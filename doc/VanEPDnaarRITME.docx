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4FD" w:rsidRDefault="00D9424A">
      <w:pPr>
        <w:pStyle w:val="Titel"/>
        <w:contextualSpacing w:val="0"/>
      </w:pPr>
      <w:bookmarkStart w:id="0" w:name="_b46fvhrou3s6" w:colFirst="0" w:colLast="0"/>
      <w:bookmarkEnd w:id="0"/>
      <w:r>
        <w:t>API: Van EPD naar RITME</w:t>
      </w:r>
    </w:p>
    <w:p w:rsidR="00D9424A" w:rsidRPr="00D9424A" w:rsidRDefault="00D9424A" w:rsidP="00D9424A">
      <w:r>
        <w:t>Versie: 6-9-2016</w:t>
      </w:r>
      <w:bookmarkStart w:id="1" w:name="_GoBack"/>
      <w:bookmarkEnd w:id="1"/>
    </w:p>
    <w:p w:rsidR="002714FD" w:rsidRDefault="002714FD"/>
    <w:p w:rsidR="002714FD" w:rsidRDefault="00D9424A">
      <w:pPr>
        <w:pStyle w:val="Kop1"/>
        <w:contextualSpacing w:val="0"/>
      </w:pPr>
      <w:bookmarkStart w:id="2" w:name="_6ocm9hwegohc" w:colFirst="0" w:colLast="0"/>
      <w:bookmarkEnd w:id="2"/>
      <w:r>
        <w:t>Medicatieschema-service</w:t>
      </w:r>
    </w:p>
    <w:p w:rsidR="002714FD" w:rsidRDefault="002714FD"/>
    <w:p w:rsidR="002714FD" w:rsidRDefault="00D9424A">
      <w:pPr>
        <w:pStyle w:val="Kop2"/>
        <w:contextualSpacing w:val="0"/>
      </w:pPr>
      <w:bookmarkStart w:id="3" w:name="_59rj9un7ai5i" w:colFirst="0" w:colLast="0"/>
      <w:bookmarkEnd w:id="3"/>
      <w:r>
        <w:t>Actueel medicatieschema als XML</w:t>
      </w:r>
    </w:p>
    <w:p w:rsidR="002714FD" w:rsidRDefault="002714FD"/>
    <w:p w:rsidR="002714FD" w:rsidRDefault="00D9424A">
      <w:r>
        <w:t>Haalt op last van een bepaalde gebruiker (userid) in naam van een bepaald ziekenhuis alle medicatieschemagegevens op voor een bepaalde patient.</w:t>
      </w:r>
    </w:p>
    <w:p w:rsidR="002714FD" w:rsidRDefault="002714FD"/>
    <w:p w:rsidR="002714FD" w:rsidRDefault="00D9424A">
      <w:r>
        <w:t>Input</w:t>
      </w:r>
    </w:p>
    <w:p w:rsidR="002714FD" w:rsidRDefault="00D9424A">
      <w:r>
        <w:t>Gebruiker (userid)</w:t>
      </w:r>
    </w:p>
    <w:p w:rsidR="002714FD" w:rsidRDefault="00D9424A">
      <w:r>
        <w:t>Ziekenhuis (NIHII)</w:t>
      </w:r>
    </w:p>
    <w:p w:rsidR="002714FD" w:rsidRDefault="00D9424A">
      <w:r>
        <w:t>Patient (SSIN)</w:t>
      </w:r>
    </w:p>
    <w:p w:rsidR="002714FD" w:rsidRDefault="002714FD"/>
    <w:p w:rsidR="002714FD" w:rsidRDefault="00D9424A">
      <w:r>
        <w:t>Output</w:t>
      </w:r>
    </w:p>
    <w:p w:rsidR="002714FD" w:rsidRDefault="00D9424A">
      <w:r>
        <w:t>Medicatieschema-items in KMEHR-XML</w:t>
      </w:r>
    </w:p>
    <w:p w:rsidR="002714FD" w:rsidRDefault="002714FD"/>
    <w:p w:rsidR="002714FD" w:rsidRDefault="00D9424A">
      <w:r>
        <w:t>Implementatie</w:t>
      </w:r>
    </w:p>
    <w:p w:rsidR="002714FD" w:rsidRDefault="00D9424A">
      <w:r>
        <w:t>REST (/vitalinkwebservice/api/v1/medicatieschema/XML/{nihiiOrg}/{ssinPatient}) GET, gebruiker via authenticatie, output multipart/mixed (application/xml)</w:t>
      </w:r>
    </w:p>
    <w:p w:rsidR="002714FD" w:rsidRDefault="002714FD"/>
    <w:p w:rsidR="002714FD" w:rsidRDefault="00D9424A">
      <w:r>
        <w:t>Voorbeeld</w:t>
      </w:r>
    </w:p>
    <w:p w:rsidR="002714FD" w:rsidRDefault="00D9424A">
      <w:r>
        <w:t>input:</w:t>
      </w:r>
    </w:p>
    <w:p w:rsidR="002714FD" w:rsidRDefault="00D9424A">
      <w:hyperlink r:id="rId4">
        <w:r>
          <w:rPr>
            <w:color w:val="1155CC"/>
            <w:u w:val="single"/>
          </w:rPr>
          <w:t>http://localhost:8080/vitalinkwebservice/api/v1/medicatieschema/XML/71032209/73100906111</w:t>
        </w:r>
      </w:hyperlink>
    </w:p>
    <w:p w:rsidR="002714FD" w:rsidRDefault="00D9424A">
      <w:r>
        <w:t>Output:</w:t>
      </w:r>
    </w:p>
    <w:p w:rsidR="002714FD" w:rsidRDefault="00D9424A">
      <w:r>
        <w:t>{null: HTTP/1.1 200 OK}{Server: Apache-Coyo</w:t>
      </w:r>
      <w:r>
        <w:t>te/1.1}{Pragma: No-cache}{Cache-Control: no-cache}{Expires: Thu, 01 Jan 1970 01:00:00 CET}{Content-Type: multipart/mixed; boundary=d93f8e03-51fa-4038-b81a-c97130d0e0a0}{Transfer-Encoding: chunked}{Date: Wed, 18 May 2016 09:53:07 GMT}</w:t>
      </w:r>
    </w:p>
    <w:p w:rsidR="002714FD" w:rsidRPr="00D9424A" w:rsidRDefault="00D9424A">
      <w:pPr>
        <w:rPr>
          <w:lang w:val="en-US"/>
        </w:rPr>
      </w:pPr>
      <w:r w:rsidRPr="00D9424A">
        <w:rPr>
          <w:lang w:val="en-US"/>
        </w:rPr>
        <w:t>--d93f8e03-51fa-4038-b</w:t>
      </w:r>
      <w:r w:rsidRPr="00D9424A">
        <w:rPr>
          <w:lang w:val="en-US"/>
        </w:rPr>
        <w:t>81a-c97130d0e0a0</w:t>
      </w:r>
    </w:p>
    <w:p w:rsidR="002714FD" w:rsidRPr="00D9424A" w:rsidRDefault="00D9424A">
      <w:pPr>
        <w:rPr>
          <w:lang w:val="en-US"/>
        </w:rPr>
      </w:pPr>
      <w:r w:rsidRPr="00D9424A">
        <w:rPr>
          <w:lang w:val="en-US"/>
        </w:rPr>
        <w:t>Content-Length: 6369</w:t>
      </w:r>
    </w:p>
    <w:p w:rsidR="002714FD" w:rsidRPr="00D9424A" w:rsidRDefault="00D9424A">
      <w:pPr>
        <w:rPr>
          <w:lang w:val="en-US"/>
        </w:rPr>
      </w:pPr>
      <w:r w:rsidRPr="00D9424A">
        <w:rPr>
          <w:lang w:val="en-US"/>
        </w:rPr>
        <w:t>Content-Type: application/xml</w:t>
      </w:r>
    </w:p>
    <w:p w:rsidR="002714FD" w:rsidRPr="00D9424A" w:rsidRDefault="002714FD">
      <w:pPr>
        <w:rPr>
          <w:lang w:val="en-US"/>
        </w:rPr>
      </w:pPr>
    </w:p>
    <w:p w:rsidR="002714FD" w:rsidRPr="00D9424A" w:rsidRDefault="00D9424A">
      <w:pPr>
        <w:rPr>
          <w:lang w:val="en-US"/>
        </w:rPr>
      </w:pPr>
      <w:r w:rsidRPr="00D9424A">
        <w:rPr>
          <w:lang w:val="en-US"/>
        </w:rPr>
        <w:t>&lt;?xml version="1.0" encoding="UTF-8" standalone="yes"?&gt;</w:t>
      </w:r>
    </w:p>
    <w:p w:rsidR="002714FD" w:rsidRPr="00D9424A" w:rsidRDefault="00D9424A">
      <w:pPr>
        <w:rPr>
          <w:lang w:val="en-US"/>
        </w:rPr>
      </w:pPr>
      <w:r w:rsidRPr="00D9424A">
        <w:rPr>
          <w:lang w:val="en-US"/>
        </w:rPr>
        <w:t>&lt;kmehrmessage xmlns="http://www.ehealth.fgov.be/standards/kmehr/schema/v1" xmlns:ns2="http://www.w3.org/2001/04/xmlenc#" xmlns:ns3=</w:t>
      </w:r>
      <w:r w:rsidRPr="00D9424A">
        <w:rPr>
          <w:lang w:val="en-US"/>
        </w:rPr>
        <w:t>"http://www.w3.org/2000/09/xmldsig#" xmlns:ns4="urn:be:fgov:ehealth:metahub:core:v2"&gt;</w:t>
      </w:r>
    </w:p>
    <w:p w:rsidR="002714FD" w:rsidRPr="00D9424A" w:rsidRDefault="00D9424A">
      <w:pPr>
        <w:rPr>
          <w:lang w:val="en-US"/>
        </w:rPr>
      </w:pPr>
      <w:r w:rsidRPr="00D9424A">
        <w:rPr>
          <w:lang w:val="en-US"/>
        </w:rPr>
        <w:t xml:space="preserve">    &lt;header&gt;</w:t>
      </w:r>
    </w:p>
    <w:p w:rsidR="002714FD" w:rsidRPr="00D9424A" w:rsidRDefault="00D9424A">
      <w:pPr>
        <w:rPr>
          <w:lang w:val="en-US"/>
        </w:rPr>
      </w:pPr>
      <w:r w:rsidRPr="00D9424A">
        <w:rPr>
          <w:lang w:val="en-US"/>
        </w:rPr>
        <w:t xml:space="preserve">        &lt;standard&gt;</w:t>
      </w:r>
    </w:p>
    <w:p w:rsidR="002714FD" w:rsidRPr="00D9424A" w:rsidRDefault="00D9424A">
      <w:pPr>
        <w:rPr>
          <w:lang w:val="en-US"/>
        </w:rPr>
      </w:pPr>
      <w:r w:rsidRPr="00D9424A">
        <w:rPr>
          <w:lang w:val="en-US"/>
        </w:rPr>
        <w:t xml:space="preserve">            &lt;cd S="CD-STANDARD" SV="1.4"&gt;20120401&lt;/cd&gt;</w:t>
      </w:r>
    </w:p>
    <w:p w:rsidR="002714FD" w:rsidRPr="00D9424A" w:rsidRDefault="00D9424A">
      <w:pPr>
        <w:rPr>
          <w:lang w:val="en-US"/>
        </w:rPr>
      </w:pPr>
      <w:r w:rsidRPr="00D9424A">
        <w:rPr>
          <w:lang w:val="en-US"/>
        </w:rPr>
        <w:t xml:space="preserve">        &lt;/standard&gt;</w:t>
      </w:r>
    </w:p>
    <w:p w:rsidR="002714FD" w:rsidRPr="00D9424A" w:rsidRDefault="00D9424A">
      <w:pPr>
        <w:rPr>
          <w:lang w:val="en-US"/>
        </w:rPr>
      </w:pPr>
      <w:r w:rsidRPr="00D9424A">
        <w:rPr>
          <w:lang w:val="en-US"/>
        </w:rPr>
        <w:t xml:space="preserve">        &lt;id S="ID-KMEHR" SV="1.0"&gt;31b12a05-38a0-407e-b995-da0da</w:t>
      </w:r>
      <w:r w:rsidRPr="00D9424A">
        <w:rPr>
          <w:lang w:val="en-US"/>
        </w:rPr>
        <w:t>adc1394&lt;/id&gt;</w:t>
      </w:r>
    </w:p>
    <w:p w:rsidR="002714FD" w:rsidRPr="00D9424A" w:rsidRDefault="00D9424A">
      <w:pPr>
        <w:rPr>
          <w:lang w:val="en-US"/>
        </w:rPr>
      </w:pPr>
      <w:r w:rsidRPr="00D9424A">
        <w:rPr>
          <w:lang w:val="en-US"/>
        </w:rPr>
        <w:t xml:space="preserve">        &lt;date&gt;2016-04-28+02:00&lt;/date&gt;</w:t>
      </w:r>
    </w:p>
    <w:p w:rsidR="002714FD" w:rsidRPr="00D9424A" w:rsidRDefault="00D9424A">
      <w:pPr>
        <w:rPr>
          <w:lang w:val="en-US"/>
        </w:rPr>
      </w:pPr>
      <w:r w:rsidRPr="00D9424A">
        <w:rPr>
          <w:lang w:val="en-US"/>
        </w:rPr>
        <w:t xml:space="preserve">        &lt;time&gt;10:40:01&lt;/time&gt;</w:t>
      </w:r>
    </w:p>
    <w:p w:rsidR="002714FD" w:rsidRPr="00D9424A" w:rsidRDefault="00D9424A">
      <w:pPr>
        <w:rPr>
          <w:lang w:val="en-US"/>
        </w:rPr>
      </w:pPr>
      <w:r w:rsidRPr="00D9424A">
        <w:rPr>
          <w:lang w:val="en-US"/>
        </w:rPr>
        <w:t xml:space="preserve">        &lt;sender&gt;</w:t>
      </w:r>
    </w:p>
    <w:p w:rsidR="002714FD" w:rsidRPr="00D9424A" w:rsidRDefault="00D9424A">
      <w:pPr>
        <w:rPr>
          <w:lang w:val="en-US"/>
        </w:rPr>
      </w:pPr>
      <w:r w:rsidRPr="00D9424A">
        <w:rPr>
          <w:lang w:val="en-US"/>
        </w:rPr>
        <w:t xml:space="preserve">            &lt;hcparty&gt;</w:t>
      </w:r>
    </w:p>
    <w:p w:rsidR="002714FD" w:rsidRPr="00D9424A" w:rsidRDefault="00D9424A">
      <w:pPr>
        <w:rPr>
          <w:lang w:val="en-US"/>
        </w:rPr>
      </w:pPr>
      <w:r w:rsidRPr="00D9424A">
        <w:rPr>
          <w:lang w:val="en-US"/>
        </w:rPr>
        <w:t xml:space="preserve">                &lt;id S="INSS" SV="1.0"&gt;74091621351&lt;/id&gt;</w:t>
      </w:r>
    </w:p>
    <w:p w:rsidR="002714FD" w:rsidRPr="00D9424A" w:rsidRDefault="00D9424A">
      <w:pPr>
        <w:rPr>
          <w:lang w:val="en-US"/>
        </w:rPr>
      </w:pPr>
      <w:r w:rsidRPr="00D9424A">
        <w:rPr>
          <w:lang w:val="en-US"/>
        </w:rPr>
        <w:t xml:space="preserve">                &lt;id S="ID-HCPARTY" SV="1.0"&gt;10000007999&lt;/id&gt;</w:t>
      </w:r>
    </w:p>
    <w:p w:rsidR="002714FD" w:rsidRPr="00D9424A" w:rsidRDefault="00D9424A">
      <w:pPr>
        <w:rPr>
          <w:lang w:val="en-US"/>
        </w:rPr>
      </w:pPr>
      <w:r w:rsidRPr="00D9424A">
        <w:rPr>
          <w:lang w:val="en-US"/>
        </w:rPr>
        <w:t xml:space="preserve">                &lt;cd </w:t>
      </w:r>
      <w:r w:rsidRPr="00D9424A">
        <w:rPr>
          <w:lang w:val="en-US"/>
        </w:rPr>
        <w:t>S="CD-HCPARTY" SV="1.3"&gt;persphysician&lt;/cd&gt;</w:t>
      </w:r>
    </w:p>
    <w:p w:rsidR="002714FD" w:rsidRPr="00D9424A" w:rsidRDefault="00D9424A">
      <w:pPr>
        <w:rPr>
          <w:lang w:val="en-US"/>
        </w:rPr>
      </w:pPr>
      <w:r w:rsidRPr="00D9424A">
        <w:rPr>
          <w:lang w:val="en-US"/>
        </w:rPr>
        <w:t xml:space="preserve">                &lt;firstname&gt;John&lt;/firstname&gt;</w:t>
      </w:r>
    </w:p>
    <w:p w:rsidR="002714FD" w:rsidRPr="00D9424A" w:rsidRDefault="00D9424A">
      <w:pPr>
        <w:rPr>
          <w:lang w:val="en-US"/>
        </w:rPr>
      </w:pPr>
      <w:r w:rsidRPr="00D9424A">
        <w:rPr>
          <w:lang w:val="en-US"/>
        </w:rPr>
        <w:t xml:space="preserve">                &lt;familyname&gt;Difool&lt;/familyname&gt;</w:t>
      </w:r>
    </w:p>
    <w:p w:rsidR="002714FD" w:rsidRPr="00D9424A" w:rsidRDefault="00D9424A">
      <w:pPr>
        <w:rPr>
          <w:lang w:val="en-US"/>
        </w:rPr>
      </w:pPr>
      <w:r w:rsidRPr="00D9424A">
        <w:rPr>
          <w:lang w:val="en-US"/>
        </w:rPr>
        <w:t xml:space="preserve">            &lt;/hcparty&gt;</w:t>
      </w:r>
    </w:p>
    <w:p w:rsidR="002714FD" w:rsidRPr="00D9424A" w:rsidRDefault="00D9424A">
      <w:pPr>
        <w:rPr>
          <w:lang w:val="en-US"/>
        </w:rPr>
      </w:pPr>
      <w:r w:rsidRPr="00D9424A">
        <w:rPr>
          <w:lang w:val="en-US"/>
        </w:rPr>
        <w:t xml:space="preserve">            &lt;hcparty&gt;</w:t>
      </w:r>
    </w:p>
    <w:p w:rsidR="002714FD" w:rsidRPr="00D9424A" w:rsidRDefault="00D9424A">
      <w:pPr>
        <w:rPr>
          <w:lang w:val="en-US"/>
        </w:rPr>
      </w:pPr>
      <w:r w:rsidRPr="00D9424A">
        <w:rPr>
          <w:lang w:val="en-US"/>
        </w:rPr>
        <w:t xml:space="preserve">                &lt;id S="ID-HCPARTY" SV="1.0"&gt;71032209&lt;/id&gt;</w:t>
      </w:r>
    </w:p>
    <w:p w:rsidR="002714FD" w:rsidRPr="00D9424A" w:rsidRDefault="00D9424A">
      <w:pPr>
        <w:rPr>
          <w:lang w:val="en-US"/>
        </w:rPr>
      </w:pPr>
      <w:r w:rsidRPr="00D9424A">
        <w:rPr>
          <w:lang w:val="en-US"/>
        </w:rPr>
        <w:t xml:space="preserve">                &lt;c</w:t>
      </w:r>
      <w:r w:rsidRPr="00D9424A">
        <w:rPr>
          <w:lang w:val="en-US"/>
        </w:rPr>
        <w:t>d S="CD-HCPARTY" SV="1.3"&gt;orghospital&lt;/cd&gt;</w:t>
      </w:r>
    </w:p>
    <w:p w:rsidR="002714FD" w:rsidRPr="00D9424A" w:rsidRDefault="00D9424A">
      <w:pPr>
        <w:rPr>
          <w:lang w:val="en-US"/>
        </w:rPr>
      </w:pPr>
      <w:r w:rsidRPr="00D9424A">
        <w:rPr>
          <w:lang w:val="en-US"/>
        </w:rPr>
        <w:t xml:space="preserve">                &lt;name&gt;UZ Leuven&lt;/name&gt;</w:t>
      </w:r>
    </w:p>
    <w:p w:rsidR="002714FD" w:rsidRPr="00D9424A" w:rsidRDefault="00D9424A">
      <w:pPr>
        <w:rPr>
          <w:lang w:val="en-US"/>
        </w:rPr>
      </w:pPr>
      <w:r w:rsidRPr="00D9424A">
        <w:rPr>
          <w:lang w:val="en-US"/>
        </w:rPr>
        <w:t xml:space="preserve">            &lt;/hcparty&gt;</w:t>
      </w:r>
    </w:p>
    <w:p w:rsidR="002714FD" w:rsidRPr="00D9424A" w:rsidRDefault="00D9424A">
      <w:pPr>
        <w:rPr>
          <w:lang w:val="en-US"/>
        </w:rPr>
      </w:pPr>
      <w:r w:rsidRPr="00D9424A">
        <w:rPr>
          <w:lang w:val="en-US"/>
        </w:rPr>
        <w:t xml:space="preserve">        &lt;/sender&gt;</w:t>
      </w:r>
    </w:p>
    <w:p w:rsidR="002714FD" w:rsidRPr="00D9424A" w:rsidRDefault="00D9424A">
      <w:pPr>
        <w:rPr>
          <w:lang w:val="en-US"/>
        </w:rPr>
      </w:pPr>
      <w:r w:rsidRPr="00D9424A">
        <w:rPr>
          <w:lang w:val="en-US"/>
        </w:rPr>
        <w:t xml:space="preserve">        &lt;recipient&gt;</w:t>
      </w:r>
    </w:p>
    <w:p w:rsidR="002714FD" w:rsidRPr="00D9424A" w:rsidRDefault="00D9424A">
      <w:pPr>
        <w:rPr>
          <w:lang w:val="en-US"/>
        </w:rPr>
      </w:pPr>
      <w:r w:rsidRPr="00D9424A">
        <w:rPr>
          <w:lang w:val="en-US"/>
        </w:rPr>
        <w:t xml:space="preserve">            &lt;hcparty&gt;</w:t>
      </w:r>
    </w:p>
    <w:p w:rsidR="002714FD" w:rsidRPr="00D9424A" w:rsidRDefault="00D9424A">
      <w:pPr>
        <w:rPr>
          <w:lang w:val="en-US"/>
        </w:rPr>
      </w:pPr>
      <w:r w:rsidRPr="00D9424A">
        <w:rPr>
          <w:lang w:val="en-US"/>
        </w:rPr>
        <w:t xml:space="preserve">                &lt;cd S="CD-APPLICATION" SV="1.3"&gt;application&lt;/cd&gt;</w:t>
      </w:r>
    </w:p>
    <w:p w:rsidR="002714FD" w:rsidRPr="00D9424A" w:rsidRDefault="00D9424A">
      <w:pPr>
        <w:rPr>
          <w:lang w:val="en-US"/>
        </w:rPr>
      </w:pPr>
      <w:r w:rsidRPr="00D9424A">
        <w:rPr>
          <w:lang w:val="en-US"/>
        </w:rPr>
        <w:t xml:space="preserve">                &lt;name&gt;</w:t>
      </w:r>
      <w:r w:rsidRPr="00D9424A">
        <w:rPr>
          <w:lang w:val="en-US"/>
        </w:rPr>
        <w:t>VITALINK&lt;/name&gt;</w:t>
      </w:r>
    </w:p>
    <w:p w:rsidR="002714FD" w:rsidRPr="00D9424A" w:rsidRDefault="00D9424A">
      <w:pPr>
        <w:rPr>
          <w:lang w:val="en-US"/>
        </w:rPr>
      </w:pPr>
      <w:r w:rsidRPr="00D9424A">
        <w:rPr>
          <w:lang w:val="en-US"/>
        </w:rPr>
        <w:t xml:space="preserve">            &lt;/hcparty&gt;</w:t>
      </w:r>
    </w:p>
    <w:p w:rsidR="002714FD" w:rsidRPr="00D9424A" w:rsidRDefault="00D9424A">
      <w:pPr>
        <w:rPr>
          <w:lang w:val="en-US"/>
        </w:rPr>
      </w:pPr>
      <w:r w:rsidRPr="00D9424A">
        <w:rPr>
          <w:lang w:val="en-US"/>
        </w:rPr>
        <w:t xml:space="preserve">        &lt;/recipient&gt;</w:t>
      </w:r>
    </w:p>
    <w:p w:rsidR="002714FD" w:rsidRPr="00D9424A" w:rsidRDefault="00D9424A">
      <w:pPr>
        <w:rPr>
          <w:lang w:val="en-US"/>
        </w:rPr>
      </w:pPr>
      <w:r w:rsidRPr="00D9424A">
        <w:rPr>
          <w:lang w:val="en-US"/>
        </w:rPr>
        <w:t xml:space="preserve">    &lt;/header&gt;</w:t>
      </w:r>
    </w:p>
    <w:p w:rsidR="002714FD" w:rsidRPr="00D9424A" w:rsidRDefault="00D9424A">
      <w:pPr>
        <w:rPr>
          <w:lang w:val="en-US"/>
        </w:rPr>
      </w:pPr>
      <w:r w:rsidRPr="00D9424A">
        <w:rPr>
          <w:lang w:val="en-US"/>
        </w:rPr>
        <w:t xml:space="preserve">    &lt;folder&gt;</w:t>
      </w:r>
    </w:p>
    <w:p w:rsidR="002714FD" w:rsidRPr="00D9424A" w:rsidRDefault="00D9424A">
      <w:pPr>
        <w:rPr>
          <w:lang w:val="en-US"/>
        </w:rPr>
      </w:pPr>
      <w:r w:rsidRPr="00D9424A">
        <w:rPr>
          <w:lang w:val="en-US"/>
        </w:rPr>
        <w:t xml:space="preserve">        &lt;id S="ID-KMEHR" SV="1.0"&gt;1&lt;/id&gt;</w:t>
      </w:r>
    </w:p>
    <w:p w:rsidR="002714FD" w:rsidRPr="00D9424A" w:rsidRDefault="00D9424A">
      <w:pPr>
        <w:rPr>
          <w:lang w:val="en-US"/>
        </w:rPr>
      </w:pPr>
      <w:r w:rsidRPr="00D9424A">
        <w:rPr>
          <w:lang w:val="en-US"/>
        </w:rPr>
        <w:t xml:space="preserve">        &lt;patient&gt;</w:t>
      </w:r>
    </w:p>
    <w:p w:rsidR="002714FD" w:rsidRPr="00D9424A" w:rsidRDefault="00D9424A">
      <w:pPr>
        <w:rPr>
          <w:lang w:val="en-US"/>
        </w:rPr>
      </w:pPr>
      <w:r w:rsidRPr="00D9424A">
        <w:rPr>
          <w:lang w:val="en-US"/>
        </w:rPr>
        <w:t xml:space="preserve">            &lt;id S="INSS" SV="1.0"&gt;73100906111&lt;/id&gt;</w:t>
      </w:r>
    </w:p>
    <w:p w:rsidR="002714FD" w:rsidRPr="00D9424A" w:rsidRDefault="00D9424A">
      <w:pPr>
        <w:rPr>
          <w:lang w:val="en-US"/>
        </w:rPr>
      </w:pPr>
      <w:r w:rsidRPr="00D9424A">
        <w:rPr>
          <w:lang w:val="en-US"/>
        </w:rPr>
        <w:t xml:space="preserve">            &lt;firstname&gt;NUMMER 365&lt;/firstname&gt;</w:t>
      </w:r>
    </w:p>
    <w:p w:rsidR="002714FD" w:rsidRPr="00D9424A" w:rsidRDefault="00D9424A">
      <w:pPr>
        <w:rPr>
          <w:lang w:val="en-US"/>
        </w:rPr>
      </w:pPr>
      <w:r w:rsidRPr="00D9424A">
        <w:rPr>
          <w:lang w:val="en-US"/>
        </w:rPr>
        <w:t xml:space="preserve">            &lt;</w:t>
      </w:r>
      <w:r w:rsidRPr="00D9424A">
        <w:rPr>
          <w:lang w:val="en-US"/>
        </w:rPr>
        <w:t>familyname&gt;BSS OPLEIDINGPATIENT&lt;/familyname&gt;</w:t>
      </w:r>
    </w:p>
    <w:p w:rsidR="002714FD" w:rsidRPr="00D9424A" w:rsidRDefault="00D9424A">
      <w:pPr>
        <w:rPr>
          <w:lang w:val="en-US"/>
        </w:rPr>
      </w:pPr>
      <w:r w:rsidRPr="00D9424A">
        <w:rPr>
          <w:lang w:val="en-US"/>
        </w:rPr>
        <w:t xml:space="preserve">            &lt;sex&gt;</w:t>
      </w:r>
    </w:p>
    <w:p w:rsidR="002714FD" w:rsidRPr="00D9424A" w:rsidRDefault="00D9424A">
      <w:pPr>
        <w:rPr>
          <w:lang w:val="en-US"/>
        </w:rPr>
      </w:pPr>
      <w:r w:rsidRPr="00D9424A">
        <w:rPr>
          <w:lang w:val="en-US"/>
        </w:rPr>
        <w:t xml:space="preserve">                &lt;cd S="CD-SEX" SV="1.0"&gt;female&lt;/cd&gt;</w:t>
      </w:r>
    </w:p>
    <w:p w:rsidR="002714FD" w:rsidRPr="00D9424A" w:rsidRDefault="00D9424A">
      <w:pPr>
        <w:rPr>
          <w:lang w:val="en-US"/>
        </w:rPr>
      </w:pPr>
      <w:r w:rsidRPr="00D9424A">
        <w:rPr>
          <w:lang w:val="en-US"/>
        </w:rPr>
        <w:t xml:space="preserve">            &lt;/sex&gt;</w:t>
      </w:r>
    </w:p>
    <w:p w:rsidR="002714FD" w:rsidRPr="00D9424A" w:rsidRDefault="00D9424A">
      <w:pPr>
        <w:rPr>
          <w:lang w:val="en-US"/>
        </w:rPr>
      </w:pPr>
      <w:r w:rsidRPr="00D9424A">
        <w:rPr>
          <w:lang w:val="en-US"/>
        </w:rPr>
        <w:t xml:space="preserve">        &lt;/patient&gt;</w:t>
      </w:r>
    </w:p>
    <w:p w:rsidR="002714FD" w:rsidRPr="00D9424A" w:rsidRDefault="00D9424A">
      <w:pPr>
        <w:rPr>
          <w:lang w:val="en-US"/>
        </w:rPr>
      </w:pPr>
      <w:r w:rsidRPr="00D9424A">
        <w:rPr>
          <w:lang w:val="en-US"/>
        </w:rPr>
        <w:t xml:space="preserve">        &lt;transaction&gt;</w:t>
      </w:r>
    </w:p>
    <w:p w:rsidR="002714FD" w:rsidRPr="00D9424A" w:rsidRDefault="00D9424A">
      <w:pPr>
        <w:rPr>
          <w:lang w:val="en-US"/>
        </w:rPr>
      </w:pPr>
      <w:r w:rsidRPr="00D9424A">
        <w:rPr>
          <w:lang w:val="en-US"/>
        </w:rPr>
        <w:t xml:space="preserve">            &lt;id S="ID-KMEHR" SV="1.0"&gt;1&lt;/id&gt;</w:t>
      </w:r>
    </w:p>
    <w:p w:rsidR="002714FD" w:rsidRPr="00D9424A" w:rsidRDefault="00D9424A">
      <w:pPr>
        <w:rPr>
          <w:lang w:val="en-US"/>
        </w:rPr>
      </w:pPr>
      <w:r w:rsidRPr="00D9424A">
        <w:rPr>
          <w:lang w:val="en-US"/>
        </w:rPr>
        <w:t xml:space="preserve">            &lt;cd S="CD-TRANSACTION" S</w:t>
      </w:r>
      <w:r w:rsidRPr="00D9424A">
        <w:rPr>
          <w:lang w:val="en-US"/>
        </w:rPr>
        <w:t>V="1.4"&gt;medicationschemeelement&lt;/cd&gt;</w:t>
      </w:r>
    </w:p>
    <w:p w:rsidR="002714FD" w:rsidRPr="00D9424A" w:rsidRDefault="00D9424A">
      <w:pPr>
        <w:rPr>
          <w:lang w:val="en-US"/>
        </w:rPr>
      </w:pPr>
      <w:r w:rsidRPr="00D9424A">
        <w:rPr>
          <w:lang w:val="en-US"/>
        </w:rPr>
        <w:t xml:space="preserve">            &lt;date&gt;2016-04-28+02:00&lt;/date&gt;</w:t>
      </w:r>
    </w:p>
    <w:p w:rsidR="002714FD" w:rsidRPr="00D9424A" w:rsidRDefault="00D9424A">
      <w:pPr>
        <w:rPr>
          <w:lang w:val="en-US"/>
        </w:rPr>
      </w:pPr>
      <w:r w:rsidRPr="00D9424A">
        <w:rPr>
          <w:lang w:val="en-US"/>
        </w:rPr>
        <w:t xml:space="preserve">            &lt;time&gt;10:40:01&lt;/time&gt;</w:t>
      </w:r>
    </w:p>
    <w:p w:rsidR="002714FD" w:rsidRPr="00D9424A" w:rsidRDefault="00D9424A">
      <w:pPr>
        <w:rPr>
          <w:lang w:val="en-US"/>
        </w:rPr>
      </w:pPr>
      <w:r w:rsidRPr="00D9424A">
        <w:rPr>
          <w:lang w:val="en-US"/>
        </w:rPr>
        <w:t xml:space="preserve">            &lt;author&gt;</w:t>
      </w:r>
    </w:p>
    <w:p w:rsidR="002714FD" w:rsidRPr="00D9424A" w:rsidRDefault="00D9424A">
      <w:pPr>
        <w:rPr>
          <w:lang w:val="en-US"/>
        </w:rPr>
      </w:pPr>
      <w:r w:rsidRPr="00D9424A">
        <w:rPr>
          <w:lang w:val="en-US"/>
        </w:rPr>
        <w:t xml:space="preserve">                &lt;hcparty&gt;</w:t>
      </w:r>
    </w:p>
    <w:p w:rsidR="002714FD" w:rsidRPr="00D9424A" w:rsidRDefault="00D9424A">
      <w:pPr>
        <w:rPr>
          <w:lang w:val="en-US"/>
        </w:rPr>
      </w:pPr>
      <w:r w:rsidRPr="00D9424A">
        <w:rPr>
          <w:lang w:val="en-US"/>
        </w:rPr>
        <w:t xml:space="preserve">                    &lt;id S="INSS" SV="1.0"&gt;74091621351&lt;/id&gt;</w:t>
      </w:r>
    </w:p>
    <w:p w:rsidR="002714FD" w:rsidRPr="00D9424A" w:rsidRDefault="00D9424A">
      <w:pPr>
        <w:rPr>
          <w:lang w:val="en-US"/>
        </w:rPr>
      </w:pPr>
      <w:r w:rsidRPr="00D9424A">
        <w:rPr>
          <w:lang w:val="en-US"/>
        </w:rPr>
        <w:t xml:space="preserve">                    &lt;id S="ID-HCPARTY</w:t>
      </w:r>
      <w:r w:rsidRPr="00D9424A">
        <w:rPr>
          <w:lang w:val="en-US"/>
        </w:rPr>
        <w:t>" SV="1.0"&gt;10000007999&lt;/id&gt;</w:t>
      </w:r>
    </w:p>
    <w:p w:rsidR="002714FD" w:rsidRPr="00D9424A" w:rsidRDefault="00D9424A">
      <w:pPr>
        <w:rPr>
          <w:lang w:val="en-US"/>
        </w:rPr>
      </w:pPr>
      <w:r w:rsidRPr="00D9424A">
        <w:rPr>
          <w:lang w:val="en-US"/>
        </w:rPr>
        <w:t xml:space="preserve">                    &lt;cd S="CD-HCPARTY" SV="1.3"&gt;persphysician&lt;/cd&gt;</w:t>
      </w:r>
    </w:p>
    <w:p w:rsidR="002714FD" w:rsidRPr="00D9424A" w:rsidRDefault="00D9424A">
      <w:pPr>
        <w:rPr>
          <w:lang w:val="en-US"/>
        </w:rPr>
      </w:pPr>
      <w:r w:rsidRPr="00D9424A">
        <w:rPr>
          <w:lang w:val="en-US"/>
        </w:rPr>
        <w:t xml:space="preserve">                    &lt;firstname&gt;John&lt;/firstname&gt;</w:t>
      </w:r>
    </w:p>
    <w:p w:rsidR="002714FD" w:rsidRPr="00D9424A" w:rsidRDefault="00D9424A">
      <w:pPr>
        <w:rPr>
          <w:lang w:val="en-US"/>
        </w:rPr>
      </w:pPr>
      <w:r w:rsidRPr="00D9424A">
        <w:rPr>
          <w:lang w:val="en-US"/>
        </w:rPr>
        <w:t xml:space="preserve">                    &lt;familyname&gt;Difool&lt;/familyname&gt;</w:t>
      </w:r>
    </w:p>
    <w:p w:rsidR="002714FD" w:rsidRPr="00D9424A" w:rsidRDefault="00D9424A">
      <w:pPr>
        <w:rPr>
          <w:lang w:val="en-US"/>
        </w:rPr>
      </w:pPr>
      <w:r w:rsidRPr="00D9424A">
        <w:rPr>
          <w:lang w:val="en-US"/>
        </w:rPr>
        <w:t xml:space="preserve">                &lt;/hcparty&gt;</w:t>
      </w:r>
    </w:p>
    <w:p w:rsidR="002714FD" w:rsidRPr="00D9424A" w:rsidRDefault="00D9424A">
      <w:pPr>
        <w:rPr>
          <w:lang w:val="en-US"/>
        </w:rPr>
      </w:pPr>
      <w:r w:rsidRPr="00D9424A">
        <w:rPr>
          <w:lang w:val="en-US"/>
        </w:rPr>
        <w:t xml:space="preserve">            &lt;/author&gt;</w:t>
      </w:r>
    </w:p>
    <w:p w:rsidR="002714FD" w:rsidRPr="00D9424A" w:rsidRDefault="00D9424A">
      <w:pPr>
        <w:rPr>
          <w:lang w:val="en-US"/>
        </w:rPr>
      </w:pPr>
      <w:r w:rsidRPr="00D9424A">
        <w:rPr>
          <w:lang w:val="en-US"/>
        </w:rPr>
        <w:t xml:space="preserve">            </w:t>
      </w:r>
      <w:r w:rsidRPr="00D9424A">
        <w:rPr>
          <w:lang w:val="en-US"/>
        </w:rPr>
        <w:t>&lt;iscomplete&gt;true&lt;/iscomplete&gt;</w:t>
      </w:r>
    </w:p>
    <w:p w:rsidR="002714FD" w:rsidRPr="00D9424A" w:rsidRDefault="00D9424A">
      <w:pPr>
        <w:rPr>
          <w:lang w:val="en-US"/>
        </w:rPr>
      </w:pPr>
      <w:r w:rsidRPr="00D9424A">
        <w:rPr>
          <w:lang w:val="en-US"/>
        </w:rPr>
        <w:t xml:space="preserve">            &lt;isvalidated&gt;true&lt;/isvalidated&gt;</w:t>
      </w:r>
    </w:p>
    <w:p w:rsidR="002714FD" w:rsidRPr="00D9424A" w:rsidRDefault="00D9424A">
      <w:pPr>
        <w:rPr>
          <w:lang w:val="en-US"/>
        </w:rPr>
      </w:pPr>
      <w:r w:rsidRPr="00D9424A">
        <w:rPr>
          <w:lang w:val="en-US"/>
        </w:rPr>
        <w:t xml:space="preserve">            &lt;item&gt;</w:t>
      </w:r>
    </w:p>
    <w:p w:rsidR="002714FD" w:rsidRPr="00D9424A" w:rsidRDefault="00D9424A">
      <w:pPr>
        <w:rPr>
          <w:lang w:val="en-US"/>
        </w:rPr>
      </w:pPr>
      <w:r w:rsidRPr="00D9424A">
        <w:rPr>
          <w:lang w:val="en-US"/>
        </w:rPr>
        <w:t xml:space="preserve">                &lt;id S="ID-KMEHR" SV="1.0"&gt;1&lt;/id&gt;</w:t>
      </w:r>
    </w:p>
    <w:p w:rsidR="002714FD" w:rsidRPr="00D9424A" w:rsidRDefault="00D9424A">
      <w:pPr>
        <w:rPr>
          <w:lang w:val="en-US"/>
        </w:rPr>
      </w:pPr>
      <w:r w:rsidRPr="00D9424A">
        <w:rPr>
          <w:lang w:val="en-US"/>
        </w:rPr>
        <w:t xml:space="preserve">                &lt;cd S="CD-ITEM" SV="1.4"&gt;healthcareelement&lt;/cd&gt;</w:t>
      </w:r>
    </w:p>
    <w:p w:rsidR="002714FD" w:rsidRPr="00D9424A" w:rsidRDefault="00D9424A">
      <w:pPr>
        <w:rPr>
          <w:lang w:val="en-US"/>
        </w:rPr>
      </w:pPr>
      <w:r w:rsidRPr="00D9424A">
        <w:rPr>
          <w:lang w:val="en-US"/>
        </w:rPr>
        <w:t xml:space="preserve">                &lt;content&gt;</w:t>
      </w:r>
    </w:p>
    <w:p w:rsidR="002714FD" w:rsidRPr="00D9424A" w:rsidRDefault="00D9424A">
      <w:pPr>
        <w:rPr>
          <w:lang w:val="en-US"/>
        </w:rPr>
      </w:pPr>
      <w:r w:rsidRPr="00D9424A">
        <w:rPr>
          <w:lang w:val="en-US"/>
        </w:rPr>
        <w:t xml:space="preserve">                    &lt;</w:t>
      </w:r>
      <w:r w:rsidRPr="00D9424A">
        <w:rPr>
          <w:lang w:val="en-US"/>
        </w:rPr>
        <w:t>cd S="CD-ITEM-MS" SV="1.0"&gt;adaptationflag&lt;/cd&gt;</w:t>
      </w:r>
    </w:p>
    <w:p w:rsidR="002714FD" w:rsidRPr="00D9424A" w:rsidRDefault="00D9424A">
      <w:pPr>
        <w:rPr>
          <w:lang w:val="en-US"/>
        </w:rPr>
      </w:pPr>
      <w:r w:rsidRPr="00D9424A">
        <w:rPr>
          <w:lang w:val="en-US"/>
        </w:rPr>
        <w:t xml:space="preserve">                    &lt;cd S="CD-MS-ADAPTATION" SV="1.0"&gt;nochanges&lt;/cd&gt;</w:t>
      </w:r>
    </w:p>
    <w:p w:rsidR="002714FD" w:rsidRPr="00D9424A" w:rsidRDefault="00D9424A">
      <w:pPr>
        <w:rPr>
          <w:lang w:val="en-US"/>
        </w:rPr>
      </w:pPr>
      <w:r w:rsidRPr="00D9424A">
        <w:rPr>
          <w:lang w:val="en-US"/>
        </w:rPr>
        <w:t xml:space="preserve">                &lt;/content&gt;</w:t>
      </w:r>
    </w:p>
    <w:p w:rsidR="002714FD" w:rsidRPr="00D9424A" w:rsidRDefault="00D9424A">
      <w:pPr>
        <w:rPr>
          <w:lang w:val="en-US"/>
        </w:rPr>
      </w:pPr>
      <w:r w:rsidRPr="00D9424A">
        <w:rPr>
          <w:lang w:val="en-US"/>
        </w:rPr>
        <w:t xml:space="preserve">            &lt;/item&gt;</w:t>
      </w:r>
    </w:p>
    <w:p w:rsidR="002714FD" w:rsidRPr="00D9424A" w:rsidRDefault="00D9424A">
      <w:pPr>
        <w:rPr>
          <w:lang w:val="en-US"/>
        </w:rPr>
      </w:pPr>
      <w:r w:rsidRPr="00D9424A">
        <w:rPr>
          <w:lang w:val="en-US"/>
        </w:rPr>
        <w:t xml:space="preserve">            &lt;item&gt;</w:t>
      </w:r>
    </w:p>
    <w:p w:rsidR="002714FD" w:rsidRPr="00D9424A" w:rsidRDefault="00D9424A">
      <w:pPr>
        <w:rPr>
          <w:lang w:val="en-US"/>
        </w:rPr>
      </w:pPr>
      <w:r w:rsidRPr="00D9424A">
        <w:rPr>
          <w:lang w:val="en-US"/>
        </w:rPr>
        <w:t xml:space="preserve">                &lt;id S="ID-KMEHR" SV="1.0"&gt;2&lt;/id&gt;</w:t>
      </w:r>
    </w:p>
    <w:p w:rsidR="002714FD" w:rsidRPr="00D9424A" w:rsidRDefault="00D9424A">
      <w:pPr>
        <w:rPr>
          <w:lang w:val="en-US"/>
        </w:rPr>
      </w:pPr>
      <w:r w:rsidRPr="00D9424A">
        <w:rPr>
          <w:lang w:val="en-US"/>
        </w:rPr>
        <w:t xml:space="preserve">                &lt;cd S="CD</w:t>
      </w:r>
      <w:r w:rsidRPr="00D9424A">
        <w:rPr>
          <w:lang w:val="en-US"/>
        </w:rPr>
        <w:t>-ITEM" SV="1.4"&gt;medication&lt;/cd&gt;</w:t>
      </w:r>
    </w:p>
    <w:p w:rsidR="002714FD" w:rsidRPr="00D9424A" w:rsidRDefault="00D9424A">
      <w:pPr>
        <w:rPr>
          <w:lang w:val="en-US"/>
        </w:rPr>
      </w:pPr>
      <w:r w:rsidRPr="00D9424A">
        <w:rPr>
          <w:lang w:val="en-US"/>
        </w:rPr>
        <w:t xml:space="preserve">                &lt;content&gt;</w:t>
      </w:r>
    </w:p>
    <w:p w:rsidR="002714FD" w:rsidRPr="00D9424A" w:rsidRDefault="00D9424A">
      <w:pPr>
        <w:rPr>
          <w:lang w:val="en-US"/>
        </w:rPr>
      </w:pPr>
      <w:r w:rsidRPr="00D9424A">
        <w:rPr>
          <w:lang w:val="en-US"/>
        </w:rPr>
        <w:t xml:space="preserve">                    &lt;medicinalproduct&gt;</w:t>
      </w:r>
    </w:p>
    <w:p w:rsidR="002714FD" w:rsidRPr="00D9424A" w:rsidRDefault="00D9424A">
      <w:pPr>
        <w:rPr>
          <w:lang w:val="en-US"/>
        </w:rPr>
      </w:pPr>
      <w:r w:rsidRPr="00D9424A">
        <w:rPr>
          <w:lang w:val="en-US"/>
        </w:rPr>
        <w:t xml:space="preserve">                        &lt;intendedcd S="CD-DRUG-CNK" SV="2010-07"&gt;1439562&lt;/intendedcd&gt;</w:t>
      </w:r>
    </w:p>
    <w:p w:rsidR="002714FD" w:rsidRPr="00D9424A" w:rsidRDefault="00D9424A">
      <w:pPr>
        <w:rPr>
          <w:lang w:val="en-US"/>
        </w:rPr>
      </w:pPr>
      <w:r w:rsidRPr="00D9424A">
        <w:rPr>
          <w:lang w:val="en-US"/>
        </w:rPr>
        <w:t xml:space="preserve">                        &lt;intendedname&gt;Topazolam tab 50x 1,0mg&lt;/intendedna</w:t>
      </w:r>
      <w:r w:rsidRPr="00D9424A">
        <w:rPr>
          <w:lang w:val="en-US"/>
        </w:rPr>
        <w:t>me&gt;</w:t>
      </w:r>
    </w:p>
    <w:p w:rsidR="002714FD" w:rsidRPr="00D9424A" w:rsidRDefault="00D9424A">
      <w:pPr>
        <w:rPr>
          <w:lang w:val="en-US"/>
        </w:rPr>
      </w:pPr>
      <w:r w:rsidRPr="00D9424A">
        <w:rPr>
          <w:lang w:val="en-US"/>
        </w:rPr>
        <w:t xml:space="preserve">                    &lt;/medicinalproduct&gt;</w:t>
      </w:r>
    </w:p>
    <w:p w:rsidR="002714FD" w:rsidRPr="00D9424A" w:rsidRDefault="00D9424A">
      <w:pPr>
        <w:rPr>
          <w:lang w:val="en-US"/>
        </w:rPr>
      </w:pPr>
      <w:r w:rsidRPr="00D9424A">
        <w:rPr>
          <w:lang w:val="en-US"/>
        </w:rPr>
        <w:t xml:space="preserve">                &lt;/content&gt;</w:t>
      </w:r>
    </w:p>
    <w:p w:rsidR="002714FD" w:rsidRPr="00D9424A" w:rsidRDefault="00D9424A">
      <w:pPr>
        <w:rPr>
          <w:lang w:val="en-US"/>
        </w:rPr>
      </w:pPr>
      <w:r w:rsidRPr="00D9424A">
        <w:rPr>
          <w:lang w:val="en-US"/>
        </w:rPr>
        <w:t xml:space="preserve">                &lt;beginmoment&gt;</w:t>
      </w:r>
    </w:p>
    <w:p w:rsidR="002714FD" w:rsidRPr="00D9424A" w:rsidRDefault="00D9424A">
      <w:pPr>
        <w:rPr>
          <w:lang w:val="en-US"/>
        </w:rPr>
      </w:pPr>
      <w:r w:rsidRPr="00D9424A">
        <w:rPr>
          <w:lang w:val="en-US"/>
        </w:rPr>
        <w:t xml:space="preserve">                    &lt;date&gt;2016-04-28+02:00&lt;/date&gt;</w:t>
      </w:r>
    </w:p>
    <w:p w:rsidR="002714FD" w:rsidRPr="00D9424A" w:rsidRDefault="00D9424A">
      <w:pPr>
        <w:rPr>
          <w:lang w:val="en-US"/>
        </w:rPr>
      </w:pPr>
      <w:r w:rsidRPr="00D9424A">
        <w:rPr>
          <w:lang w:val="en-US"/>
        </w:rPr>
        <w:t xml:space="preserve">                &lt;/beginmoment&gt;</w:t>
      </w:r>
    </w:p>
    <w:p w:rsidR="002714FD" w:rsidRPr="00D9424A" w:rsidRDefault="00D9424A">
      <w:pPr>
        <w:rPr>
          <w:lang w:val="en-US"/>
        </w:rPr>
      </w:pPr>
      <w:r w:rsidRPr="00D9424A">
        <w:rPr>
          <w:lang w:val="en-US"/>
        </w:rPr>
        <w:t xml:space="preserve">                &lt;lifecycle&gt;</w:t>
      </w:r>
    </w:p>
    <w:p w:rsidR="002714FD" w:rsidRPr="00D9424A" w:rsidRDefault="00D9424A">
      <w:pPr>
        <w:rPr>
          <w:lang w:val="en-US"/>
        </w:rPr>
      </w:pPr>
      <w:r w:rsidRPr="00D9424A">
        <w:rPr>
          <w:lang w:val="en-US"/>
        </w:rPr>
        <w:t xml:space="preserve">                    &lt;cd S="CD-LIFECYCLE" SV="</w:t>
      </w:r>
      <w:r w:rsidRPr="00D9424A">
        <w:rPr>
          <w:lang w:val="en-US"/>
        </w:rPr>
        <w:t>1.3"&gt;stopped&lt;/cd&gt;</w:t>
      </w:r>
    </w:p>
    <w:p w:rsidR="002714FD" w:rsidRPr="00D9424A" w:rsidRDefault="00D9424A">
      <w:pPr>
        <w:rPr>
          <w:lang w:val="en-US"/>
        </w:rPr>
      </w:pPr>
      <w:r w:rsidRPr="00D9424A">
        <w:rPr>
          <w:lang w:val="en-US"/>
        </w:rPr>
        <w:t xml:space="preserve">                &lt;/lifecycle&gt;</w:t>
      </w:r>
    </w:p>
    <w:p w:rsidR="002714FD" w:rsidRPr="00D9424A" w:rsidRDefault="00D9424A">
      <w:pPr>
        <w:rPr>
          <w:lang w:val="en-US"/>
        </w:rPr>
      </w:pPr>
      <w:r w:rsidRPr="00D9424A">
        <w:rPr>
          <w:lang w:val="en-US"/>
        </w:rPr>
        <w:t xml:space="preserve">                &lt;temporality&gt;</w:t>
      </w:r>
    </w:p>
    <w:p w:rsidR="002714FD" w:rsidRPr="00D9424A" w:rsidRDefault="00D9424A">
      <w:pPr>
        <w:rPr>
          <w:lang w:val="en-US"/>
        </w:rPr>
      </w:pPr>
      <w:r w:rsidRPr="00D9424A">
        <w:rPr>
          <w:lang w:val="en-US"/>
        </w:rPr>
        <w:t xml:space="preserve">                    &lt;cd S="CD-TEMPORALITY" SV="1.0"&gt;oneshot&lt;/cd&gt;</w:t>
      </w:r>
    </w:p>
    <w:p w:rsidR="002714FD" w:rsidRPr="00D9424A" w:rsidRDefault="00D9424A">
      <w:pPr>
        <w:rPr>
          <w:lang w:val="en-US"/>
        </w:rPr>
      </w:pPr>
      <w:r w:rsidRPr="00D9424A">
        <w:rPr>
          <w:lang w:val="en-US"/>
        </w:rPr>
        <w:t xml:space="preserve">                &lt;/temporality&gt;</w:t>
      </w:r>
    </w:p>
    <w:p w:rsidR="002714FD" w:rsidRPr="00D9424A" w:rsidRDefault="00D9424A">
      <w:pPr>
        <w:rPr>
          <w:lang w:val="en-US"/>
        </w:rPr>
      </w:pPr>
      <w:r w:rsidRPr="00D9424A">
        <w:rPr>
          <w:lang w:val="en-US"/>
        </w:rPr>
        <w:t xml:space="preserve">                &lt;route&gt;</w:t>
      </w:r>
    </w:p>
    <w:p w:rsidR="002714FD" w:rsidRPr="00D9424A" w:rsidRDefault="00D9424A">
      <w:pPr>
        <w:rPr>
          <w:lang w:val="en-US"/>
        </w:rPr>
      </w:pPr>
      <w:r w:rsidRPr="00D9424A">
        <w:rPr>
          <w:lang w:val="en-US"/>
        </w:rPr>
        <w:t xml:space="preserve">                    &lt;cd S="CD-DRUG-ROUTE" SV="2.0"&gt;00002&lt;/c</w:t>
      </w:r>
      <w:r w:rsidRPr="00D9424A">
        <w:rPr>
          <w:lang w:val="en-US"/>
        </w:rPr>
        <w:t>d&gt;</w:t>
      </w:r>
    </w:p>
    <w:p w:rsidR="002714FD" w:rsidRPr="00D9424A" w:rsidRDefault="00D9424A">
      <w:pPr>
        <w:rPr>
          <w:lang w:val="fr-BE"/>
        </w:rPr>
      </w:pPr>
      <w:r w:rsidRPr="00D9424A">
        <w:rPr>
          <w:lang w:val="en-US"/>
        </w:rPr>
        <w:t xml:space="preserve">                </w:t>
      </w:r>
      <w:r w:rsidRPr="00D9424A">
        <w:rPr>
          <w:lang w:val="fr-BE"/>
        </w:rPr>
        <w:t>&lt;/route&gt;</w:t>
      </w:r>
    </w:p>
    <w:p w:rsidR="002714FD" w:rsidRPr="00D9424A" w:rsidRDefault="00D9424A">
      <w:pPr>
        <w:rPr>
          <w:lang w:val="fr-BE"/>
        </w:rPr>
      </w:pPr>
      <w:r w:rsidRPr="00D9424A">
        <w:rPr>
          <w:lang w:val="fr-BE"/>
        </w:rPr>
        <w:t xml:space="preserve">                &lt;instructionforpatient L="nl"&gt;adhoc: indien nodig&lt;/instructionforpatient&gt;</w:t>
      </w:r>
    </w:p>
    <w:p w:rsidR="002714FD" w:rsidRPr="00D9424A" w:rsidRDefault="00D9424A">
      <w:pPr>
        <w:rPr>
          <w:lang w:val="en-US"/>
        </w:rPr>
      </w:pPr>
      <w:r w:rsidRPr="00D9424A">
        <w:rPr>
          <w:lang w:val="fr-BE"/>
        </w:rPr>
        <w:t xml:space="preserve">            </w:t>
      </w:r>
      <w:r w:rsidRPr="00D9424A">
        <w:rPr>
          <w:lang w:val="en-US"/>
        </w:rPr>
        <w:t>&lt;/item&gt;</w:t>
      </w:r>
    </w:p>
    <w:p w:rsidR="002714FD" w:rsidRPr="00D9424A" w:rsidRDefault="00D9424A">
      <w:pPr>
        <w:rPr>
          <w:lang w:val="en-US"/>
        </w:rPr>
      </w:pPr>
      <w:r w:rsidRPr="00D9424A">
        <w:rPr>
          <w:lang w:val="en-US"/>
        </w:rPr>
        <w:t xml:space="preserve">        &lt;/transaction&gt;</w:t>
      </w:r>
    </w:p>
    <w:p w:rsidR="002714FD" w:rsidRPr="00D9424A" w:rsidRDefault="00D9424A">
      <w:pPr>
        <w:rPr>
          <w:lang w:val="en-US"/>
        </w:rPr>
      </w:pPr>
      <w:r w:rsidRPr="00D9424A">
        <w:rPr>
          <w:lang w:val="en-US"/>
        </w:rPr>
        <w:t xml:space="preserve">        &lt;transaction&gt;</w:t>
      </w:r>
    </w:p>
    <w:p w:rsidR="002714FD" w:rsidRPr="00D9424A" w:rsidRDefault="00D9424A">
      <w:pPr>
        <w:rPr>
          <w:lang w:val="en-US"/>
        </w:rPr>
      </w:pPr>
      <w:r w:rsidRPr="00D9424A">
        <w:rPr>
          <w:lang w:val="en-US"/>
        </w:rPr>
        <w:t xml:space="preserve">            &lt;id S="ID-KMEHR" SV="1.0"&gt;2&lt;/id&gt;</w:t>
      </w:r>
    </w:p>
    <w:p w:rsidR="002714FD" w:rsidRPr="00D9424A" w:rsidRDefault="00D9424A">
      <w:pPr>
        <w:rPr>
          <w:lang w:val="en-US"/>
        </w:rPr>
      </w:pPr>
      <w:r w:rsidRPr="00D9424A">
        <w:rPr>
          <w:lang w:val="en-US"/>
        </w:rPr>
        <w:t xml:space="preserve">            &lt;cd S="</w:t>
      </w:r>
      <w:r w:rsidRPr="00D9424A">
        <w:rPr>
          <w:lang w:val="en-US"/>
        </w:rPr>
        <w:t>CD-TRANSACTION" SV="1.4"&gt;treatmentsuspension&lt;/cd&gt;</w:t>
      </w:r>
    </w:p>
    <w:p w:rsidR="002714FD" w:rsidRPr="00D9424A" w:rsidRDefault="00D9424A">
      <w:pPr>
        <w:rPr>
          <w:lang w:val="en-US"/>
        </w:rPr>
      </w:pPr>
      <w:r w:rsidRPr="00D9424A">
        <w:rPr>
          <w:lang w:val="en-US"/>
        </w:rPr>
        <w:t xml:space="preserve">            &lt;date&gt;2016-04-28+02:00&lt;/date&gt;</w:t>
      </w:r>
    </w:p>
    <w:p w:rsidR="002714FD" w:rsidRPr="00D9424A" w:rsidRDefault="00D9424A">
      <w:pPr>
        <w:rPr>
          <w:lang w:val="en-US"/>
        </w:rPr>
      </w:pPr>
      <w:r w:rsidRPr="00D9424A">
        <w:rPr>
          <w:lang w:val="en-US"/>
        </w:rPr>
        <w:t xml:space="preserve">            &lt;time&gt;10:40:01&lt;/time&gt;</w:t>
      </w:r>
    </w:p>
    <w:p w:rsidR="002714FD" w:rsidRPr="00D9424A" w:rsidRDefault="00D9424A">
      <w:pPr>
        <w:rPr>
          <w:lang w:val="en-US"/>
        </w:rPr>
      </w:pPr>
      <w:r w:rsidRPr="00D9424A">
        <w:rPr>
          <w:lang w:val="en-US"/>
        </w:rPr>
        <w:t xml:space="preserve">            &lt;author&gt;</w:t>
      </w:r>
    </w:p>
    <w:p w:rsidR="002714FD" w:rsidRPr="00D9424A" w:rsidRDefault="00D9424A">
      <w:pPr>
        <w:rPr>
          <w:lang w:val="en-US"/>
        </w:rPr>
      </w:pPr>
      <w:r w:rsidRPr="00D9424A">
        <w:rPr>
          <w:lang w:val="en-US"/>
        </w:rPr>
        <w:t xml:space="preserve">                &lt;hcparty&gt;</w:t>
      </w:r>
    </w:p>
    <w:p w:rsidR="002714FD" w:rsidRPr="00D9424A" w:rsidRDefault="00D9424A">
      <w:pPr>
        <w:rPr>
          <w:lang w:val="en-US"/>
        </w:rPr>
      </w:pPr>
      <w:r w:rsidRPr="00D9424A">
        <w:rPr>
          <w:lang w:val="en-US"/>
        </w:rPr>
        <w:t xml:space="preserve">                    &lt;id S="INSS" SV="1.0"&gt;74091621351&lt;/id&gt;</w:t>
      </w:r>
    </w:p>
    <w:p w:rsidR="002714FD" w:rsidRPr="00D9424A" w:rsidRDefault="00D9424A">
      <w:pPr>
        <w:rPr>
          <w:lang w:val="en-US"/>
        </w:rPr>
      </w:pPr>
      <w:r w:rsidRPr="00D9424A">
        <w:rPr>
          <w:lang w:val="en-US"/>
        </w:rPr>
        <w:t xml:space="preserve">                    &lt;id </w:t>
      </w:r>
      <w:r w:rsidRPr="00D9424A">
        <w:rPr>
          <w:lang w:val="en-US"/>
        </w:rPr>
        <w:t>S="ID-HCPARTY" SV="1.0"&gt;10000007999&lt;/id&gt;</w:t>
      </w:r>
    </w:p>
    <w:p w:rsidR="002714FD" w:rsidRPr="00D9424A" w:rsidRDefault="00D9424A">
      <w:pPr>
        <w:rPr>
          <w:lang w:val="en-US"/>
        </w:rPr>
      </w:pPr>
      <w:r w:rsidRPr="00D9424A">
        <w:rPr>
          <w:lang w:val="en-US"/>
        </w:rPr>
        <w:t xml:space="preserve">                    &lt;cd S="CD-HCPARTY" SV="1.3"&gt;persphysician&lt;/cd&gt;</w:t>
      </w:r>
    </w:p>
    <w:p w:rsidR="002714FD" w:rsidRPr="00D9424A" w:rsidRDefault="00D9424A">
      <w:pPr>
        <w:rPr>
          <w:lang w:val="en-US"/>
        </w:rPr>
      </w:pPr>
      <w:r w:rsidRPr="00D9424A">
        <w:rPr>
          <w:lang w:val="en-US"/>
        </w:rPr>
        <w:t xml:space="preserve">                    &lt;firstname&gt;John&lt;/firstname&gt;</w:t>
      </w:r>
    </w:p>
    <w:p w:rsidR="002714FD" w:rsidRPr="00D9424A" w:rsidRDefault="00D9424A">
      <w:pPr>
        <w:rPr>
          <w:lang w:val="en-US"/>
        </w:rPr>
      </w:pPr>
      <w:r w:rsidRPr="00D9424A">
        <w:rPr>
          <w:lang w:val="en-US"/>
        </w:rPr>
        <w:t xml:space="preserve">                    &lt;familyname&gt;Difool&lt;/familyname&gt;</w:t>
      </w:r>
    </w:p>
    <w:p w:rsidR="002714FD" w:rsidRPr="00D9424A" w:rsidRDefault="00D9424A">
      <w:pPr>
        <w:rPr>
          <w:lang w:val="en-US"/>
        </w:rPr>
      </w:pPr>
      <w:r w:rsidRPr="00D9424A">
        <w:rPr>
          <w:lang w:val="en-US"/>
        </w:rPr>
        <w:t xml:space="preserve">                &lt;/hcparty&gt;</w:t>
      </w:r>
    </w:p>
    <w:p w:rsidR="002714FD" w:rsidRPr="00D9424A" w:rsidRDefault="00D9424A">
      <w:pPr>
        <w:rPr>
          <w:lang w:val="en-US"/>
        </w:rPr>
      </w:pPr>
      <w:r w:rsidRPr="00D9424A">
        <w:rPr>
          <w:lang w:val="en-US"/>
        </w:rPr>
        <w:t xml:space="preserve">            &lt;/author&gt;</w:t>
      </w:r>
    </w:p>
    <w:p w:rsidR="002714FD" w:rsidRPr="00D9424A" w:rsidRDefault="00D9424A">
      <w:pPr>
        <w:rPr>
          <w:lang w:val="en-US"/>
        </w:rPr>
      </w:pPr>
      <w:r w:rsidRPr="00D9424A">
        <w:rPr>
          <w:lang w:val="en-US"/>
        </w:rPr>
        <w:t xml:space="preserve">            &lt;iscomplete&gt;true&lt;/iscomplete&gt;</w:t>
      </w:r>
    </w:p>
    <w:p w:rsidR="002714FD" w:rsidRPr="00D9424A" w:rsidRDefault="00D9424A">
      <w:pPr>
        <w:rPr>
          <w:lang w:val="en-US"/>
        </w:rPr>
      </w:pPr>
      <w:r w:rsidRPr="00D9424A">
        <w:rPr>
          <w:lang w:val="en-US"/>
        </w:rPr>
        <w:t xml:space="preserve">            &lt;isvalidated&gt;true&lt;/isvalidated&gt;</w:t>
      </w:r>
    </w:p>
    <w:p w:rsidR="002714FD" w:rsidRPr="00D9424A" w:rsidRDefault="00D9424A">
      <w:pPr>
        <w:rPr>
          <w:lang w:val="en-US"/>
        </w:rPr>
      </w:pPr>
      <w:r w:rsidRPr="00D9424A">
        <w:rPr>
          <w:lang w:val="en-US"/>
        </w:rPr>
        <w:t xml:space="preserve">            &lt;item&gt;</w:t>
      </w:r>
    </w:p>
    <w:p w:rsidR="002714FD" w:rsidRPr="00D9424A" w:rsidRDefault="00D9424A">
      <w:pPr>
        <w:rPr>
          <w:lang w:val="en-US"/>
        </w:rPr>
      </w:pPr>
      <w:r w:rsidRPr="00D9424A">
        <w:rPr>
          <w:lang w:val="en-US"/>
        </w:rPr>
        <w:t xml:space="preserve">                &lt;id S="ID-KMEHR" SV="1.0"&gt;1&lt;/id&gt;</w:t>
      </w:r>
    </w:p>
    <w:p w:rsidR="002714FD" w:rsidRPr="00D9424A" w:rsidRDefault="00D9424A">
      <w:pPr>
        <w:rPr>
          <w:lang w:val="en-US"/>
        </w:rPr>
      </w:pPr>
      <w:r w:rsidRPr="00D9424A">
        <w:rPr>
          <w:lang w:val="en-US"/>
        </w:rPr>
        <w:t xml:space="preserve">                &lt;cd S="CD-ITEM" SV="1.4"&gt;healthcareelement&lt;/cd&gt;</w:t>
      </w:r>
    </w:p>
    <w:p w:rsidR="002714FD" w:rsidRPr="00D9424A" w:rsidRDefault="00D9424A">
      <w:pPr>
        <w:rPr>
          <w:lang w:val="en-US"/>
        </w:rPr>
      </w:pPr>
      <w:r w:rsidRPr="00D9424A">
        <w:rPr>
          <w:lang w:val="en-US"/>
        </w:rPr>
        <w:t xml:space="preserve">                &lt;content&gt;</w:t>
      </w:r>
    </w:p>
    <w:p w:rsidR="002714FD" w:rsidRPr="00D9424A" w:rsidRDefault="00D9424A">
      <w:pPr>
        <w:rPr>
          <w:lang w:val="en-US"/>
        </w:rPr>
      </w:pPr>
      <w:r w:rsidRPr="00D9424A">
        <w:rPr>
          <w:lang w:val="en-US"/>
        </w:rPr>
        <w:t xml:space="preserve">           </w:t>
      </w:r>
      <w:r w:rsidRPr="00D9424A">
        <w:rPr>
          <w:lang w:val="en-US"/>
        </w:rPr>
        <w:t xml:space="preserve">         &lt;cd S="CD-ITEM-MS" SV="1.0"&gt;adaptationflag&lt;/cd&gt;</w:t>
      </w:r>
    </w:p>
    <w:p w:rsidR="002714FD" w:rsidRPr="00D9424A" w:rsidRDefault="00D9424A">
      <w:pPr>
        <w:rPr>
          <w:lang w:val="en-US"/>
        </w:rPr>
      </w:pPr>
      <w:r w:rsidRPr="00D9424A">
        <w:rPr>
          <w:lang w:val="en-US"/>
        </w:rPr>
        <w:t xml:space="preserve">                    &lt;cd S="CD-MS-ADAPTATION" SV="1.0"&gt;treatmentsuspension&lt;/cd&gt;</w:t>
      </w:r>
    </w:p>
    <w:p w:rsidR="002714FD" w:rsidRPr="00D9424A" w:rsidRDefault="00D9424A">
      <w:pPr>
        <w:rPr>
          <w:lang w:val="en-US"/>
        </w:rPr>
      </w:pPr>
      <w:r w:rsidRPr="00D9424A">
        <w:rPr>
          <w:lang w:val="en-US"/>
        </w:rPr>
        <w:t xml:space="preserve">                &lt;/content&gt;</w:t>
      </w:r>
    </w:p>
    <w:p w:rsidR="002714FD" w:rsidRPr="00D9424A" w:rsidRDefault="00D9424A">
      <w:pPr>
        <w:rPr>
          <w:lang w:val="en-US"/>
        </w:rPr>
      </w:pPr>
      <w:r w:rsidRPr="00D9424A">
        <w:rPr>
          <w:lang w:val="en-US"/>
        </w:rPr>
        <w:t xml:space="preserve">            &lt;/item&gt;</w:t>
      </w:r>
    </w:p>
    <w:p w:rsidR="002714FD" w:rsidRPr="00D9424A" w:rsidRDefault="00D9424A">
      <w:pPr>
        <w:rPr>
          <w:lang w:val="en-US"/>
        </w:rPr>
      </w:pPr>
      <w:r w:rsidRPr="00D9424A">
        <w:rPr>
          <w:lang w:val="en-US"/>
        </w:rPr>
        <w:t xml:space="preserve">            &lt;item&gt;</w:t>
      </w:r>
    </w:p>
    <w:p w:rsidR="002714FD" w:rsidRPr="00D9424A" w:rsidRDefault="00D9424A">
      <w:pPr>
        <w:rPr>
          <w:lang w:val="en-US"/>
        </w:rPr>
      </w:pPr>
      <w:r w:rsidRPr="00D9424A">
        <w:rPr>
          <w:lang w:val="en-US"/>
        </w:rPr>
        <w:t xml:space="preserve">                &lt;id S="ID-KMEHR" SV="1.0"&gt;2&lt;/id&gt;</w:t>
      </w:r>
    </w:p>
    <w:p w:rsidR="002714FD" w:rsidRPr="00D9424A" w:rsidRDefault="00D9424A">
      <w:pPr>
        <w:rPr>
          <w:lang w:val="en-US"/>
        </w:rPr>
      </w:pPr>
      <w:r w:rsidRPr="00D9424A">
        <w:rPr>
          <w:lang w:val="en-US"/>
        </w:rPr>
        <w:t xml:space="preserve">     </w:t>
      </w:r>
      <w:r w:rsidRPr="00D9424A">
        <w:rPr>
          <w:lang w:val="en-US"/>
        </w:rPr>
        <w:t xml:space="preserve">           &lt;cd S="CD-ITEM" SV="1.4"&gt;medication&lt;/cd&gt;</w:t>
      </w:r>
    </w:p>
    <w:p w:rsidR="002714FD" w:rsidRPr="00D9424A" w:rsidRDefault="00D9424A">
      <w:pPr>
        <w:rPr>
          <w:lang w:val="en-US"/>
        </w:rPr>
      </w:pPr>
      <w:r w:rsidRPr="00D9424A">
        <w:rPr>
          <w:lang w:val="en-US"/>
        </w:rPr>
        <w:t xml:space="preserve">                &lt;content&gt;</w:t>
      </w:r>
    </w:p>
    <w:p w:rsidR="002714FD" w:rsidRPr="00D9424A" w:rsidRDefault="00D9424A">
      <w:pPr>
        <w:rPr>
          <w:lang w:val="en-US"/>
        </w:rPr>
      </w:pPr>
      <w:r w:rsidRPr="00D9424A">
        <w:rPr>
          <w:lang w:val="en-US"/>
        </w:rPr>
        <w:t xml:space="preserve">                    &lt;medicinalproduct&gt;</w:t>
      </w:r>
    </w:p>
    <w:p w:rsidR="002714FD" w:rsidRPr="00D9424A" w:rsidRDefault="00D9424A">
      <w:pPr>
        <w:rPr>
          <w:lang w:val="en-US"/>
        </w:rPr>
      </w:pPr>
      <w:r w:rsidRPr="00D9424A">
        <w:rPr>
          <w:lang w:val="en-US"/>
        </w:rPr>
        <w:t xml:space="preserve">                        &lt;intendedcd S="CD-DRUG-CNK" SV="2010-07"&gt;1439562&lt;/intendedcd&gt;</w:t>
      </w:r>
    </w:p>
    <w:p w:rsidR="002714FD" w:rsidRPr="00D9424A" w:rsidRDefault="00D9424A">
      <w:pPr>
        <w:rPr>
          <w:lang w:val="en-US"/>
        </w:rPr>
      </w:pPr>
      <w:r w:rsidRPr="00D9424A">
        <w:rPr>
          <w:lang w:val="en-US"/>
        </w:rPr>
        <w:t xml:space="preserve">                        &lt;intendedname&gt;</w:t>
      </w:r>
      <w:r w:rsidRPr="00D9424A">
        <w:rPr>
          <w:lang w:val="en-US"/>
        </w:rPr>
        <w:t>Topazolam tab 50x 1,0mg&lt;/intendedname&gt;</w:t>
      </w:r>
    </w:p>
    <w:p w:rsidR="002714FD" w:rsidRPr="00D9424A" w:rsidRDefault="00D9424A">
      <w:pPr>
        <w:rPr>
          <w:lang w:val="en-US"/>
        </w:rPr>
      </w:pPr>
      <w:r w:rsidRPr="00D9424A">
        <w:rPr>
          <w:lang w:val="en-US"/>
        </w:rPr>
        <w:t xml:space="preserve">                    &lt;/medicinalproduct&gt;</w:t>
      </w:r>
    </w:p>
    <w:p w:rsidR="002714FD" w:rsidRPr="00D9424A" w:rsidRDefault="00D9424A">
      <w:pPr>
        <w:rPr>
          <w:lang w:val="en-US"/>
        </w:rPr>
      </w:pPr>
      <w:r w:rsidRPr="00D9424A">
        <w:rPr>
          <w:lang w:val="en-US"/>
        </w:rPr>
        <w:t xml:space="preserve">                &lt;/content&gt;</w:t>
      </w:r>
    </w:p>
    <w:p w:rsidR="002714FD" w:rsidRPr="00D9424A" w:rsidRDefault="00D9424A">
      <w:pPr>
        <w:rPr>
          <w:lang w:val="en-US"/>
        </w:rPr>
      </w:pPr>
      <w:r w:rsidRPr="00D9424A">
        <w:rPr>
          <w:lang w:val="en-US"/>
        </w:rPr>
        <w:t xml:space="preserve">                &lt;beginmoment&gt;</w:t>
      </w:r>
    </w:p>
    <w:p w:rsidR="002714FD" w:rsidRPr="00D9424A" w:rsidRDefault="00D9424A">
      <w:pPr>
        <w:rPr>
          <w:lang w:val="en-US"/>
        </w:rPr>
      </w:pPr>
      <w:r w:rsidRPr="00D9424A">
        <w:rPr>
          <w:lang w:val="en-US"/>
        </w:rPr>
        <w:t xml:space="preserve">                    &lt;date&gt;2016-04-28+02:00&lt;/date&gt;</w:t>
      </w:r>
    </w:p>
    <w:p w:rsidR="002714FD" w:rsidRPr="00D9424A" w:rsidRDefault="00D9424A">
      <w:pPr>
        <w:rPr>
          <w:lang w:val="en-US"/>
        </w:rPr>
      </w:pPr>
      <w:r w:rsidRPr="00D9424A">
        <w:rPr>
          <w:lang w:val="en-US"/>
        </w:rPr>
        <w:t xml:space="preserve">                &lt;/beginmoment&gt;</w:t>
      </w:r>
    </w:p>
    <w:p w:rsidR="002714FD" w:rsidRPr="00D9424A" w:rsidRDefault="00D9424A">
      <w:pPr>
        <w:rPr>
          <w:lang w:val="en-US"/>
        </w:rPr>
      </w:pPr>
      <w:r w:rsidRPr="00D9424A">
        <w:rPr>
          <w:lang w:val="en-US"/>
        </w:rPr>
        <w:t xml:space="preserve">                &lt;lifecycle&gt;</w:t>
      </w:r>
    </w:p>
    <w:p w:rsidR="002714FD" w:rsidRPr="00D9424A" w:rsidRDefault="00D9424A">
      <w:pPr>
        <w:rPr>
          <w:lang w:val="en-US"/>
        </w:rPr>
      </w:pPr>
      <w:r w:rsidRPr="00D9424A">
        <w:rPr>
          <w:lang w:val="en-US"/>
        </w:rPr>
        <w:t xml:space="preserve">                    &lt;cd S="CD-LIFECYCLE" SV="1.3"&gt;stopped&lt;/cd&gt;</w:t>
      </w:r>
    </w:p>
    <w:p w:rsidR="002714FD" w:rsidRPr="00D9424A" w:rsidRDefault="00D9424A">
      <w:pPr>
        <w:rPr>
          <w:lang w:val="en-US"/>
        </w:rPr>
      </w:pPr>
      <w:r w:rsidRPr="00D9424A">
        <w:rPr>
          <w:lang w:val="en-US"/>
        </w:rPr>
        <w:t xml:space="preserve">                &lt;/lifecycle&gt;</w:t>
      </w:r>
    </w:p>
    <w:p w:rsidR="002714FD" w:rsidRPr="00D9424A" w:rsidRDefault="00D9424A">
      <w:pPr>
        <w:rPr>
          <w:lang w:val="en-US"/>
        </w:rPr>
      </w:pPr>
      <w:r w:rsidRPr="00D9424A">
        <w:rPr>
          <w:lang w:val="en-US"/>
        </w:rPr>
        <w:t xml:space="preserve">                &lt;temporality&gt;</w:t>
      </w:r>
    </w:p>
    <w:p w:rsidR="002714FD" w:rsidRPr="00D9424A" w:rsidRDefault="00D9424A">
      <w:pPr>
        <w:rPr>
          <w:lang w:val="en-US"/>
        </w:rPr>
      </w:pPr>
      <w:r w:rsidRPr="00D9424A">
        <w:rPr>
          <w:lang w:val="en-US"/>
        </w:rPr>
        <w:t xml:space="preserve">                    &lt;cd S="CD-TEMPORALITY" SV="1.0"&gt;oneshot&lt;/cd&gt;</w:t>
      </w:r>
    </w:p>
    <w:p w:rsidR="002714FD" w:rsidRPr="00D9424A" w:rsidRDefault="00D9424A">
      <w:pPr>
        <w:rPr>
          <w:lang w:val="en-US"/>
        </w:rPr>
      </w:pPr>
      <w:r w:rsidRPr="00D9424A">
        <w:rPr>
          <w:lang w:val="en-US"/>
        </w:rPr>
        <w:t xml:space="preserve">                &lt;/temporality&gt;</w:t>
      </w:r>
    </w:p>
    <w:p w:rsidR="002714FD" w:rsidRPr="00D9424A" w:rsidRDefault="00D9424A">
      <w:pPr>
        <w:rPr>
          <w:lang w:val="en-US"/>
        </w:rPr>
      </w:pPr>
      <w:r w:rsidRPr="00D9424A">
        <w:rPr>
          <w:lang w:val="en-US"/>
        </w:rPr>
        <w:t xml:space="preserve">                &lt;route&gt;</w:t>
      </w:r>
    </w:p>
    <w:p w:rsidR="002714FD" w:rsidRPr="00D9424A" w:rsidRDefault="00D9424A">
      <w:pPr>
        <w:rPr>
          <w:lang w:val="en-US"/>
        </w:rPr>
      </w:pPr>
      <w:r w:rsidRPr="00D9424A">
        <w:rPr>
          <w:lang w:val="en-US"/>
        </w:rPr>
        <w:t xml:space="preserve">              </w:t>
      </w:r>
      <w:r w:rsidRPr="00D9424A">
        <w:rPr>
          <w:lang w:val="en-US"/>
        </w:rPr>
        <w:t xml:space="preserve">      &lt;cd S="CD-DRUG-ROUTE" SV="2.0"&gt;00002&lt;/cd&gt;</w:t>
      </w:r>
    </w:p>
    <w:p w:rsidR="002714FD" w:rsidRPr="00D9424A" w:rsidRDefault="00D9424A">
      <w:pPr>
        <w:rPr>
          <w:lang w:val="fr-BE"/>
        </w:rPr>
      </w:pPr>
      <w:r w:rsidRPr="00D9424A">
        <w:rPr>
          <w:lang w:val="en-US"/>
        </w:rPr>
        <w:t xml:space="preserve">                </w:t>
      </w:r>
      <w:r w:rsidRPr="00D9424A">
        <w:rPr>
          <w:lang w:val="fr-BE"/>
        </w:rPr>
        <w:t>&lt;/route&gt;</w:t>
      </w:r>
    </w:p>
    <w:p w:rsidR="002714FD" w:rsidRPr="00D9424A" w:rsidRDefault="00D9424A">
      <w:pPr>
        <w:rPr>
          <w:lang w:val="fr-BE"/>
        </w:rPr>
      </w:pPr>
      <w:r w:rsidRPr="00D9424A">
        <w:rPr>
          <w:lang w:val="fr-BE"/>
        </w:rPr>
        <w:t xml:space="preserve">                &lt;instructionforpatient L="nl"&gt;adhoc: indien nodig&lt;/instructionforpatient&gt;</w:t>
      </w:r>
    </w:p>
    <w:p w:rsidR="002714FD" w:rsidRPr="00D9424A" w:rsidRDefault="00D9424A">
      <w:pPr>
        <w:rPr>
          <w:lang w:val="en-US"/>
        </w:rPr>
      </w:pPr>
      <w:r w:rsidRPr="00D9424A">
        <w:rPr>
          <w:lang w:val="fr-BE"/>
        </w:rPr>
        <w:t xml:space="preserve">            </w:t>
      </w:r>
      <w:r w:rsidRPr="00D9424A">
        <w:rPr>
          <w:lang w:val="en-US"/>
        </w:rPr>
        <w:t>&lt;/item&gt;</w:t>
      </w:r>
    </w:p>
    <w:p w:rsidR="002714FD" w:rsidRPr="00D9424A" w:rsidRDefault="00D9424A">
      <w:pPr>
        <w:rPr>
          <w:lang w:val="en-US"/>
        </w:rPr>
      </w:pPr>
      <w:r w:rsidRPr="00D9424A">
        <w:rPr>
          <w:lang w:val="en-US"/>
        </w:rPr>
        <w:t xml:space="preserve">            &lt;item&gt;</w:t>
      </w:r>
    </w:p>
    <w:p w:rsidR="002714FD" w:rsidRPr="00D9424A" w:rsidRDefault="00D9424A">
      <w:pPr>
        <w:rPr>
          <w:lang w:val="en-US"/>
        </w:rPr>
      </w:pPr>
      <w:r w:rsidRPr="00D9424A">
        <w:rPr>
          <w:lang w:val="en-US"/>
        </w:rPr>
        <w:t xml:space="preserve">                &lt;id S="ID-KMEHR" SV="1.0"&gt;3&lt;/id&gt;</w:t>
      </w:r>
    </w:p>
    <w:p w:rsidR="002714FD" w:rsidRPr="00D9424A" w:rsidRDefault="00D9424A">
      <w:pPr>
        <w:rPr>
          <w:lang w:val="en-US"/>
        </w:rPr>
      </w:pPr>
      <w:r w:rsidRPr="00D9424A">
        <w:rPr>
          <w:lang w:val="en-US"/>
        </w:rPr>
        <w:t xml:space="preserve">     </w:t>
      </w:r>
      <w:r w:rsidRPr="00D9424A">
        <w:rPr>
          <w:lang w:val="en-US"/>
        </w:rPr>
        <w:t xml:space="preserve">           &lt;cd S="CD-ITEM" SV="1.4"&gt;healthcareelement&lt;/cd&gt;</w:t>
      </w:r>
    </w:p>
    <w:p w:rsidR="002714FD" w:rsidRPr="00D9424A" w:rsidRDefault="00D9424A">
      <w:pPr>
        <w:rPr>
          <w:lang w:val="en-US"/>
        </w:rPr>
      </w:pPr>
      <w:r w:rsidRPr="00D9424A">
        <w:rPr>
          <w:lang w:val="en-US"/>
        </w:rPr>
        <w:t xml:space="preserve">                &lt;content&gt;</w:t>
      </w:r>
    </w:p>
    <w:p w:rsidR="002714FD" w:rsidRPr="00D9424A" w:rsidRDefault="00D9424A">
      <w:pPr>
        <w:rPr>
          <w:lang w:val="en-US"/>
        </w:rPr>
      </w:pPr>
      <w:r w:rsidRPr="00D9424A">
        <w:rPr>
          <w:lang w:val="en-US"/>
        </w:rPr>
        <w:t xml:space="preserve">                    &lt;cd S="CD-ITEM-MS" SV="1.0"&gt;origin&lt;/cd&gt;</w:t>
      </w:r>
    </w:p>
    <w:p w:rsidR="002714FD" w:rsidRPr="00D9424A" w:rsidRDefault="00D9424A">
      <w:pPr>
        <w:rPr>
          <w:lang w:val="en-US"/>
        </w:rPr>
      </w:pPr>
      <w:r w:rsidRPr="00D9424A">
        <w:rPr>
          <w:lang w:val="en-US"/>
        </w:rPr>
        <w:t xml:space="preserve">                    &lt;cd S="CD-MS-ORIGIN" SV="1.0"&gt;regularprocess&lt;/cd&gt;</w:t>
      </w:r>
    </w:p>
    <w:p w:rsidR="002714FD" w:rsidRPr="00D9424A" w:rsidRDefault="00D9424A">
      <w:pPr>
        <w:rPr>
          <w:lang w:val="en-US"/>
        </w:rPr>
      </w:pPr>
      <w:r w:rsidRPr="00D9424A">
        <w:rPr>
          <w:lang w:val="en-US"/>
        </w:rPr>
        <w:t xml:space="preserve">                &lt;/content&gt;</w:t>
      </w:r>
    </w:p>
    <w:p w:rsidR="002714FD" w:rsidRPr="00D9424A" w:rsidRDefault="00D9424A">
      <w:pPr>
        <w:rPr>
          <w:lang w:val="en-US"/>
        </w:rPr>
      </w:pPr>
      <w:r w:rsidRPr="00D9424A">
        <w:rPr>
          <w:lang w:val="en-US"/>
        </w:rPr>
        <w:t xml:space="preserve">            &lt;/</w:t>
      </w:r>
      <w:r w:rsidRPr="00D9424A">
        <w:rPr>
          <w:lang w:val="en-US"/>
        </w:rPr>
        <w:t>item&gt;</w:t>
      </w:r>
    </w:p>
    <w:p w:rsidR="002714FD" w:rsidRPr="00D9424A" w:rsidRDefault="00D9424A">
      <w:pPr>
        <w:rPr>
          <w:lang w:val="en-US"/>
        </w:rPr>
      </w:pPr>
      <w:r w:rsidRPr="00D9424A">
        <w:rPr>
          <w:lang w:val="en-US"/>
        </w:rPr>
        <w:t xml:space="preserve">            &lt;item&gt;</w:t>
      </w:r>
    </w:p>
    <w:p w:rsidR="002714FD" w:rsidRPr="00D9424A" w:rsidRDefault="00D9424A">
      <w:pPr>
        <w:rPr>
          <w:lang w:val="en-US"/>
        </w:rPr>
      </w:pPr>
      <w:r w:rsidRPr="00D9424A">
        <w:rPr>
          <w:lang w:val="en-US"/>
        </w:rPr>
        <w:t xml:space="preserve">                &lt;id S="ID-KMEHR" SV="1.0"&gt;7&lt;/id&gt;</w:t>
      </w:r>
    </w:p>
    <w:p w:rsidR="002714FD" w:rsidRPr="00D9424A" w:rsidRDefault="00D9424A">
      <w:pPr>
        <w:rPr>
          <w:lang w:val="en-US"/>
        </w:rPr>
      </w:pPr>
      <w:r w:rsidRPr="00D9424A">
        <w:rPr>
          <w:lang w:val="en-US"/>
        </w:rPr>
        <w:t xml:space="preserve">                &lt;cd S="CD-ITEM" SV="1.4"&gt;transactionreason&lt;/cd&gt;</w:t>
      </w:r>
    </w:p>
    <w:p w:rsidR="002714FD" w:rsidRDefault="00D9424A">
      <w:r w:rsidRPr="00D9424A">
        <w:rPr>
          <w:lang w:val="en-US"/>
        </w:rPr>
        <w:t xml:space="preserve">                </w:t>
      </w:r>
      <w:r>
        <w:t>&lt;content&gt;</w:t>
      </w:r>
    </w:p>
    <w:p w:rsidR="002714FD" w:rsidRDefault="00D9424A">
      <w:r>
        <w:t xml:space="preserve">                    &lt;text L="nl"&gt;Verworpen bij schemavergelijking&lt;/text&gt;</w:t>
      </w:r>
    </w:p>
    <w:p w:rsidR="002714FD" w:rsidRDefault="00D9424A">
      <w:r>
        <w:t xml:space="preserve">                &lt;</w:t>
      </w:r>
      <w:r>
        <w:t>/content&gt;</w:t>
      </w:r>
    </w:p>
    <w:p w:rsidR="002714FD" w:rsidRDefault="00D9424A">
      <w:r>
        <w:t xml:space="preserve">            &lt;/item&gt;</w:t>
      </w:r>
    </w:p>
    <w:p w:rsidR="002714FD" w:rsidRDefault="00D9424A">
      <w:r>
        <w:t xml:space="preserve">        &lt;/transaction&gt;</w:t>
      </w:r>
    </w:p>
    <w:p w:rsidR="002714FD" w:rsidRDefault="00D9424A">
      <w:r>
        <w:t xml:space="preserve">    &lt;/folder&gt;</w:t>
      </w:r>
    </w:p>
    <w:p w:rsidR="002714FD" w:rsidRDefault="00D9424A">
      <w:r>
        <w:t>&lt;/kmehrmessage&gt;</w:t>
      </w:r>
    </w:p>
    <w:p w:rsidR="002714FD" w:rsidRDefault="002714FD"/>
    <w:p w:rsidR="002714FD" w:rsidRDefault="00D9424A">
      <w:r>
        <w:t>--d93f8e03-51fa-4038-b81a-c97130d0e0a0</w:t>
      </w:r>
    </w:p>
    <w:p w:rsidR="002714FD" w:rsidRDefault="002714FD"/>
    <w:p w:rsidR="002714FD" w:rsidRDefault="002714FD"/>
    <w:p w:rsidR="002714FD" w:rsidRDefault="002714FD"/>
    <w:p w:rsidR="002714FD" w:rsidRDefault="002714FD"/>
    <w:p w:rsidR="002714FD" w:rsidRDefault="00D9424A">
      <w:pPr>
        <w:pStyle w:val="Kop2"/>
        <w:contextualSpacing w:val="0"/>
      </w:pPr>
      <w:bookmarkStart w:id="4" w:name="_sscdlfbr60pw" w:colFirst="0" w:colLast="0"/>
      <w:bookmarkEnd w:id="4"/>
      <w:r>
        <w:t>Actueel medicatieschema als JSON</w:t>
      </w:r>
    </w:p>
    <w:p w:rsidR="002714FD" w:rsidRDefault="002714FD"/>
    <w:p w:rsidR="002714FD" w:rsidRDefault="00D9424A">
      <w:r>
        <w:t>Haalt op last van een bepaalde gebruiker (userid) in naam van een bepaald ziekenhuis alle medic</w:t>
      </w:r>
      <w:r>
        <w:t>atieschemagegevens op voor een bepaalde patient.</w:t>
      </w:r>
    </w:p>
    <w:p w:rsidR="002714FD" w:rsidRDefault="002714FD"/>
    <w:p w:rsidR="002714FD" w:rsidRDefault="00D9424A">
      <w:r>
        <w:t>Input</w:t>
      </w:r>
    </w:p>
    <w:p w:rsidR="002714FD" w:rsidRDefault="00D9424A">
      <w:r>
        <w:t>Gebruiker (userid)</w:t>
      </w:r>
    </w:p>
    <w:p w:rsidR="002714FD" w:rsidRDefault="00D9424A">
      <w:r>
        <w:t>Ziekenhuis (NIHII)</w:t>
      </w:r>
    </w:p>
    <w:p w:rsidR="002714FD" w:rsidRDefault="00D9424A">
      <w:r>
        <w:t>Patient (SSIN)</w:t>
      </w:r>
    </w:p>
    <w:p w:rsidR="002714FD" w:rsidRDefault="002714FD"/>
    <w:p w:rsidR="002714FD" w:rsidRDefault="00D9424A">
      <w:r>
        <w:t>Output</w:t>
      </w:r>
    </w:p>
    <w:p w:rsidR="002714FD" w:rsidRDefault="00D9424A">
      <w:r>
        <w:t>Medicatieschema-items in JSON</w:t>
      </w:r>
    </w:p>
    <w:p w:rsidR="002714FD" w:rsidRDefault="002714FD"/>
    <w:p w:rsidR="002714FD" w:rsidRDefault="00D9424A">
      <w:r>
        <w:t>Implementatie</w:t>
      </w:r>
    </w:p>
    <w:p w:rsidR="002714FD" w:rsidRDefault="00D9424A">
      <w:r>
        <w:t>REST (/vitalinkwebservice/api/v1/medicatieschema/JSON/{nihiiOrg}/{ssinPatient}) GET, gebruiker</w:t>
      </w:r>
      <w:r>
        <w:t xml:space="preserve"> via authenticatie, output application/json</w:t>
      </w:r>
    </w:p>
    <w:p w:rsidR="002714FD" w:rsidRDefault="002714FD"/>
    <w:p w:rsidR="002714FD" w:rsidRDefault="00D9424A">
      <w:r>
        <w:t>Voorbeeld:</w:t>
      </w:r>
    </w:p>
    <w:p w:rsidR="002714FD" w:rsidRDefault="002714FD"/>
    <w:p w:rsidR="002714FD" w:rsidRDefault="002714FD"/>
    <w:p w:rsidR="002714FD" w:rsidRDefault="002714FD"/>
    <w:p w:rsidR="002714FD" w:rsidRDefault="00D9424A">
      <w:pPr>
        <w:pStyle w:val="Kop2"/>
        <w:contextualSpacing w:val="0"/>
      </w:pPr>
      <w:bookmarkStart w:id="5" w:name="_cxqb7vciuno2" w:colFirst="0" w:colLast="0"/>
      <w:bookmarkEnd w:id="5"/>
      <w:r>
        <w:t>Actueel medicatieschema als HTML</w:t>
      </w:r>
    </w:p>
    <w:p w:rsidR="002714FD" w:rsidRDefault="002714FD"/>
    <w:p w:rsidR="002714FD" w:rsidRDefault="00D9424A">
      <w:r>
        <w:t>Haalt op last van een bepaalde gebruiker (userid) in naam van een bepaald ziekenhuis alle medicatieschemagegevens op voor een bepaalde patient. Er kan ook gefilterd worden op datum, gestopte medicatie en suspended medicatie.</w:t>
      </w:r>
    </w:p>
    <w:p w:rsidR="002714FD" w:rsidRDefault="002714FD"/>
    <w:p w:rsidR="002714FD" w:rsidRDefault="00D9424A">
      <w:r>
        <w:t>Input</w:t>
      </w:r>
    </w:p>
    <w:p w:rsidR="002714FD" w:rsidRDefault="00D9424A">
      <w:r>
        <w:t>Gebruiker (userid)</w:t>
      </w:r>
    </w:p>
    <w:p w:rsidR="002714FD" w:rsidRDefault="00D9424A">
      <w:r>
        <w:t>Zieke</w:t>
      </w:r>
      <w:r>
        <w:t>nhuis (NIHII)</w:t>
      </w:r>
    </w:p>
    <w:p w:rsidR="002714FD" w:rsidRDefault="00D9424A">
      <w:r>
        <w:t>Patient (SSIN)</w:t>
      </w:r>
    </w:p>
    <w:p w:rsidR="002714FD" w:rsidRDefault="00D9424A">
      <w:r>
        <w:t>Einddatum na (endDateAfter)</w:t>
      </w:r>
    </w:p>
    <w:p w:rsidR="002714FD" w:rsidRDefault="00D9424A">
      <w:r>
        <w:t>Uit te sluiten statussen (excludeStatus)</w:t>
      </w:r>
    </w:p>
    <w:p w:rsidR="002714FD" w:rsidRDefault="002714FD"/>
    <w:p w:rsidR="002714FD" w:rsidRPr="00D9424A" w:rsidRDefault="00D9424A">
      <w:pPr>
        <w:rPr>
          <w:lang w:val="en-US"/>
        </w:rPr>
      </w:pPr>
      <w:r w:rsidRPr="00D9424A">
        <w:rPr>
          <w:lang w:val="en-US"/>
        </w:rPr>
        <w:t>Output</w:t>
      </w:r>
    </w:p>
    <w:p w:rsidR="002714FD" w:rsidRPr="00D9424A" w:rsidRDefault="00D9424A">
      <w:pPr>
        <w:rPr>
          <w:lang w:val="en-US"/>
        </w:rPr>
      </w:pPr>
      <w:r w:rsidRPr="00D9424A">
        <w:rPr>
          <w:lang w:val="en-US"/>
        </w:rPr>
        <w:t>Medicatieschema-items in HTML</w:t>
      </w:r>
    </w:p>
    <w:p w:rsidR="002714FD" w:rsidRPr="00D9424A" w:rsidRDefault="002714FD">
      <w:pPr>
        <w:rPr>
          <w:lang w:val="en-US"/>
        </w:rPr>
      </w:pPr>
    </w:p>
    <w:p w:rsidR="002714FD" w:rsidRPr="00D9424A" w:rsidRDefault="00D9424A">
      <w:pPr>
        <w:rPr>
          <w:lang w:val="en-US"/>
        </w:rPr>
      </w:pPr>
      <w:r w:rsidRPr="00D9424A">
        <w:rPr>
          <w:lang w:val="en-US"/>
        </w:rPr>
        <w:t>Implementatie</w:t>
      </w:r>
    </w:p>
    <w:p w:rsidR="002714FD" w:rsidRPr="00D9424A" w:rsidRDefault="00D9424A">
      <w:pPr>
        <w:rPr>
          <w:lang w:val="en-US"/>
        </w:rPr>
      </w:pPr>
      <w:r w:rsidRPr="00D9424A">
        <w:rPr>
          <w:lang w:val="en-US"/>
        </w:rPr>
        <w:t>REST (/vitalinkwebservice/api/v1/medicatieschema/HTML/{nihiiOrg}/{ssinPatient}) GET, gebruiker via authenticatie, output application/json, filtering via query parameters (endDateAfter, excludeStatus)</w:t>
      </w:r>
    </w:p>
    <w:p w:rsidR="002714FD" w:rsidRPr="00D9424A" w:rsidRDefault="002714FD">
      <w:pPr>
        <w:rPr>
          <w:lang w:val="en-US"/>
        </w:rPr>
      </w:pPr>
    </w:p>
    <w:p w:rsidR="002714FD" w:rsidRDefault="00D9424A">
      <w:pPr>
        <w:pStyle w:val="Kop2"/>
        <w:contextualSpacing w:val="0"/>
      </w:pPr>
      <w:bookmarkStart w:id="6" w:name="_zhupr7ghdpwx" w:colFirst="0" w:colLast="0"/>
      <w:bookmarkEnd w:id="6"/>
      <w:r>
        <w:t>Actueel medicatieschema als MetaData</w:t>
      </w:r>
    </w:p>
    <w:p w:rsidR="002714FD" w:rsidRDefault="002714FD"/>
    <w:p w:rsidR="002714FD" w:rsidRDefault="00D9424A">
      <w:r>
        <w:t>Haalt op last van</w:t>
      </w:r>
      <w:r>
        <w:t xml:space="preserve"> een bepaalde gebruiker (userid) in naam van een bepaald ziekenhuis alle metadata van medicatieschema-items op voor een bepaalde patient.</w:t>
      </w:r>
    </w:p>
    <w:p w:rsidR="002714FD" w:rsidRDefault="002714FD"/>
    <w:p w:rsidR="002714FD" w:rsidRDefault="00D9424A">
      <w:r>
        <w:t>Input</w:t>
      </w:r>
    </w:p>
    <w:p w:rsidR="002714FD" w:rsidRDefault="00D9424A">
      <w:r>
        <w:t>Gebruiker (userid)</w:t>
      </w:r>
    </w:p>
    <w:p w:rsidR="002714FD" w:rsidRDefault="00D9424A">
      <w:r>
        <w:t>Ziekenhuis (NIHII)</w:t>
      </w:r>
    </w:p>
    <w:p w:rsidR="002714FD" w:rsidRDefault="00D9424A">
      <w:r>
        <w:t>Patient (SSIN)</w:t>
      </w:r>
    </w:p>
    <w:p w:rsidR="002714FD" w:rsidRDefault="002714FD"/>
    <w:p w:rsidR="002714FD" w:rsidRDefault="00D9424A">
      <w:r>
        <w:t>Output</w:t>
      </w:r>
    </w:p>
    <w:p w:rsidR="002714FD" w:rsidRDefault="00D9424A">
      <w:r>
        <w:t>Metadata in JSON formaat.</w:t>
      </w:r>
    </w:p>
    <w:p w:rsidR="002714FD" w:rsidRDefault="002714FD"/>
    <w:p w:rsidR="002714FD" w:rsidRDefault="00D9424A">
      <w:r>
        <w:t>Implementatie</w:t>
      </w:r>
    </w:p>
    <w:p w:rsidR="002714FD" w:rsidRDefault="00D9424A">
      <w:r>
        <w:t>REST (/vitalinkwebservice/api/v1/medicatieschema/MetaData/{nihiiOrg}/{ssinPatient}) GET, gebruiker via authenticatie, output application/json</w:t>
      </w:r>
    </w:p>
    <w:p w:rsidR="002714FD" w:rsidRDefault="002714FD"/>
    <w:p w:rsidR="002714FD" w:rsidRDefault="002714FD"/>
    <w:p w:rsidR="002714FD" w:rsidRDefault="00D9424A">
      <w:pPr>
        <w:pStyle w:val="Kop2"/>
        <w:contextualSpacing w:val="0"/>
      </w:pPr>
      <w:bookmarkStart w:id="7" w:name="_lq8tn524af4t" w:colFirst="0" w:colLast="0"/>
      <w:bookmarkEnd w:id="7"/>
      <w:r>
        <w:t>Bewaar medicatieschema-items</w:t>
      </w:r>
    </w:p>
    <w:p w:rsidR="002714FD" w:rsidRDefault="002714FD"/>
    <w:p w:rsidR="002714FD" w:rsidRDefault="00D9424A">
      <w:r>
        <w:t>Voegt verschillende medicatieschema-items die over dezelfde medicatie gaan samen t</w:t>
      </w:r>
      <w:r>
        <w:t>ot 1 KMEHR boodschap, en slaat deze op in Vitalink. De operatie gebeurt op last van een gebruiker (userid), in naam van een ziekenhuis (nihii) voor een specifieke patient (ssin). Er kan gekozen worden om de medicatie op te slaan onder een bestaand patients</w:t>
      </w:r>
      <w:r>
        <w:t>pecifiek medicatie-id, of onder een nieuw aan te maken id. Om de informatie consistent te houden wordt verwacht dat het EPD de huidige versie van het medicatieschema meegeeft. Als deze versie niet de huidige versie in Vitalink is, kan de medicatie niet opg</w:t>
      </w:r>
      <w:r>
        <w:t>eslagen worden, tot het EPD kennis genomen heeft van de laatste versie in Vitalink.</w:t>
      </w:r>
    </w:p>
    <w:p w:rsidR="002714FD" w:rsidRDefault="002714FD"/>
    <w:p w:rsidR="002714FD" w:rsidRDefault="00D9424A">
      <w:r>
        <w:t>Input</w:t>
      </w:r>
    </w:p>
    <w:p w:rsidR="002714FD" w:rsidRDefault="002714FD"/>
    <w:p w:rsidR="002714FD" w:rsidRDefault="00D9424A">
      <w:r>
        <w:t>Ziekenhuis</w:t>
      </w:r>
    </w:p>
    <w:p w:rsidR="002714FD" w:rsidRDefault="00D9424A">
      <w:r>
        <w:t>Schema-versie</w:t>
      </w:r>
    </w:p>
    <w:p w:rsidR="002714FD" w:rsidRDefault="00D9424A">
      <w:r>
        <w:t>Patient</w:t>
      </w:r>
    </w:p>
    <w:p w:rsidR="002714FD" w:rsidRDefault="00D9424A">
      <w:r>
        <w:t>Patient-Medicatie-nummer</w:t>
      </w:r>
    </w:p>
    <w:p w:rsidR="002714FD" w:rsidRDefault="00D9424A">
      <w:r>
        <w:t>Gebruiker</w:t>
      </w:r>
    </w:p>
    <w:p w:rsidR="002714FD" w:rsidRDefault="002714FD"/>
    <w:p w:rsidR="002714FD" w:rsidRDefault="00D9424A">
      <w:r>
        <w:t>Output</w:t>
      </w:r>
    </w:p>
    <w:p w:rsidR="002714FD" w:rsidRDefault="002714FD"/>
    <w:p w:rsidR="002714FD" w:rsidRDefault="00D9424A">
      <w:r>
        <w:t>URI van de opgeslagen medicatie of foutboodschap</w:t>
      </w:r>
    </w:p>
    <w:p w:rsidR="002714FD" w:rsidRDefault="002714FD"/>
    <w:p w:rsidR="002714FD" w:rsidRDefault="00D9424A">
      <w:r>
        <w:t>Implementatie</w:t>
      </w:r>
    </w:p>
    <w:p w:rsidR="002714FD" w:rsidRDefault="002714FD"/>
    <w:p w:rsidR="002714FD" w:rsidRDefault="00D9424A">
      <w:r>
        <w:t>REST (/vitalinkwebserv</w:t>
      </w:r>
      <w:r>
        <w:t>ice/api/v1/medicatieschema/JSON/{nihiiOrg}/Vitalink/{schemaversion}/subject/{ssinPatient}/medication-scheme/{patientmedicatienummer}) POST , gebruiker via authenticatie, medicatieschema-items application/json,  output URI in Content-Location</w:t>
      </w:r>
    </w:p>
    <w:p w:rsidR="002714FD" w:rsidRDefault="002714FD"/>
    <w:p w:rsidR="002714FD" w:rsidRDefault="00D9424A">
      <w:pPr>
        <w:pStyle w:val="Kop1"/>
        <w:contextualSpacing w:val="0"/>
      </w:pPr>
      <w:bookmarkStart w:id="8" w:name="_csww37g0bcgb" w:colFirst="0" w:colLast="0"/>
      <w:bookmarkEnd w:id="8"/>
      <w:r>
        <w:t>Medicatievergelijkingsservice</w:t>
      </w:r>
    </w:p>
    <w:p w:rsidR="002714FD" w:rsidRDefault="00D9424A">
      <w:pPr>
        <w:pStyle w:val="Kop2"/>
        <w:contextualSpacing w:val="0"/>
      </w:pPr>
      <w:bookmarkStart w:id="9" w:name="_c8nar0ntmugr" w:colFirst="0" w:colLast="0"/>
      <w:bookmarkEnd w:id="9"/>
      <w:r>
        <w:t>Vergelijkingsresultaten</w:t>
      </w:r>
    </w:p>
    <w:p w:rsidR="002714FD" w:rsidRDefault="002714FD"/>
    <w:p w:rsidR="002714FD" w:rsidRDefault="00D9424A">
      <w:r>
        <w:t xml:space="preserve">Maakt een vergelijking tussen twee reeksen medicatie-items en geeft een reeks van vergelijkingsresultaten terug. De vergelijking is niet afhankelijk van de gebruiker die de vergelijking uitvoert, noch </w:t>
      </w:r>
      <w:r>
        <w:t>van het ziekenhuis dat de vergelijking uitvoert.</w:t>
      </w:r>
    </w:p>
    <w:p w:rsidR="002714FD" w:rsidRDefault="002714FD"/>
    <w:p w:rsidR="002714FD" w:rsidRDefault="00D9424A">
      <w:r>
        <w:t>Input</w:t>
      </w:r>
    </w:p>
    <w:p w:rsidR="002714FD" w:rsidRDefault="00D9424A">
      <w:r>
        <w:t>Medicatieschema-items links</w:t>
      </w:r>
    </w:p>
    <w:p w:rsidR="002714FD" w:rsidRDefault="00D9424A">
      <w:r>
        <w:t>Medicatieschema-items rechts</w:t>
      </w:r>
    </w:p>
    <w:p w:rsidR="002714FD" w:rsidRDefault="002714FD"/>
    <w:p w:rsidR="002714FD" w:rsidRDefault="00D9424A">
      <w:r>
        <w:t>Output</w:t>
      </w:r>
    </w:p>
    <w:p w:rsidR="002714FD" w:rsidRDefault="00D9424A">
      <w:r>
        <w:t>Vergelijkingsresultaten, met verwijzing naar de indexen van de linkerlijst en de rechterlijst.</w:t>
      </w:r>
    </w:p>
    <w:p w:rsidR="002714FD" w:rsidRDefault="002714FD"/>
    <w:p w:rsidR="002714FD" w:rsidRDefault="00D9424A">
      <w:r>
        <w:t>Implementatie</w:t>
      </w:r>
    </w:p>
    <w:p w:rsidR="002714FD" w:rsidRDefault="00D9424A">
      <w:r>
        <w:t>REST (/vitalinkwebservice</w:t>
      </w:r>
      <w:r>
        <w:t>/api/v1/compare-medicatieschema/JSON)  POST application/json, output application/json</w:t>
      </w:r>
    </w:p>
    <w:p w:rsidR="002714FD" w:rsidRDefault="002714FD"/>
    <w:p w:rsidR="002714FD" w:rsidRDefault="00D9424A">
      <w:r>
        <w:t>Voorbeeld:</w:t>
      </w:r>
    </w:p>
    <w:p w:rsidR="002714FD" w:rsidRDefault="002714FD"/>
    <w:p w:rsidR="002714FD" w:rsidRDefault="00D9424A">
      <w:pPr>
        <w:pStyle w:val="Kop2"/>
        <w:contextualSpacing w:val="0"/>
      </w:pPr>
      <w:bookmarkStart w:id="10" w:name="_utxta99b9mnf" w:colFirst="0" w:colLast="0"/>
      <w:bookmarkEnd w:id="10"/>
      <w:r>
        <w:t>Maak input voor vergelijkingsinterface</w:t>
      </w:r>
    </w:p>
    <w:p w:rsidR="002714FD" w:rsidRDefault="002714FD"/>
    <w:p w:rsidR="002714FD" w:rsidRDefault="00D9424A">
      <w:r>
        <w:t>Maakt de input voor de vergelijkingsinterface aan op basis van de linkeritems, rechteritems, de vergelijkingsresultat</w:t>
      </w:r>
      <w:r>
        <w:t>en, de gebruiker en het ziekenhuis. De gebruiker en het ziekenhuis worden gebruikt om in de vergelijkingseditor suggesties tot substitutie te kunnen doen (die gebruiker en ziekenhuis-afhankelijk zijn). Rijksregisternummer van de patient wordt gebruikt om p</w:t>
      </w:r>
      <w:r>
        <w:t>atientgegevens in de vergelijkingsinterface te kunnen tonen.</w:t>
      </w:r>
    </w:p>
    <w:p w:rsidR="002714FD" w:rsidRDefault="002714FD"/>
    <w:p w:rsidR="002714FD" w:rsidRDefault="00D9424A">
      <w:r>
        <w:t>Input</w:t>
      </w:r>
    </w:p>
    <w:p w:rsidR="002714FD" w:rsidRDefault="00D9424A">
      <w:r>
        <w:t>Ziekenhuis (NIHII)</w:t>
      </w:r>
    </w:p>
    <w:p w:rsidR="002714FD" w:rsidRDefault="00D9424A">
      <w:r>
        <w:t>Gebruiker (userid)</w:t>
      </w:r>
    </w:p>
    <w:p w:rsidR="002714FD" w:rsidRDefault="00D9424A">
      <w:r>
        <w:t>Patient (SSIN)</w:t>
      </w:r>
    </w:p>
    <w:p w:rsidR="002714FD" w:rsidRDefault="00D9424A">
      <w:r>
        <w:t>Medicateschema-items links</w:t>
      </w:r>
    </w:p>
    <w:p w:rsidR="002714FD" w:rsidRDefault="00D9424A">
      <w:r>
        <w:t>Medicatieschema-items rechts</w:t>
      </w:r>
    </w:p>
    <w:p w:rsidR="002714FD" w:rsidRDefault="00D9424A">
      <w:r>
        <w:t>Vergelijkingsresultaten</w:t>
      </w:r>
    </w:p>
    <w:p w:rsidR="002714FD" w:rsidRDefault="00D9424A">
      <w:r>
        <w:t>UI</w:t>
      </w:r>
    </w:p>
    <w:p w:rsidR="002714FD" w:rsidRDefault="002714FD"/>
    <w:p w:rsidR="002714FD" w:rsidRDefault="00D9424A">
      <w:r>
        <w:t>Output</w:t>
      </w:r>
    </w:p>
    <w:p w:rsidR="002714FD" w:rsidRDefault="00D9424A">
      <w:r>
        <w:t>De vergelijkingsgegevens, aangevuld en aangepast voor de UI.</w:t>
      </w:r>
    </w:p>
    <w:p w:rsidR="002714FD" w:rsidRDefault="002714FD"/>
    <w:p w:rsidR="002714FD" w:rsidRDefault="00D9424A">
      <w:r>
        <w:t>Implementatie</w:t>
      </w:r>
    </w:p>
    <w:p w:rsidR="002714FD" w:rsidRDefault="00D9424A">
      <w:r>
        <w:t>REST (/vitalinkwebservice/api/v1/compare-medicatieschema/JSON/{nihiiOrg}/{ui}/subject/{ssinPatient})  POST application/json, output application/json</w:t>
      </w:r>
    </w:p>
    <w:p w:rsidR="002714FD" w:rsidRDefault="002714FD"/>
    <w:p w:rsidR="002714FD" w:rsidRDefault="00D9424A">
      <w:r>
        <w:t>Voorbeeld:</w:t>
      </w:r>
    </w:p>
    <w:p w:rsidR="002714FD" w:rsidRDefault="002714FD"/>
    <w:p w:rsidR="002714FD" w:rsidRDefault="00D9424A">
      <w:pPr>
        <w:pStyle w:val="Kop2"/>
        <w:contextualSpacing w:val="0"/>
      </w:pPr>
      <w:bookmarkStart w:id="11" w:name="_tqqv8o9ay487" w:colFirst="0" w:colLast="0"/>
      <w:bookmarkEnd w:id="11"/>
      <w:r>
        <w:t>Toon de vergelijkingsinterface</w:t>
      </w:r>
    </w:p>
    <w:p w:rsidR="002714FD" w:rsidRDefault="002714FD"/>
    <w:p w:rsidR="002714FD" w:rsidRDefault="00D9424A">
      <w:r>
        <w:t>Toont de vergelijkingsinterface op basis van de input voor de vergelijkingsinterface</w:t>
      </w:r>
    </w:p>
    <w:p w:rsidR="002714FD" w:rsidRDefault="002714FD"/>
    <w:p w:rsidR="002714FD" w:rsidRDefault="00D9424A">
      <w:r>
        <w:t>Input</w:t>
      </w:r>
    </w:p>
    <w:p w:rsidR="002714FD" w:rsidRDefault="00D9424A">
      <w:r>
        <w:t xml:space="preserve">Input voor de vergelijkingsinterface (zie </w:t>
      </w:r>
      <w:hyperlink w:anchor="_utxta99b9mnf">
        <w:r>
          <w:rPr>
            <w:color w:val="1155CC"/>
            <w:u w:val="single"/>
          </w:rPr>
          <w:t>Maak input voor vergelijkingsinterface</w:t>
        </w:r>
      </w:hyperlink>
      <w:r>
        <w:t xml:space="preserve"> )</w:t>
      </w:r>
    </w:p>
    <w:p w:rsidR="002714FD" w:rsidRDefault="002714FD"/>
    <w:p w:rsidR="002714FD" w:rsidRDefault="00D9424A">
      <w:r>
        <w:t>Output</w:t>
      </w:r>
    </w:p>
    <w:p w:rsidR="002714FD" w:rsidRDefault="00D9424A">
      <w:r>
        <w:t>De ve</w:t>
      </w:r>
      <w:r>
        <w:t>rgelijkingsinterface in HTML</w:t>
      </w:r>
    </w:p>
    <w:p w:rsidR="002714FD" w:rsidRDefault="002714FD"/>
    <w:p w:rsidR="002714FD" w:rsidRDefault="00D9424A">
      <w:r>
        <w:t>Implementatie</w:t>
      </w:r>
    </w:p>
    <w:p w:rsidR="002714FD" w:rsidRPr="00D9424A" w:rsidRDefault="00D9424A">
      <w:pPr>
        <w:rPr>
          <w:lang w:val="en-US"/>
        </w:rPr>
      </w:pPr>
      <w:r w:rsidRPr="00D9424A">
        <w:rPr>
          <w:lang w:val="en-US"/>
        </w:rPr>
        <w:t>HTML5 pagina (/vitalinkwebservice/compareUI)  POST application/x-www-form-urlencoded (key = data) , output text/html</w:t>
      </w:r>
    </w:p>
    <w:p w:rsidR="002714FD" w:rsidRDefault="00D9424A">
      <w:r>
        <w:t>Voorbeeld:</w:t>
      </w:r>
    </w:p>
    <w:p w:rsidR="002714FD" w:rsidRDefault="002714FD"/>
    <w:p w:rsidR="002714FD" w:rsidRDefault="002714FD"/>
    <w:p w:rsidR="002714FD" w:rsidRDefault="002714FD"/>
    <w:p w:rsidR="002714FD" w:rsidRDefault="002714FD"/>
    <w:p w:rsidR="002714FD" w:rsidRDefault="002714FD"/>
    <w:p w:rsidR="002714FD" w:rsidRDefault="002714FD"/>
    <w:p w:rsidR="002714FD" w:rsidRDefault="002714FD"/>
    <w:p w:rsidR="002714FD" w:rsidRDefault="002714FD"/>
    <w:p w:rsidR="002714FD" w:rsidRDefault="002714FD"/>
    <w:p w:rsidR="002714FD" w:rsidRDefault="002714FD"/>
    <w:p w:rsidR="002714FD" w:rsidRDefault="00D9424A">
      <w:pPr>
        <w:pStyle w:val="Kop1"/>
        <w:contextualSpacing w:val="0"/>
      </w:pPr>
      <w:bookmarkStart w:id="12" w:name="_44wmpmg61ohl" w:colFirst="0" w:colLast="0"/>
      <w:bookmarkEnd w:id="12"/>
      <w:r>
        <w:t>Substitutie-service</w:t>
      </w:r>
    </w:p>
    <w:p w:rsidR="002714FD" w:rsidRDefault="00D9424A">
      <w:pPr>
        <w:pStyle w:val="Kop2"/>
        <w:contextualSpacing w:val="0"/>
      </w:pPr>
      <w:bookmarkStart w:id="13" w:name="_wgree53yhq19" w:colFirst="0" w:colLast="0"/>
      <w:bookmarkEnd w:id="13"/>
      <w:r>
        <w:t>Substitueer medicatie</w:t>
      </w:r>
    </w:p>
    <w:p w:rsidR="002714FD" w:rsidRDefault="00D9424A">
      <w:r>
        <w:t xml:space="preserve">Substitueert medicatie op basis van de gebruiker en de organisatie. Op basis van de AMP-code of CNK-code worden de bijbehorende VMP(s) opgehaald. Voor elke CNK verpakking die onder die VMP hangt (via de tussenliggende AMPs) wordt nagekeken of die bepaalde </w:t>
      </w:r>
      <w:r>
        <w:t>verpakking voor de aanvragende persoon in het formularium van het ziekenhuis zit. Alle verpakkingen in formularium zijn het resultaat. Deze service is patient-onafhankelijk.</w:t>
      </w:r>
    </w:p>
    <w:p w:rsidR="002714FD" w:rsidRDefault="002714FD"/>
    <w:p w:rsidR="002714FD" w:rsidRDefault="00D9424A">
      <w:r>
        <w:t>Input</w:t>
      </w:r>
    </w:p>
    <w:p w:rsidR="002714FD" w:rsidRDefault="00D9424A">
      <w:r>
        <w:t>Medicatie (op AMP- of CNK-niveau)</w:t>
      </w:r>
    </w:p>
    <w:p w:rsidR="002714FD" w:rsidRDefault="00D9424A">
      <w:r>
        <w:t>Gebruiker (userid)</w:t>
      </w:r>
    </w:p>
    <w:p w:rsidR="002714FD" w:rsidRDefault="00D9424A">
      <w:r>
        <w:t>Ziekenhuis (NIHII)</w:t>
      </w:r>
    </w:p>
    <w:p w:rsidR="002714FD" w:rsidRDefault="00D9424A">
      <w:r>
        <w:t>For</w:t>
      </w:r>
      <w:r>
        <w:t>mularium (true/false: moet de substitutie zich in het formularium bevinden voor de gebruiker in het aangegeven ziekenhuis)</w:t>
      </w:r>
    </w:p>
    <w:p w:rsidR="002714FD" w:rsidRDefault="00D9424A">
      <w:r>
        <w:t>Type (medicatieId type: zoek substitutie-mogelijkheden met gemeenschappelijke parent op dit niveau)</w:t>
      </w:r>
    </w:p>
    <w:p w:rsidR="002714FD" w:rsidRDefault="00D9424A">
      <w:r>
        <w:t>Level (alleen geldig als Type ATC</w:t>
      </w:r>
      <w:r>
        <w:t xml:space="preserve"> is, zoek substitutie-mogelijkheden met gemeenschappelijke parent tot dit ATC level)</w:t>
      </w:r>
    </w:p>
    <w:p w:rsidR="002714FD" w:rsidRDefault="002714FD"/>
    <w:p w:rsidR="002714FD" w:rsidRDefault="002714FD"/>
    <w:p w:rsidR="002714FD" w:rsidRDefault="00D9424A">
      <w:r>
        <w:t>Output</w:t>
      </w:r>
    </w:p>
    <w:p w:rsidR="002714FD" w:rsidRDefault="00D9424A">
      <w:r>
        <w:t>Medicaties</w:t>
      </w:r>
    </w:p>
    <w:p w:rsidR="002714FD" w:rsidRDefault="002714FD"/>
    <w:p w:rsidR="002714FD" w:rsidRDefault="00D9424A">
      <w:r>
        <w:t>Implementatie</w:t>
      </w:r>
    </w:p>
    <w:p w:rsidR="002714FD" w:rsidRDefault="00D9424A">
      <w:r>
        <w:t>REST (/vitalinkwebservice/api/v1/substitute-medication/JSON/{nihiiOrg})  POST application/json, output application/json</w:t>
      </w:r>
    </w:p>
    <w:p w:rsidR="002714FD" w:rsidRDefault="002714FD"/>
    <w:p w:rsidR="002714FD" w:rsidRDefault="00D9424A">
      <w:r>
        <w:t>Voorbeeld:</w:t>
      </w:r>
    </w:p>
    <w:p w:rsidR="002714FD" w:rsidRDefault="00D9424A">
      <w:r>
        <w:t>Inpu</w:t>
      </w:r>
      <w:r>
        <w:t>t:</w:t>
      </w:r>
    </w:p>
    <w:p w:rsidR="002714FD" w:rsidRDefault="002714FD"/>
    <w:p w:rsidR="002714FD" w:rsidRDefault="002714FD"/>
    <w:p w:rsidR="002714FD" w:rsidRDefault="00D9424A">
      <w:pPr>
        <w:pStyle w:val="Kop1"/>
        <w:contextualSpacing w:val="0"/>
      </w:pPr>
      <w:bookmarkStart w:id="14" w:name="_gbf7gbpdl3w9" w:colFirst="0" w:colLast="0"/>
      <w:bookmarkEnd w:id="14"/>
      <w:r>
        <w:t>Voorschrijf-service</w:t>
      </w:r>
    </w:p>
    <w:p w:rsidR="002714FD" w:rsidRDefault="002714FD"/>
    <w:p w:rsidR="002714FD" w:rsidRDefault="00D9424A">
      <w:pPr>
        <w:pStyle w:val="Kop2"/>
        <w:contextualSpacing w:val="0"/>
      </w:pPr>
      <w:bookmarkStart w:id="15" w:name="_daiwvpz99ejk" w:colFirst="0" w:colLast="0"/>
      <w:bookmarkEnd w:id="15"/>
      <w:r>
        <w:t>Maak een voorschrift</w:t>
      </w:r>
    </w:p>
    <w:p w:rsidR="002714FD" w:rsidRDefault="002714FD"/>
    <w:p w:rsidR="002714FD" w:rsidRDefault="00D9424A">
      <w:r>
        <w:t>Maakt een recipe voorschrift aan op last van een bepaalde gebruiker, in naam van een ziekenhuis. Er wordt vanuitgegaan dat de medicatievoorschriftitems op precies 1 voorschrift passen, rekening houdende met de business-rules.</w:t>
      </w:r>
    </w:p>
    <w:p w:rsidR="002714FD" w:rsidRDefault="002714FD"/>
    <w:p w:rsidR="002714FD" w:rsidRDefault="00D9424A">
      <w:r>
        <w:t>Input</w:t>
      </w:r>
    </w:p>
    <w:p w:rsidR="002714FD" w:rsidRDefault="00D9424A">
      <w:r>
        <w:t>Gebruiker (userid)</w:t>
      </w:r>
    </w:p>
    <w:p w:rsidR="002714FD" w:rsidRDefault="00D9424A">
      <w:r>
        <w:t>Pati</w:t>
      </w:r>
      <w:r>
        <w:t>ent (SSIN)</w:t>
      </w:r>
    </w:p>
    <w:p w:rsidR="002714FD" w:rsidRDefault="00D9424A">
      <w:r>
        <w:t>Ziekenhuis (NIHII)</w:t>
      </w:r>
    </w:p>
    <w:p w:rsidR="002714FD" w:rsidRDefault="00D9424A">
      <w:r>
        <w:t>Medicatievoorschrift-items</w:t>
      </w:r>
    </w:p>
    <w:p w:rsidR="002714FD" w:rsidRDefault="002714FD"/>
    <w:p w:rsidR="002714FD" w:rsidRDefault="00D9424A">
      <w:r>
        <w:t>Output</w:t>
      </w:r>
    </w:p>
    <w:p w:rsidR="002714FD" w:rsidRDefault="00D9424A">
      <w:r>
        <w:t>URI met het Recipe voorschrift-id</w:t>
      </w:r>
    </w:p>
    <w:p w:rsidR="002714FD" w:rsidRDefault="002714FD"/>
    <w:p w:rsidR="002714FD" w:rsidRDefault="00D9424A">
      <w:r>
        <w:t>Implementatie</w:t>
      </w:r>
    </w:p>
    <w:p w:rsidR="002714FD" w:rsidRDefault="00D9424A">
      <w:r>
        <w:t xml:space="preserve">REST (/recipewebservice/api/v1/prescription/JSON/{nihiiOrg}/Recip-e/subject/{patientSSIN}/prescription)  POST application/json, output URI in </w:t>
      </w:r>
      <w:r>
        <w:t xml:space="preserve">Content-Location </w:t>
      </w:r>
    </w:p>
    <w:p w:rsidR="002714FD" w:rsidRDefault="002714FD"/>
    <w:p w:rsidR="002714FD" w:rsidRDefault="00D9424A">
      <w:pPr>
        <w:pStyle w:val="Kop2"/>
        <w:contextualSpacing w:val="0"/>
      </w:pPr>
      <w:bookmarkStart w:id="16" w:name="_jl4rtx4hp6dh" w:colFirst="0" w:colLast="0"/>
      <w:bookmarkEnd w:id="16"/>
      <w:r>
        <w:t>Maak voorschriften</w:t>
      </w:r>
    </w:p>
    <w:p w:rsidR="002714FD" w:rsidRDefault="002714FD"/>
    <w:p w:rsidR="002714FD" w:rsidRDefault="00D9424A">
      <w:r>
        <w:t>Maakt één of meerdere recipe voorschriften aan op last van een bepaalde gebruiker, in naam van een ziekenhuis. De voorziene medicatievoorschrift-items worden verdeeld op verschillende voorschriften rekening houdende m</w:t>
      </w:r>
      <w:r>
        <w:t>et de business-rules. De lijst van medicatievoorschrift-items wordt teruggegeven met de bijbehorende URI (=Recip-e id + volgnummer op het voorschrift)</w:t>
      </w:r>
    </w:p>
    <w:p w:rsidR="002714FD" w:rsidRDefault="002714FD"/>
    <w:p w:rsidR="002714FD" w:rsidRDefault="00D9424A">
      <w:r>
        <w:t>Input</w:t>
      </w:r>
    </w:p>
    <w:p w:rsidR="002714FD" w:rsidRDefault="00D9424A">
      <w:r>
        <w:t>Gebruiker (userid)</w:t>
      </w:r>
    </w:p>
    <w:p w:rsidR="002714FD" w:rsidRDefault="00D9424A">
      <w:r>
        <w:t>Patient (SSIN)</w:t>
      </w:r>
    </w:p>
    <w:p w:rsidR="002714FD" w:rsidRDefault="00D9424A">
      <w:r>
        <w:t>Ziekenhuis (NIHII)</w:t>
      </w:r>
    </w:p>
    <w:p w:rsidR="002714FD" w:rsidRDefault="00D9424A">
      <w:r>
        <w:t>Medicatievoorschrift-items</w:t>
      </w:r>
    </w:p>
    <w:p w:rsidR="002714FD" w:rsidRDefault="002714FD"/>
    <w:p w:rsidR="002714FD" w:rsidRDefault="00D9424A">
      <w:r>
        <w:t>Output</w:t>
      </w:r>
    </w:p>
    <w:p w:rsidR="002714FD" w:rsidRDefault="00D9424A">
      <w:r>
        <w:t>Medicatievoorschrift-items met ingevulde URI</w:t>
      </w:r>
    </w:p>
    <w:p w:rsidR="002714FD" w:rsidRDefault="002714FD"/>
    <w:p w:rsidR="002714FD" w:rsidRDefault="00D9424A">
      <w:r>
        <w:t>Implementatie</w:t>
      </w:r>
    </w:p>
    <w:p w:rsidR="002714FD" w:rsidRDefault="00D9424A">
      <w:r>
        <w:t>REST (</w:t>
      </w:r>
    </w:p>
    <w:p w:rsidR="002714FD" w:rsidRDefault="00D9424A">
      <w:r>
        <w:t xml:space="preserve">/recipewebservice/api/v1/prescription/JSON/{nihiiOrg}/Recip-e/subject/{patientSSIN}/prescriptions)  POST application/json, output application/json </w:t>
      </w:r>
    </w:p>
    <w:p w:rsidR="002714FD" w:rsidRDefault="002714FD"/>
    <w:p w:rsidR="002714FD" w:rsidRDefault="00D9424A">
      <w:pPr>
        <w:pStyle w:val="Kop2"/>
        <w:contextualSpacing w:val="0"/>
      </w:pPr>
      <w:bookmarkStart w:id="17" w:name="_u1kc4f48w4rs" w:colFirst="0" w:colLast="0"/>
      <w:bookmarkEnd w:id="17"/>
      <w:r>
        <w:t>Zend notificatie naar apotheek</w:t>
      </w:r>
    </w:p>
    <w:p w:rsidR="002714FD" w:rsidRDefault="00D9424A">
      <w:r>
        <w:t>Deze service verstuurt een notificatie naar een apotheek op last van een bepaalde gebruiker, in naam van een ziekenhuis. Er kan een kopie van het voorschrift als attachment doorgestuurd worden. Deze kopie heeft echter geen wettelijke waarde.</w:t>
      </w:r>
    </w:p>
    <w:p w:rsidR="002714FD" w:rsidRDefault="002714FD"/>
    <w:p w:rsidR="002714FD" w:rsidRDefault="00D9424A">
      <w:r>
        <w:t>Input</w:t>
      </w:r>
    </w:p>
    <w:p w:rsidR="002714FD" w:rsidRDefault="00D9424A">
      <w:r>
        <w:t>Gebruik</w:t>
      </w:r>
      <w:r>
        <w:t>er (userid)</w:t>
      </w:r>
    </w:p>
    <w:p w:rsidR="002714FD" w:rsidRDefault="00D9424A">
      <w:r>
        <w:t>Patient (SSIN)</w:t>
      </w:r>
    </w:p>
    <w:p w:rsidR="002714FD" w:rsidRDefault="00D9424A">
      <w:r>
        <w:t>Ziekenhuis (NIHII)</w:t>
      </w:r>
    </w:p>
    <w:p w:rsidR="002714FD" w:rsidRDefault="00D9424A">
      <w:r>
        <w:t>Ontvanger (apotheek) (NIHII8)</w:t>
      </w:r>
    </w:p>
    <w:p w:rsidR="002714FD" w:rsidRDefault="00D9424A">
      <w:r>
        <w:t xml:space="preserve">Bericht </w:t>
      </w:r>
    </w:p>
    <w:p w:rsidR="002714FD" w:rsidRDefault="00D9424A">
      <w:r>
        <w:t>MedicatieVoorschriftItem</w:t>
      </w:r>
    </w:p>
    <w:p w:rsidR="002714FD" w:rsidRDefault="002714FD"/>
    <w:p w:rsidR="002714FD" w:rsidRDefault="00D9424A">
      <w:r>
        <w:t>Output</w:t>
      </w:r>
    </w:p>
    <w:p w:rsidR="002714FD" w:rsidRDefault="00D9424A">
      <w:r>
        <w:t>HTTP-response code</w:t>
      </w:r>
    </w:p>
    <w:p w:rsidR="002714FD" w:rsidRDefault="002714FD"/>
    <w:p w:rsidR="002714FD" w:rsidRDefault="00D9424A">
      <w:r>
        <w:t>Implementatie</w:t>
      </w:r>
    </w:p>
    <w:p w:rsidR="002714FD" w:rsidRDefault="00D9424A">
      <w:r>
        <w:t>REST (</w:t>
      </w:r>
    </w:p>
    <w:p w:rsidR="002714FD" w:rsidRDefault="00D9424A">
      <w:r>
        <w:t>/recipewebservice/api/v1/prescription/JSON/{nihiiOrg}/Recip-e/subject/{patientSSIN}/notification/</w:t>
      </w:r>
      <w:r>
        <w:t xml:space="preserve">{receiverNihii})  POST application/json, foutmelding als HTTP-status code </w:t>
      </w:r>
    </w:p>
    <w:p w:rsidR="002714FD" w:rsidRDefault="002714FD"/>
    <w:p w:rsidR="002714FD" w:rsidRDefault="002714FD"/>
    <w:p w:rsidR="002714FD" w:rsidRDefault="00D9424A">
      <w:pPr>
        <w:pStyle w:val="Kop1"/>
        <w:contextualSpacing w:val="0"/>
      </w:pPr>
      <w:bookmarkStart w:id="18" w:name="_mlor8rmgc7on" w:colFirst="0" w:colLast="0"/>
      <w:bookmarkEnd w:id="18"/>
      <w:r>
        <w:t>Adresboekservice</w:t>
      </w:r>
    </w:p>
    <w:p w:rsidR="002714FD" w:rsidRDefault="00D9424A">
      <w:pPr>
        <w:pStyle w:val="Kop2"/>
        <w:contextualSpacing w:val="0"/>
      </w:pPr>
      <w:bookmarkStart w:id="19" w:name="_hzr5avbk83a2" w:colFirst="0" w:colLast="0"/>
      <w:bookmarkEnd w:id="19"/>
      <w:r>
        <w:t>Haal zorgverlenergegevens op</w:t>
      </w:r>
    </w:p>
    <w:p w:rsidR="002714FD" w:rsidRDefault="00D9424A">
      <w:r>
        <w:t>Deze service haalt zorgverlenergegevens op bij e-Health op last van een bepaalde gebruiker, in naam van een ziekenhuis. Er zijn versc</w:t>
      </w:r>
      <w:r>
        <w:t>hillende criteria waarop kan gezocht worden.</w:t>
      </w:r>
    </w:p>
    <w:p w:rsidR="002714FD" w:rsidRDefault="002714FD"/>
    <w:p w:rsidR="002714FD" w:rsidRDefault="00D9424A">
      <w:r>
        <w:t>Input:</w:t>
      </w:r>
    </w:p>
    <w:p w:rsidR="002714FD" w:rsidRDefault="00D9424A">
      <w:r>
        <w:t>Gebruiker (userid)</w:t>
      </w:r>
    </w:p>
    <w:p w:rsidR="002714FD" w:rsidRDefault="00D9424A">
      <w:r>
        <w:t>Ziekenhuis (NIHII)</w:t>
      </w:r>
    </w:p>
    <w:p w:rsidR="002714FD" w:rsidRDefault="00D9424A">
      <w:r>
        <w:t>Bron (addressbook of riziv) - riziv is experimenteel</w:t>
      </w:r>
    </w:p>
    <w:p w:rsidR="002714FD" w:rsidRDefault="00D9424A">
      <w:r>
        <w:t>Qualificatie zorgverlener (laatste 3 cijfers persoonsNIHII)</w:t>
      </w:r>
    </w:p>
    <w:p w:rsidR="002714FD" w:rsidRDefault="00D9424A">
      <w:r>
        <w:t>Rijksregisternummer zorgverlener (SSIN)</w:t>
      </w:r>
    </w:p>
    <w:p w:rsidR="002714FD" w:rsidRDefault="00D9424A">
      <w:r>
        <w:t>Nihiinummer zorgverlener (NIHII)</w:t>
      </w:r>
    </w:p>
    <w:p w:rsidR="002714FD" w:rsidRDefault="00D9424A">
      <w:r>
        <w:t xml:space="preserve">Beroep zorgverlener (volgens de lijst op </w:t>
      </w:r>
      <w:hyperlink r:id="rId5">
        <w:r>
          <w:rPr>
            <w:rFonts w:ascii="Verdana" w:eastAsia="Verdana" w:hAnsi="Verdana" w:cs="Verdana"/>
            <w:color w:val="1155CC"/>
            <w:sz w:val="20"/>
            <w:szCs w:val="20"/>
            <w:u w:val="single"/>
          </w:rPr>
          <w:t>https://www.ehealth.fgov.be/standards/kmehr/content/page/tables/198/healt</w:t>
        </w:r>
        <w:r>
          <w:rPr>
            <w:rFonts w:ascii="Verdana" w:eastAsia="Verdana" w:hAnsi="Verdana" w:cs="Verdana"/>
            <w:color w:val="1155CC"/>
            <w:sz w:val="20"/>
            <w:szCs w:val="20"/>
            <w:u w:val="single"/>
          </w:rPr>
          <w:t>hcare-party-type</w:t>
        </w:r>
      </w:hyperlink>
      <w:r>
        <w:t xml:space="preserve"> - partieel geïmplementeerd)</w:t>
      </w:r>
    </w:p>
    <w:p w:rsidR="002714FD" w:rsidRDefault="00D9424A">
      <w:r>
        <w:t>Voornaam zorgverlener</w:t>
      </w:r>
    </w:p>
    <w:p w:rsidR="002714FD" w:rsidRDefault="00D9424A">
      <w:r>
        <w:t>Achternaam zorgverlener</w:t>
      </w:r>
    </w:p>
    <w:p w:rsidR="002714FD" w:rsidRDefault="00D9424A">
      <w:r>
        <w:t>Stad zorgverlener</w:t>
      </w:r>
    </w:p>
    <w:p w:rsidR="002714FD" w:rsidRDefault="00D9424A">
      <w:r>
        <w:t>Postnummer zorgverlener</w:t>
      </w:r>
    </w:p>
    <w:p w:rsidR="002714FD" w:rsidRDefault="00D9424A">
      <w:r>
        <w:t>Email zorgverlener</w:t>
      </w:r>
    </w:p>
    <w:p w:rsidR="002714FD" w:rsidRDefault="002714FD"/>
    <w:p w:rsidR="002714FD" w:rsidRDefault="00D9424A">
      <w:r>
        <w:t>Output</w:t>
      </w:r>
    </w:p>
    <w:p w:rsidR="002714FD" w:rsidRDefault="00D9424A">
      <w:r>
        <w:t>MedicData (pas op: er zullen geen organisaties aan deze MedicData verbonden zijn, omdat het e-He</w:t>
      </w:r>
      <w:r>
        <w:t>alth adresboek geen notie heeft van organisaties waar een zorgverlener werkt).</w:t>
      </w:r>
    </w:p>
    <w:p w:rsidR="002714FD" w:rsidRDefault="002714FD"/>
    <w:p w:rsidR="002714FD" w:rsidRDefault="00D9424A">
      <w:r>
        <w:t>Implementatie</w:t>
      </w:r>
    </w:p>
    <w:p w:rsidR="002714FD" w:rsidRDefault="00D9424A">
      <w:r>
        <w:t>REST (</w:t>
      </w:r>
    </w:p>
    <w:p w:rsidR="002714FD" w:rsidRDefault="00D9424A">
      <w:r>
        <w:t>/addressbookwebservice/api/v1/caretaker/JSON/{nihiiOrg}/{source}/caretaker)  GET query-params, output application/json</w:t>
      </w:r>
    </w:p>
    <w:p w:rsidR="002714FD" w:rsidRDefault="002714FD"/>
    <w:p w:rsidR="002714FD" w:rsidRDefault="002714FD"/>
    <w:p w:rsidR="002714FD" w:rsidRDefault="00D9424A">
      <w:pPr>
        <w:pStyle w:val="Kop2"/>
        <w:contextualSpacing w:val="0"/>
      </w:pPr>
      <w:bookmarkStart w:id="20" w:name="_fel0pbi4qq2p" w:colFirst="0" w:colLast="0"/>
      <w:bookmarkEnd w:id="20"/>
      <w:r>
        <w:t>Haal organisatiegegevens op</w:t>
      </w:r>
    </w:p>
    <w:p w:rsidR="002714FD" w:rsidRDefault="002714FD"/>
    <w:p w:rsidR="002714FD" w:rsidRDefault="00D9424A">
      <w:r>
        <w:t>Deze service haalt organisatiegegevens op bij e-Health op last van een bepaalde gebruiker, in naam van een ziekenhuis. Er zijn verschillende criteria waarop kan gezocht worden.</w:t>
      </w:r>
    </w:p>
    <w:p w:rsidR="002714FD" w:rsidRDefault="002714FD"/>
    <w:p w:rsidR="002714FD" w:rsidRDefault="00D9424A">
      <w:r>
        <w:t>Input:</w:t>
      </w:r>
    </w:p>
    <w:p w:rsidR="002714FD" w:rsidRDefault="00D9424A">
      <w:r>
        <w:t>Gebruiker (userid)</w:t>
      </w:r>
    </w:p>
    <w:p w:rsidR="002714FD" w:rsidRDefault="00D9424A">
      <w:r>
        <w:t>Ziekenhuis (NIHII)</w:t>
      </w:r>
    </w:p>
    <w:p w:rsidR="002714FD" w:rsidRDefault="00D9424A">
      <w:r>
        <w:t>Targetsysteem (addressbook) - addressbook  is experimenteel bij afloop van dit project.</w:t>
      </w:r>
    </w:p>
    <w:p w:rsidR="002714FD" w:rsidRDefault="00D9424A">
      <w:r>
        <w:t xml:space="preserve">E-health partner nummer </w:t>
      </w:r>
    </w:p>
    <w:p w:rsidR="002714FD" w:rsidRDefault="00D9424A">
      <w:r>
        <w:t>Nihiinummer organisatie (NIHII)</w:t>
      </w:r>
    </w:p>
    <w:p w:rsidR="002714FD" w:rsidRDefault="00D9424A">
      <w:r>
        <w:t>Kruispuntbank ondernemingen nummer (CBE)</w:t>
      </w:r>
    </w:p>
    <w:p w:rsidR="002714FD" w:rsidRDefault="00D9424A">
      <w:r>
        <w:t>Naam organisatie</w:t>
      </w:r>
    </w:p>
    <w:p w:rsidR="002714FD" w:rsidRDefault="00D9424A">
      <w:r>
        <w:t>Stad organisatie</w:t>
      </w:r>
    </w:p>
    <w:p w:rsidR="002714FD" w:rsidRDefault="00D9424A">
      <w:r>
        <w:t>Postnummer organisatie</w:t>
      </w:r>
    </w:p>
    <w:p w:rsidR="002714FD" w:rsidRDefault="00D9424A">
      <w:r>
        <w:t>Email organis</w:t>
      </w:r>
      <w:r>
        <w:t>atie</w:t>
      </w:r>
    </w:p>
    <w:p w:rsidR="002714FD" w:rsidRDefault="002714FD"/>
    <w:p w:rsidR="002714FD" w:rsidRDefault="00D9424A">
      <w:r>
        <w:t>Output</w:t>
      </w:r>
    </w:p>
    <w:p w:rsidR="002714FD" w:rsidRDefault="00D9424A">
      <w:r>
        <w:t>OrganisationData</w:t>
      </w:r>
    </w:p>
    <w:p w:rsidR="002714FD" w:rsidRDefault="002714FD"/>
    <w:p w:rsidR="002714FD" w:rsidRDefault="00D9424A">
      <w:r>
        <w:t>Implementatie</w:t>
      </w:r>
    </w:p>
    <w:p w:rsidR="002714FD" w:rsidRDefault="00D9424A">
      <w:r>
        <w:t>REST (</w:t>
      </w:r>
    </w:p>
    <w:p w:rsidR="002714FD" w:rsidRDefault="00D9424A">
      <w:r>
        <w:t>/addressbookwebservice/api/v1/organisation/JSON/{nihiiOrg}/addressbook/organisation)  GET query-params, output application/json</w:t>
      </w:r>
    </w:p>
    <w:p w:rsidR="002714FD" w:rsidRDefault="002714FD"/>
    <w:p w:rsidR="002714FD" w:rsidRDefault="002714FD"/>
    <w:p w:rsidR="002714FD" w:rsidRDefault="00D9424A">
      <w:pPr>
        <w:pStyle w:val="Kop1"/>
        <w:contextualSpacing w:val="0"/>
      </w:pPr>
      <w:bookmarkStart w:id="21" w:name="_yqs4huz57lh0" w:colFirst="0" w:colLast="0"/>
      <w:bookmarkEnd w:id="21"/>
      <w:r>
        <w:t>Voorbeelden</w:t>
      </w:r>
    </w:p>
    <w:p w:rsidR="002714FD" w:rsidRDefault="00D9424A">
      <w:pPr>
        <w:pStyle w:val="Kop2"/>
        <w:contextualSpacing w:val="0"/>
      </w:pPr>
      <w:bookmarkStart w:id="22" w:name="_pqw8zqv2d1nv" w:colFirst="0" w:colLast="0"/>
      <w:bookmarkEnd w:id="22"/>
      <w:r>
        <w:t>Medicatieschema-service</w:t>
      </w:r>
    </w:p>
    <w:p w:rsidR="002714FD" w:rsidRDefault="00D9424A">
      <w:pPr>
        <w:pStyle w:val="Kop3"/>
        <w:contextualSpacing w:val="0"/>
      </w:pPr>
      <w:bookmarkStart w:id="23" w:name="_g5zbr1hpzyiu" w:colFirst="0" w:colLast="0"/>
      <w:bookmarkEnd w:id="23"/>
      <w:r>
        <w:t>Actueel medicatieschema als XML</w:t>
      </w:r>
    </w:p>
    <w:p w:rsidR="002714FD" w:rsidRDefault="00D9424A">
      <w:r>
        <w:t>input:</w:t>
      </w:r>
    </w:p>
    <w:p w:rsidR="002714FD" w:rsidRDefault="00D9424A">
      <w:hyperlink r:id="rId6">
        <w:r>
          <w:rPr>
            <w:color w:val="1155CC"/>
            <w:u w:val="single"/>
          </w:rPr>
          <w:t>http://localhost:8080/vitalinkwebservice/api/v1/medicatieschema/XML/71032209/73100906111</w:t>
        </w:r>
      </w:hyperlink>
    </w:p>
    <w:p w:rsidR="002714FD" w:rsidRDefault="00D9424A">
      <w:r>
        <w:t>Output:</w:t>
      </w:r>
    </w:p>
    <w:p w:rsidR="002714FD" w:rsidRDefault="00D9424A">
      <w:r>
        <w:t>{null: HTTP/1.1 200 OK}{Server: Apache-Coyote/1.1}</w:t>
      </w:r>
      <w:r>
        <w:t>{Pragma: No-cache}{Cache-Control: no-cache}{Expires: Thu, 01 Jan 1970 01:00:00 CET}{Content-Type: multipart/mixed; boundary=d93f8e03-51fa-4038-b81a-c97130d0e0a0}{Transfer-Encoding: chunked}{Date: Wed, 18 May 2016 09:53:07 GMT}</w:t>
      </w:r>
    </w:p>
    <w:p w:rsidR="002714FD" w:rsidRDefault="00D9424A">
      <w:r>
        <w:t>--d93f8e03-51fa-4038-b81a-c97</w:t>
      </w:r>
      <w:r>
        <w:t>130d0e0a0</w:t>
      </w:r>
    </w:p>
    <w:p w:rsidR="002714FD" w:rsidRDefault="00D9424A">
      <w:r>
        <w:t>Content-Length: 6369</w:t>
      </w:r>
    </w:p>
    <w:p w:rsidR="002714FD" w:rsidRDefault="00D9424A">
      <w:r>
        <w:t>Content-Type: application/xml</w:t>
      </w:r>
    </w:p>
    <w:p w:rsidR="002714FD" w:rsidRDefault="002714FD"/>
    <w:p w:rsidR="002714FD" w:rsidRDefault="00D9424A">
      <w:r>
        <w:t>&lt;?xml version="1.0" encoding="UTF-8" standalone="yes"?&gt;</w:t>
      </w:r>
    </w:p>
    <w:p w:rsidR="002714FD" w:rsidRDefault="00D9424A">
      <w:r>
        <w:t>&lt;kmehrmessage xmlns="http://www.ehealth.fgov.be/standards/kmehr/schema/v1" xmlns:ns2="http://www.w3.org/2001/04/xmlenc#" xmlns:ns3="</w:t>
      </w:r>
      <w:r>
        <w:t>http://www.w3.org/2000/09/xmldsig#" xmlns:ns4="urn:be:fgov:ehealth:metahub:core:v2"&gt;</w:t>
      </w:r>
    </w:p>
    <w:p w:rsidR="002714FD" w:rsidRDefault="00D9424A">
      <w:r>
        <w:t xml:space="preserve">    &lt;header&gt;</w:t>
      </w:r>
    </w:p>
    <w:p w:rsidR="002714FD" w:rsidRDefault="00D9424A">
      <w:r>
        <w:t xml:space="preserve">        &lt;standard&gt;</w:t>
      </w:r>
    </w:p>
    <w:p w:rsidR="002714FD" w:rsidRDefault="00D9424A">
      <w:r>
        <w:t xml:space="preserve">            &lt;cd S="CD-STANDARD" SV="1.4"&gt;20120401&lt;/cd&gt;</w:t>
      </w:r>
    </w:p>
    <w:p w:rsidR="002714FD" w:rsidRDefault="00D9424A">
      <w:r>
        <w:t xml:space="preserve">        &lt;/standard&gt;</w:t>
      </w:r>
    </w:p>
    <w:p w:rsidR="002714FD" w:rsidRDefault="00D9424A">
      <w:r>
        <w:t xml:space="preserve">        &lt;id S="ID-KMEHR" SV="1.0"&gt;31b12a05-38a0-407e-b995-da0daa</w:t>
      </w:r>
      <w:r>
        <w:t>dc1394&lt;/id&gt;</w:t>
      </w:r>
    </w:p>
    <w:p w:rsidR="002714FD" w:rsidRDefault="00D9424A">
      <w:r>
        <w:t xml:space="preserve">        &lt;date&gt;2016-04-28+02:00&lt;/date&gt;</w:t>
      </w:r>
    </w:p>
    <w:p w:rsidR="002714FD" w:rsidRDefault="00D9424A">
      <w:r>
        <w:t xml:space="preserve">        &lt;time&gt;10:40:01&lt;/time&gt;</w:t>
      </w:r>
    </w:p>
    <w:p w:rsidR="002714FD" w:rsidRDefault="00D9424A">
      <w:r>
        <w:t xml:space="preserve">        &lt;sender&gt;</w:t>
      </w:r>
    </w:p>
    <w:p w:rsidR="002714FD" w:rsidRDefault="00D9424A">
      <w:r>
        <w:t xml:space="preserve">            &lt;hcparty&gt;</w:t>
      </w:r>
    </w:p>
    <w:p w:rsidR="002714FD" w:rsidRDefault="00D9424A">
      <w:r>
        <w:t xml:space="preserve">                &lt;id S="INSS" SV="1.0"&gt;74091621351&lt;/id&gt;</w:t>
      </w:r>
    </w:p>
    <w:p w:rsidR="002714FD" w:rsidRDefault="00D9424A">
      <w:r>
        <w:t xml:space="preserve">                &lt;id S="ID-HCPARTY" SV="1.0"&gt;10000007999&lt;/id&gt;</w:t>
      </w:r>
    </w:p>
    <w:p w:rsidR="002714FD" w:rsidRDefault="00D9424A">
      <w:r>
        <w:t xml:space="preserve">                &lt;cd S</w:t>
      </w:r>
      <w:r>
        <w:t>="CD-HCPARTY" SV="1.3"&gt;persphysician&lt;/cd&gt;</w:t>
      </w:r>
    </w:p>
    <w:p w:rsidR="002714FD" w:rsidRDefault="00D9424A">
      <w:r>
        <w:t xml:space="preserve">                &lt;firstname&gt;John&lt;/firstname&gt;</w:t>
      </w:r>
    </w:p>
    <w:p w:rsidR="002714FD" w:rsidRDefault="00D9424A">
      <w:r>
        <w:t xml:space="preserve">                &lt;familyname&gt;Difool&lt;/familyname&gt;</w:t>
      </w:r>
    </w:p>
    <w:p w:rsidR="002714FD" w:rsidRDefault="00D9424A">
      <w:r>
        <w:t xml:space="preserve">            &lt;/hcparty&gt;</w:t>
      </w:r>
    </w:p>
    <w:p w:rsidR="002714FD" w:rsidRDefault="00D9424A">
      <w:r>
        <w:t xml:space="preserve">            &lt;hcparty&gt;</w:t>
      </w:r>
    </w:p>
    <w:p w:rsidR="002714FD" w:rsidRDefault="00D9424A">
      <w:r>
        <w:t xml:space="preserve">                &lt;id S="ID-HCPARTY" SV="1.0"&gt;71032209&lt;/id&gt;</w:t>
      </w:r>
    </w:p>
    <w:p w:rsidR="002714FD" w:rsidRDefault="00D9424A">
      <w:r>
        <w:t xml:space="preserve">                &lt;</w:t>
      </w:r>
      <w:r>
        <w:t>cd S="CD-HCPARTY" SV="1.3"&gt;orghospital&lt;/cd&gt;</w:t>
      </w:r>
    </w:p>
    <w:p w:rsidR="002714FD" w:rsidRDefault="00D9424A">
      <w:r>
        <w:t xml:space="preserve">                &lt;name&gt;UZ Leuven&lt;/name&gt;</w:t>
      </w:r>
    </w:p>
    <w:p w:rsidR="002714FD" w:rsidRDefault="00D9424A">
      <w:r>
        <w:t xml:space="preserve">            &lt;/hcparty&gt;</w:t>
      </w:r>
    </w:p>
    <w:p w:rsidR="002714FD" w:rsidRDefault="00D9424A">
      <w:r>
        <w:t xml:space="preserve">        &lt;/sender&gt;</w:t>
      </w:r>
    </w:p>
    <w:p w:rsidR="002714FD" w:rsidRDefault="00D9424A">
      <w:r>
        <w:t xml:space="preserve">        &lt;recipient&gt;</w:t>
      </w:r>
    </w:p>
    <w:p w:rsidR="002714FD" w:rsidRDefault="00D9424A">
      <w:r>
        <w:t xml:space="preserve">            &lt;hcparty&gt;</w:t>
      </w:r>
    </w:p>
    <w:p w:rsidR="002714FD" w:rsidRDefault="00D9424A">
      <w:r>
        <w:t xml:space="preserve">                &lt;cd S="CD-APPLICATION" SV="1.3"&gt;application&lt;/cd&gt;</w:t>
      </w:r>
    </w:p>
    <w:p w:rsidR="002714FD" w:rsidRDefault="00D9424A">
      <w:r>
        <w:t xml:space="preserve">                &lt;name&gt;VIT</w:t>
      </w:r>
      <w:r>
        <w:t>ALINK&lt;/name&gt;</w:t>
      </w:r>
    </w:p>
    <w:p w:rsidR="002714FD" w:rsidRDefault="00D9424A">
      <w:r>
        <w:t xml:space="preserve">            &lt;/hcparty&gt;</w:t>
      </w:r>
    </w:p>
    <w:p w:rsidR="002714FD" w:rsidRDefault="00D9424A">
      <w:r>
        <w:t xml:space="preserve">        &lt;/recipient&gt;</w:t>
      </w:r>
    </w:p>
    <w:p w:rsidR="002714FD" w:rsidRDefault="00D9424A">
      <w:r>
        <w:t xml:space="preserve">    &lt;/header&gt;</w:t>
      </w:r>
    </w:p>
    <w:p w:rsidR="002714FD" w:rsidRDefault="00D9424A">
      <w:r>
        <w:t xml:space="preserve">    &lt;folder&gt;</w:t>
      </w:r>
    </w:p>
    <w:p w:rsidR="002714FD" w:rsidRDefault="00D9424A">
      <w:r>
        <w:t xml:space="preserve">        &lt;id S="ID-KMEHR" SV="1.0"&gt;1&lt;/id&gt;</w:t>
      </w:r>
    </w:p>
    <w:p w:rsidR="002714FD" w:rsidRDefault="00D9424A">
      <w:r>
        <w:t xml:space="preserve">        &lt;patient&gt;</w:t>
      </w:r>
    </w:p>
    <w:p w:rsidR="002714FD" w:rsidRDefault="00D9424A">
      <w:r>
        <w:t xml:space="preserve">            &lt;id S="INSS" SV="1.0"&gt;73100906111&lt;/id&gt;</w:t>
      </w:r>
    </w:p>
    <w:p w:rsidR="002714FD" w:rsidRDefault="00D9424A">
      <w:r>
        <w:t xml:space="preserve">            &lt;firstname&gt;NUMMER 365&lt;/firstname&gt;</w:t>
      </w:r>
    </w:p>
    <w:p w:rsidR="002714FD" w:rsidRDefault="00D9424A">
      <w:r>
        <w:t xml:space="preserve">            &lt;</w:t>
      </w:r>
      <w:r>
        <w:t>familyname&gt;BSS OPLEIDINGPATIENT&lt;/familyname&gt;</w:t>
      </w:r>
    </w:p>
    <w:p w:rsidR="002714FD" w:rsidRDefault="00D9424A">
      <w:r>
        <w:t xml:space="preserve">            &lt;sex&gt;</w:t>
      </w:r>
    </w:p>
    <w:p w:rsidR="002714FD" w:rsidRDefault="00D9424A">
      <w:r>
        <w:t xml:space="preserve">                &lt;cd S="CD-SEX" SV="1.0"&gt;female&lt;/cd&gt;</w:t>
      </w:r>
    </w:p>
    <w:p w:rsidR="002714FD" w:rsidRDefault="00D9424A">
      <w:r>
        <w:t xml:space="preserve">            &lt;/sex&gt;</w:t>
      </w:r>
    </w:p>
    <w:p w:rsidR="002714FD" w:rsidRDefault="00D9424A">
      <w:r>
        <w:t xml:space="preserve">        &lt;/patient&gt;</w:t>
      </w:r>
    </w:p>
    <w:p w:rsidR="002714FD" w:rsidRDefault="00D9424A">
      <w:r>
        <w:t xml:space="preserve">        &lt;transaction&gt;</w:t>
      </w:r>
    </w:p>
    <w:p w:rsidR="002714FD" w:rsidRDefault="00D9424A">
      <w:r>
        <w:t xml:space="preserve">            &lt;id S="ID-KMEHR" SV="1.0"&gt;1&lt;/id&gt;</w:t>
      </w:r>
    </w:p>
    <w:p w:rsidR="002714FD" w:rsidRDefault="00D9424A">
      <w:r>
        <w:t xml:space="preserve">            &lt;cd S="CD-TRANSACTION" S</w:t>
      </w:r>
      <w:r>
        <w:t>V="1.4"&gt;medicationschemeelement&lt;/cd&gt;</w:t>
      </w:r>
    </w:p>
    <w:p w:rsidR="002714FD" w:rsidRDefault="00D9424A">
      <w:r>
        <w:t xml:space="preserve">            &lt;date&gt;2016-04-28+02:00&lt;/date&gt;</w:t>
      </w:r>
    </w:p>
    <w:p w:rsidR="002714FD" w:rsidRDefault="00D9424A">
      <w:r>
        <w:t xml:space="preserve">            &lt;time&gt;10:40:01&lt;/time&gt;</w:t>
      </w:r>
    </w:p>
    <w:p w:rsidR="002714FD" w:rsidRDefault="00D9424A">
      <w:r>
        <w:t xml:space="preserve">            &lt;author&gt;</w:t>
      </w:r>
    </w:p>
    <w:p w:rsidR="002714FD" w:rsidRDefault="00D9424A">
      <w:r>
        <w:t xml:space="preserve">                &lt;hcparty&gt;</w:t>
      </w:r>
    </w:p>
    <w:p w:rsidR="002714FD" w:rsidRDefault="00D9424A">
      <w:r>
        <w:t xml:space="preserve">                    &lt;id S="INSS" SV="1.0"&gt;74091621351&lt;/id&gt;</w:t>
      </w:r>
    </w:p>
    <w:p w:rsidR="002714FD" w:rsidRDefault="00D9424A">
      <w:r>
        <w:t xml:space="preserve">                    &lt;id S="ID-HCPARTY</w:t>
      </w:r>
      <w:r>
        <w:t>" SV="1.0"&gt;10000007999&lt;/id&gt;</w:t>
      </w:r>
    </w:p>
    <w:p w:rsidR="002714FD" w:rsidRDefault="00D9424A">
      <w:r>
        <w:t xml:space="preserve">                    &lt;cd S="CD-HCPARTY" SV="1.3"&gt;persphysician&lt;/cd&gt;</w:t>
      </w:r>
    </w:p>
    <w:p w:rsidR="002714FD" w:rsidRDefault="00D9424A">
      <w:r>
        <w:t xml:space="preserve">                    &lt;firstname&gt;John&lt;/firstname&gt;</w:t>
      </w:r>
    </w:p>
    <w:p w:rsidR="002714FD" w:rsidRDefault="00D9424A">
      <w:r>
        <w:t xml:space="preserve">                    &lt;familyname&gt;Difool&lt;/familyname&gt;</w:t>
      </w:r>
    </w:p>
    <w:p w:rsidR="002714FD" w:rsidRDefault="00D9424A">
      <w:r>
        <w:t xml:space="preserve">                &lt;/hcparty&gt;</w:t>
      </w:r>
    </w:p>
    <w:p w:rsidR="002714FD" w:rsidRDefault="00D9424A">
      <w:r>
        <w:t xml:space="preserve">            &lt;/author&gt;</w:t>
      </w:r>
    </w:p>
    <w:p w:rsidR="002714FD" w:rsidRDefault="00D9424A">
      <w:r>
        <w:t xml:space="preserve">            </w:t>
      </w:r>
      <w:r>
        <w:t>&lt;iscomplete&gt;true&lt;/iscomplete&gt;</w:t>
      </w:r>
    </w:p>
    <w:p w:rsidR="002714FD" w:rsidRDefault="00D9424A">
      <w:r>
        <w:t xml:space="preserve">            &lt;isvalidated&gt;true&lt;/isvalidated&gt;</w:t>
      </w:r>
    </w:p>
    <w:p w:rsidR="002714FD" w:rsidRDefault="00D9424A">
      <w:r>
        <w:t xml:space="preserve">            &lt;item&gt;</w:t>
      </w:r>
    </w:p>
    <w:p w:rsidR="002714FD" w:rsidRDefault="00D9424A">
      <w:r>
        <w:t xml:space="preserve">                &lt;id S="ID-KMEHR" SV="1.0"&gt;1&lt;/id&gt;</w:t>
      </w:r>
    </w:p>
    <w:p w:rsidR="002714FD" w:rsidRDefault="00D9424A">
      <w:r>
        <w:t xml:space="preserve">                &lt;cd S="CD-ITEM" SV="1.4"&gt;healthcareelement&lt;/cd&gt;</w:t>
      </w:r>
    </w:p>
    <w:p w:rsidR="002714FD" w:rsidRDefault="00D9424A">
      <w:r>
        <w:t xml:space="preserve">                &lt;content&gt;</w:t>
      </w:r>
    </w:p>
    <w:p w:rsidR="002714FD" w:rsidRDefault="00D9424A">
      <w:r>
        <w:t xml:space="preserve">                    &lt;</w:t>
      </w:r>
      <w:r>
        <w:t>cd S="CD-ITEM-MS" SV="1.0"&gt;adaptationflag&lt;/cd&gt;</w:t>
      </w:r>
    </w:p>
    <w:p w:rsidR="002714FD" w:rsidRDefault="00D9424A">
      <w:r>
        <w:t xml:space="preserve">                    &lt;cd S="CD-MS-ADAPTATION" SV="1.0"&gt;nochanges&lt;/cd&gt;</w:t>
      </w:r>
    </w:p>
    <w:p w:rsidR="002714FD" w:rsidRDefault="00D9424A">
      <w:r>
        <w:t xml:space="preserve">                &lt;/content&gt;</w:t>
      </w:r>
    </w:p>
    <w:p w:rsidR="002714FD" w:rsidRDefault="00D9424A">
      <w:r>
        <w:t xml:space="preserve">            &lt;/item&gt;</w:t>
      </w:r>
    </w:p>
    <w:p w:rsidR="002714FD" w:rsidRDefault="00D9424A">
      <w:r>
        <w:t xml:space="preserve">            &lt;item&gt;</w:t>
      </w:r>
    </w:p>
    <w:p w:rsidR="002714FD" w:rsidRDefault="00D9424A">
      <w:r>
        <w:t xml:space="preserve">                &lt;id S="ID-KMEHR" SV="1.0"&gt;2&lt;/id&gt;</w:t>
      </w:r>
    </w:p>
    <w:p w:rsidR="002714FD" w:rsidRDefault="00D9424A">
      <w:r>
        <w:t xml:space="preserve">                &lt;cd S="</w:t>
      </w:r>
      <w:r>
        <w:t>CD-ITEM" SV="1.4"&gt;medication&lt;/cd&gt;</w:t>
      </w:r>
    </w:p>
    <w:p w:rsidR="002714FD" w:rsidRDefault="00D9424A">
      <w:r>
        <w:t xml:space="preserve">                &lt;content&gt;</w:t>
      </w:r>
    </w:p>
    <w:p w:rsidR="002714FD" w:rsidRDefault="00D9424A">
      <w:r>
        <w:t xml:space="preserve">                    &lt;medicinalproduct&gt;</w:t>
      </w:r>
    </w:p>
    <w:p w:rsidR="002714FD" w:rsidRDefault="00D9424A">
      <w:r>
        <w:t xml:space="preserve">                        &lt;intendedcd S="CD-DRUG-CNK" SV="2010-07"&gt;1439562&lt;/intendedcd&gt;</w:t>
      </w:r>
    </w:p>
    <w:p w:rsidR="002714FD" w:rsidRDefault="00D9424A">
      <w:r>
        <w:t xml:space="preserve">                        &lt;intendedname&gt;Topazolam tab 50x 1,0mg&lt;/intended</w:t>
      </w:r>
      <w:r>
        <w:t>name&gt;</w:t>
      </w:r>
    </w:p>
    <w:p w:rsidR="002714FD" w:rsidRDefault="00D9424A">
      <w:r>
        <w:t xml:space="preserve">                    &lt;/medicinalproduct&gt;</w:t>
      </w:r>
    </w:p>
    <w:p w:rsidR="002714FD" w:rsidRDefault="00D9424A">
      <w:r>
        <w:t xml:space="preserve">                &lt;/content&gt;</w:t>
      </w:r>
    </w:p>
    <w:p w:rsidR="002714FD" w:rsidRDefault="00D9424A">
      <w:r>
        <w:t xml:space="preserve">                &lt;beginmoment&gt;</w:t>
      </w:r>
    </w:p>
    <w:p w:rsidR="002714FD" w:rsidRDefault="00D9424A">
      <w:r>
        <w:t xml:space="preserve">                    &lt;date&gt;2016-04-28+02:00&lt;/date&gt;</w:t>
      </w:r>
    </w:p>
    <w:p w:rsidR="002714FD" w:rsidRDefault="00D9424A">
      <w:r>
        <w:t xml:space="preserve">                &lt;/beginmoment&gt;</w:t>
      </w:r>
    </w:p>
    <w:p w:rsidR="002714FD" w:rsidRDefault="00D9424A">
      <w:r>
        <w:t xml:space="preserve">                &lt;lifecycle&gt;</w:t>
      </w:r>
    </w:p>
    <w:p w:rsidR="002714FD" w:rsidRDefault="00D9424A">
      <w:r>
        <w:t xml:space="preserve">                    &lt;cd S="CD-LIFECYCLE" SV=</w:t>
      </w:r>
      <w:r>
        <w:t>"1.3"&gt;stopped&lt;/cd&gt;</w:t>
      </w:r>
    </w:p>
    <w:p w:rsidR="002714FD" w:rsidRDefault="00D9424A">
      <w:r>
        <w:t xml:space="preserve">                &lt;/lifecycle&gt;</w:t>
      </w:r>
    </w:p>
    <w:p w:rsidR="002714FD" w:rsidRDefault="00D9424A">
      <w:r>
        <w:t xml:space="preserve">                &lt;temporality&gt;</w:t>
      </w:r>
    </w:p>
    <w:p w:rsidR="002714FD" w:rsidRDefault="00D9424A">
      <w:r>
        <w:t xml:space="preserve">                    &lt;cd S="CD-TEMPORALITY" SV="1.0"&gt;oneshot&lt;/cd&gt;</w:t>
      </w:r>
    </w:p>
    <w:p w:rsidR="002714FD" w:rsidRDefault="00D9424A">
      <w:r>
        <w:t xml:space="preserve">                &lt;/temporality&gt;</w:t>
      </w:r>
    </w:p>
    <w:p w:rsidR="002714FD" w:rsidRDefault="00D9424A">
      <w:r>
        <w:t xml:space="preserve">                &lt;route&gt;</w:t>
      </w:r>
    </w:p>
    <w:p w:rsidR="002714FD" w:rsidRDefault="00D9424A">
      <w:r>
        <w:t xml:space="preserve">                    &lt;cd S="CD-DRUG-ROUTE" SV="2.0"&gt;00002&lt;/</w:t>
      </w:r>
      <w:r>
        <w:t>cd&gt;</w:t>
      </w:r>
    </w:p>
    <w:p w:rsidR="002714FD" w:rsidRDefault="00D9424A">
      <w:r>
        <w:t xml:space="preserve">                &lt;/route&gt;</w:t>
      </w:r>
    </w:p>
    <w:p w:rsidR="002714FD" w:rsidRDefault="00D9424A">
      <w:r>
        <w:t xml:space="preserve">                &lt;instructionforpatient L="nl"&gt;adhoc: indien nodig&lt;/instructionforpatient&gt;</w:t>
      </w:r>
    </w:p>
    <w:p w:rsidR="002714FD" w:rsidRDefault="00D9424A">
      <w:r>
        <w:t xml:space="preserve">            &lt;/item&gt;</w:t>
      </w:r>
    </w:p>
    <w:p w:rsidR="002714FD" w:rsidRDefault="00D9424A">
      <w:r>
        <w:t xml:space="preserve">        &lt;/transaction&gt;</w:t>
      </w:r>
    </w:p>
    <w:p w:rsidR="002714FD" w:rsidRDefault="00D9424A">
      <w:r>
        <w:t xml:space="preserve">        &lt;transaction&gt;</w:t>
      </w:r>
    </w:p>
    <w:p w:rsidR="002714FD" w:rsidRDefault="00D9424A">
      <w:r>
        <w:t xml:space="preserve">            &lt;id S="ID-KMEHR" SV="1.0"&gt;2&lt;/id&gt;</w:t>
      </w:r>
    </w:p>
    <w:p w:rsidR="002714FD" w:rsidRDefault="00D9424A">
      <w:r>
        <w:t xml:space="preserve">            &lt;cd S="</w:t>
      </w:r>
      <w:r>
        <w:t>CD-TRANSACTION" SV="1.4"&gt;treatmentsuspension&lt;/cd&gt;</w:t>
      </w:r>
    </w:p>
    <w:p w:rsidR="002714FD" w:rsidRDefault="00D9424A">
      <w:r>
        <w:t xml:space="preserve">            &lt;date&gt;2016-04-28+02:00&lt;/date&gt;</w:t>
      </w:r>
    </w:p>
    <w:p w:rsidR="002714FD" w:rsidRDefault="00D9424A">
      <w:r>
        <w:t xml:space="preserve">            &lt;time&gt;10:40:01&lt;/time&gt;</w:t>
      </w:r>
    </w:p>
    <w:p w:rsidR="002714FD" w:rsidRDefault="00D9424A">
      <w:r>
        <w:t xml:space="preserve">            &lt;author&gt;</w:t>
      </w:r>
    </w:p>
    <w:p w:rsidR="002714FD" w:rsidRDefault="00D9424A">
      <w:r>
        <w:t xml:space="preserve">                &lt;hcparty&gt;</w:t>
      </w:r>
    </w:p>
    <w:p w:rsidR="002714FD" w:rsidRDefault="00D9424A">
      <w:r>
        <w:t xml:space="preserve">                    &lt;id S="INSS" SV="1.0"&gt;74091621351&lt;/id&gt;</w:t>
      </w:r>
    </w:p>
    <w:p w:rsidR="002714FD" w:rsidRDefault="00D9424A">
      <w:r>
        <w:t xml:space="preserve">                    &lt;id </w:t>
      </w:r>
      <w:r>
        <w:t>S="ID-HCPARTY" SV="1.0"&gt;10000007999&lt;/id&gt;</w:t>
      </w:r>
    </w:p>
    <w:p w:rsidR="002714FD" w:rsidRDefault="00D9424A">
      <w:r>
        <w:t xml:space="preserve">                    &lt;cd S="CD-HCPARTY" SV="1.3"&gt;persphysician&lt;/cd&gt;</w:t>
      </w:r>
    </w:p>
    <w:p w:rsidR="002714FD" w:rsidRDefault="00D9424A">
      <w:r>
        <w:t xml:space="preserve">                    &lt;firstname&gt;John&lt;/firstname&gt;</w:t>
      </w:r>
    </w:p>
    <w:p w:rsidR="002714FD" w:rsidRDefault="00D9424A">
      <w:r>
        <w:t xml:space="preserve">                    &lt;familyname&gt;Difool&lt;/familyname&gt;</w:t>
      </w:r>
    </w:p>
    <w:p w:rsidR="002714FD" w:rsidRDefault="00D9424A">
      <w:r>
        <w:t xml:space="preserve">                &lt;/hcparty&gt;</w:t>
      </w:r>
    </w:p>
    <w:p w:rsidR="002714FD" w:rsidRDefault="00D9424A">
      <w:r>
        <w:t xml:space="preserve">            &lt;/author&gt;</w:t>
      </w:r>
    </w:p>
    <w:p w:rsidR="002714FD" w:rsidRDefault="00D9424A">
      <w:r>
        <w:t xml:space="preserve">            &lt;iscomplete&gt;true&lt;/iscomplete&gt;</w:t>
      </w:r>
    </w:p>
    <w:p w:rsidR="002714FD" w:rsidRDefault="00D9424A">
      <w:r>
        <w:t xml:space="preserve">            &lt;isvalidated&gt;true&lt;/isvalidated&gt;</w:t>
      </w:r>
    </w:p>
    <w:p w:rsidR="002714FD" w:rsidRDefault="00D9424A">
      <w:r>
        <w:t xml:space="preserve">            &lt;item&gt;</w:t>
      </w:r>
    </w:p>
    <w:p w:rsidR="002714FD" w:rsidRDefault="00D9424A">
      <w:r>
        <w:t xml:space="preserve">                &lt;id S="ID-KMEHR" SV="1.0"&gt;1&lt;/id&gt;</w:t>
      </w:r>
    </w:p>
    <w:p w:rsidR="002714FD" w:rsidRDefault="00D9424A">
      <w:r>
        <w:t xml:space="preserve">                &lt;cd S="CD-ITEM" SV="1.4"&gt;healthcareelement&lt;/cd&gt;</w:t>
      </w:r>
    </w:p>
    <w:p w:rsidR="002714FD" w:rsidRDefault="00D9424A">
      <w:r>
        <w:t xml:space="preserve">                &lt;content&gt;</w:t>
      </w:r>
    </w:p>
    <w:p w:rsidR="002714FD" w:rsidRDefault="00D9424A">
      <w:r>
        <w:t xml:space="preserve">           </w:t>
      </w:r>
      <w:r>
        <w:t xml:space="preserve">         &lt;cd S="CD-ITEM-MS" SV="1.0"&gt;adaptationflag&lt;/cd&gt;</w:t>
      </w:r>
    </w:p>
    <w:p w:rsidR="002714FD" w:rsidRDefault="00D9424A">
      <w:r>
        <w:t xml:space="preserve">                    &lt;cd S="CD-MS-ADAPTATION" SV="1.0"&gt;treatmentsuspension&lt;/cd&gt;</w:t>
      </w:r>
    </w:p>
    <w:p w:rsidR="002714FD" w:rsidRDefault="00D9424A">
      <w:r>
        <w:t xml:space="preserve">                &lt;/content&gt;</w:t>
      </w:r>
    </w:p>
    <w:p w:rsidR="002714FD" w:rsidRDefault="00D9424A">
      <w:r>
        <w:t xml:space="preserve">            &lt;/item&gt;</w:t>
      </w:r>
    </w:p>
    <w:p w:rsidR="002714FD" w:rsidRDefault="00D9424A">
      <w:r>
        <w:t xml:space="preserve">            &lt;item&gt;</w:t>
      </w:r>
    </w:p>
    <w:p w:rsidR="002714FD" w:rsidRDefault="00D9424A">
      <w:r>
        <w:t xml:space="preserve">                &lt;id S="ID-KMEHR" SV="1.0"&gt;2&lt;/id&gt;</w:t>
      </w:r>
    </w:p>
    <w:p w:rsidR="002714FD" w:rsidRDefault="00D9424A">
      <w:r>
        <w:t xml:space="preserve">                &lt;cd S="CD-ITEM" SV="1.4"&gt;medication&lt;/cd&gt;</w:t>
      </w:r>
    </w:p>
    <w:p w:rsidR="002714FD" w:rsidRDefault="00D9424A">
      <w:r>
        <w:t xml:space="preserve">                &lt;content&gt;</w:t>
      </w:r>
    </w:p>
    <w:p w:rsidR="002714FD" w:rsidRDefault="00D9424A">
      <w:r>
        <w:t xml:space="preserve">                    &lt;medicinalproduct&gt;</w:t>
      </w:r>
    </w:p>
    <w:p w:rsidR="002714FD" w:rsidRDefault="00D9424A">
      <w:r>
        <w:t xml:space="preserve">                        &lt;intendedcd S="CD-DRUG-CNK" SV="2010-07"&gt;1439562&lt;/intendedcd&gt;</w:t>
      </w:r>
    </w:p>
    <w:p w:rsidR="002714FD" w:rsidRDefault="00D9424A">
      <w:r>
        <w:t xml:space="preserve">                        &lt;intendedname&gt;</w:t>
      </w:r>
      <w:r>
        <w:t>Topazolam tab 50x 1,0mg&lt;/intendedname&gt;</w:t>
      </w:r>
    </w:p>
    <w:p w:rsidR="002714FD" w:rsidRDefault="00D9424A">
      <w:r>
        <w:t xml:space="preserve">                    &lt;/medicinalproduct&gt;</w:t>
      </w:r>
    </w:p>
    <w:p w:rsidR="002714FD" w:rsidRDefault="00D9424A">
      <w:r>
        <w:t xml:space="preserve">                &lt;/content&gt;</w:t>
      </w:r>
    </w:p>
    <w:p w:rsidR="002714FD" w:rsidRDefault="00D9424A">
      <w:r>
        <w:t xml:space="preserve">                &lt;beginmoment&gt;</w:t>
      </w:r>
    </w:p>
    <w:p w:rsidR="002714FD" w:rsidRDefault="00D9424A">
      <w:r>
        <w:t xml:space="preserve">                    &lt;date&gt;2016-04-28+02:00&lt;/date&gt;</w:t>
      </w:r>
    </w:p>
    <w:p w:rsidR="002714FD" w:rsidRDefault="00D9424A">
      <w:r>
        <w:t xml:space="preserve">                &lt;/beginmoment&gt;</w:t>
      </w:r>
    </w:p>
    <w:p w:rsidR="002714FD" w:rsidRDefault="00D9424A">
      <w:r>
        <w:t xml:space="preserve">                &lt;lifecycle&gt;</w:t>
      </w:r>
    </w:p>
    <w:p w:rsidR="002714FD" w:rsidRDefault="00D9424A">
      <w:r>
        <w:t xml:space="preserve">           </w:t>
      </w:r>
      <w:r>
        <w:t xml:space="preserve">         &lt;cd S="CD-LIFECYCLE" SV="1.3"&gt;stopped&lt;/cd&gt;</w:t>
      </w:r>
    </w:p>
    <w:p w:rsidR="002714FD" w:rsidRDefault="00D9424A">
      <w:r>
        <w:t xml:space="preserve">                &lt;/lifecycle&gt;</w:t>
      </w:r>
    </w:p>
    <w:p w:rsidR="002714FD" w:rsidRDefault="00D9424A">
      <w:r>
        <w:t xml:space="preserve">                &lt;temporality&gt;</w:t>
      </w:r>
    </w:p>
    <w:p w:rsidR="002714FD" w:rsidRDefault="00D9424A">
      <w:r>
        <w:t xml:space="preserve">                    &lt;cd S="CD-TEMPORALITY" SV="1.0"&gt;oneshot&lt;/cd&gt;</w:t>
      </w:r>
    </w:p>
    <w:p w:rsidR="002714FD" w:rsidRDefault="00D9424A">
      <w:r>
        <w:t xml:space="preserve">                &lt;/temporality&gt;</w:t>
      </w:r>
    </w:p>
    <w:p w:rsidR="002714FD" w:rsidRDefault="00D9424A">
      <w:r>
        <w:t xml:space="preserve">                &lt;route&gt;</w:t>
      </w:r>
    </w:p>
    <w:p w:rsidR="002714FD" w:rsidRDefault="00D9424A">
      <w:r>
        <w:t xml:space="preserve">                    &lt;cd S</w:t>
      </w:r>
      <w:r>
        <w:t>="CD-DRUG-ROUTE" SV="2.0"&gt;00002&lt;/cd&gt;</w:t>
      </w:r>
    </w:p>
    <w:p w:rsidR="002714FD" w:rsidRDefault="00D9424A">
      <w:r>
        <w:t xml:space="preserve">                &lt;/route&gt;</w:t>
      </w:r>
    </w:p>
    <w:p w:rsidR="002714FD" w:rsidRDefault="00D9424A">
      <w:r>
        <w:t xml:space="preserve">                &lt;instructionforpatient L="nl"&gt;adhoc: indien nodig&lt;/instructionforpatient&gt;</w:t>
      </w:r>
    </w:p>
    <w:p w:rsidR="002714FD" w:rsidRDefault="00D9424A">
      <w:r>
        <w:t xml:space="preserve">            &lt;/item&gt;</w:t>
      </w:r>
    </w:p>
    <w:p w:rsidR="002714FD" w:rsidRDefault="00D9424A">
      <w:r>
        <w:t xml:space="preserve">            &lt;item&gt;</w:t>
      </w:r>
    </w:p>
    <w:p w:rsidR="002714FD" w:rsidRDefault="00D9424A">
      <w:r>
        <w:t xml:space="preserve">                &lt;id S="ID-KMEHR" SV="1.0"&gt;3&lt;/id&gt;</w:t>
      </w:r>
    </w:p>
    <w:p w:rsidR="002714FD" w:rsidRDefault="00D9424A">
      <w:r>
        <w:t xml:space="preserve">                </w:t>
      </w:r>
      <w:r>
        <w:t>&lt;cd S="CD-ITEM" SV="1.4"&gt;healthcareelement&lt;/cd&gt;</w:t>
      </w:r>
    </w:p>
    <w:p w:rsidR="002714FD" w:rsidRDefault="00D9424A">
      <w:r>
        <w:t xml:space="preserve">                &lt;content&gt;</w:t>
      </w:r>
    </w:p>
    <w:p w:rsidR="002714FD" w:rsidRDefault="00D9424A">
      <w:r>
        <w:t xml:space="preserve">                    &lt;cd S="CD-ITEM-MS" SV="1.0"&gt;origin&lt;/cd&gt;</w:t>
      </w:r>
    </w:p>
    <w:p w:rsidR="002714FD" w:rsidRDefault="00D9424A">
      <w:r>
        <w:t xml:space="preserve">                    &lt;cd S="CD-MS-ORIGIN" SV="1.0"&gt;regularprocess&lt;/cd&gt;</w:t>
      </w:r>
    </w:p>
    <w:p w:rsidR="002714FD" w:rsidRDefault="00D9424A">
      <w:r>
        <w:t xml:space="preserve">                &lt;/content&gt;</w:t>
      </w:r>
    </w:p>
    <w:p w:rsidR="002714FD" w:rsidRDefault="00D9424A">
      <w:r>
        <w:t xml:space="preserve">            &lt;/item&gt;</w:t>
      </w:r>
    </w:p>
    <w:p w:rsidR="002714FD" w:rsidRDefault="00D9424A">
      <w:r>
        <w:t xml:space="preserve">     </w:t>
      </w:r>
      <w:r>
        <w:t xml:space="preserve">       &lt;item&gt;</w:t>
      </w:r>
    </w:p>
    <w:p w:rsidR="002714FD" w:rsidRDefault="00D9424A">
      <w:r>
        <w:t xml:space="preserve">                &lt;id S="ID-KMEHR" SV="1.0"&gt;7&lt;/id&gt;</w:t>
      </w:r>
    </w:p>
    <w:p w:rsidR="002714FD" w:rsidRDefault="00D9424A">
      <w:r>
        <w:t xml:space="preserve">                &lt;cd S="CD-ITEM" SV="1.4"&gt;transactionreason&lt;/cd&gt;</w:t>
      </w:r>
    </w:p>
    <w:p w:rsidR="002714FD" w:rsidRDefault="00D9424A">
      <w:r>
        <w:t xml:space="preserve">                &lt;content&gt;</w:t>
      </w:r>
    </w:p>
    <w:p w:rsidR="002714FD" w:rsidRDefault="00D9424A">
      <w:r>
        <w:t xml:space="preserve">                    &lt;text L="nl"&gt;Verworpen bij schemavergelijking&lt;/text&gt;</w:t>
      </w:r>
    </w:p>
    <w:p w:rsidR="002714FD" w:rsidRDefault="00D9424A">
      <w:r>
        <w:t xml:space="preserve">                &lt;/content&gt;</w:t>
      </w:r>
    </w:p>
    <w:p w:rsidR="002714FD" w:rsidRDefault="00D9424A">
      <w:r>
        <w:t xml:space="preserve">            &lt;/item&gt;</w:t>
      </w:r>
    </w:p>
    <w:p w:rsidR="002714FD" w:rsidRDefault="00D9424A">
      <w:r>
        <w:t xml:space="preserve">        &lt;/transaction&gt;</w:t>
      </w:r>
    </w:p>
    <w:p w:rsidR="002714FD" w:rsidRDefault="00D9424A">
      <w:r>
        <w:t xml:space="preserve">    &lt;/folder&gt;</w:t>
      </w:r>
    </w:p>
    <w:p w:rsidR="002714FD" w:rsidRDefault="00D9424A">
      <w:r>
        <w:t>&lt;/kmehrmessage&gt;</w:t>
      </w:r>
    </w:p>
    <w:p w:rsidR="002714FD" w:rsidRDefault="002714FD"/>
    <w:p w:rsidR="002714FD" w:rsidRDefault="00D9424A">
      <w:r>
        <w:t>--d93f8e03-51fa-4038-b81a-c97130d0e0a0</w:t>
      </w:r>
    </w:p>
    <w:p w:rsidR="002714FD" w:rsidRDefault="002714FD"/>
    <w:p w:rsidR="002714FD" w:rsidRDefault="00D9424A">
      <w:pPr>
        <w:pStyle w:val="Kop3"/>
        <w:contextualSpacing w:val="0"/>
      </w:pPr>
      <w:bookmarkStart w:id="24" w:name="_tjxgb5e3bhng" w:colFirst="0" w:colLast="0"/>
      <w:bookmarkEnd w:id="24"/>
      <w:r>
        <w:t>Actueel medicatieschema als JSON</w:t>
      </w:r>
    </w:p>
    <w:p w:rsidR="002714FD" w:rsidRDefault="00D9424A">
      <w:r>
        <w:t>Input:</w:t>
      </w:r>
    </w:p>
    <w:p w:rsidR="002714FD" w:rsidRDefault="00D9424A">
      <w:r>
        <w:t xml:space="preserve"> </w:t>
      </w:r>
      <w:hyperlink r:id="rId7">
        <w:r>
          <w:rPr>
            <w:color w:val="1155CC"/>
            <w:u w:val="single"/>
          </w:rPr>
          <w:t>http://localhost:8080/vitalinkwebservice/api/v1/medicatieschema/JSON/71032209/73100906111</w:t>
        </w:r>
      </w:hyperlink>
    </w:p>
    <w:p w:rsidR="002714FD" w:rsidRDefault="00D9424A">
      <w:r>
        <w:t>Output:</w:t>
      </w:r>
    </w:p>
    <w:p w:rsidR="002714FD" w:rsidRDefault="00D9424A">
      <w:r>
        <w:t>[{</w:t>
      </w:r>
    </w:p>
    <w:p w:rsidR="002714FD" w:rsidRDefault="00D9424A">
      <w:r>
        <w:tab/>
      </w:r>
      <w:r>
        <w:tab/>
        <w:t>"periodicity" : null,</w:t>
      </w:r>
    </w:p>
    <w:p w:rsidR="002714FD" w:rsidRDefault="00D9424A">
      <w:r>
        <w:tab/>
      </w:r>
      <w:r>
        <w:tab/>
        <w:t>"instructionForPatient" : null,</w:t>
      </w:r>
    </w:p>
    <w:p w:rsidR="002714FD" w:rsidRDefault="00D9424A">
      <w:r>
        <w:tab/>
      </w:r>
      <w:r>
        <w:tab/>
        <w:t>"instructionForOverdosing" : null,</w:t>
      </w:r>
    </w:p>
    <w:p w:rsidR="002714FD" w:rsidRDefault="00D9424A">
      <w:r>
        <w:tab/>
      </w:r>
      <w:r>
        <w:tab/>
        <w:t>"instructionForReimbursement" : null,</w:t>
      </w:r>
    </w:p>
    <w:p w:rsidR="002714FD" w:rsidRDefault="00D9424A">
      <w:r>
        <w:tab/>
      </w:r>
      <w:r>
        <w:tab/>
        <w:t>"</w:t>
      </w:r>
      <w:r>
        <w:t>transactionReason" : null,</w:t>
      </w:r>
    </w:p>
    <w:p w:rsidR="002714FD" w:rsidRDefault="00D9424A">
      <w:r>
        <w:tab/>
      </w:r>
      <w:r>
        <w:tab/>
        <w:t>"uri" : "/Vitalink/390/subject/73100906111/medication-scheme/65341/1",</w:t>
      </w:r>
    </w:p>
    <w:p w:rsidR="002714FD" w:rsidRDefault="00D9424A">
      <w:r>
        <w:tab/>
      </w:r>
      <w:r>
        <w:tab/>
        <w:t>"source" : "Vitalink",</w:t>
      </w:r>
    </w:p>
    <w:p w:rsidR="002714FD" w:rsidRDefault="00D9424A">
      <w:r>
        <w:tab/>
      </w:r>
      <w:r>
        <w:tab/>
        <w:t>"type" : null,</w:t>
      </w:r>
    </w:p>
    <w:p w:rsidR="002714FD" w:rsidRDefault="00D9424A">
      <w:r>
        <w:tab/>
      </w:r>
      <w:r>
        <w:tab/>
        <w:t>"registrationDate" : 1461928022000,</w:t>
      </w:r>
    </w:p>
    <w:p w:rsidR="002714FD" w:rsidRDefault="00D9424A">
      <w:r>
        <w:tab/>
      </w:r>
      <w:r>
        <w:tab/>
        <w:t>"patientSSIN" : "73100906111",</w:t>
      </w:r>
    </w:p>
    <w:p w:rsidR="002714FD" w:rsidRDefault="00D9424A">
      <w:r>
        <w:tab/>
      </w:r>
      <w:r>
        <w:tab/>
        <w:t>"medicSSIN" : "74091621351",</w:t>
      </w:r>
    </w:p>
    <w:p w:rsidR="002714FD" w:rsidRDefault="00D9424A">
      <w:r>
        <w:tab/>
      </w:r>
      <w:r>
        <w:tab/>
        <w:t>"orgNIHII"</w:t>
      </w:r>
      <w:r>
        <w:t xml:space="preserve"> : "71032209",</w:t>
      </w:r>
    </w:p>
    <w:p w:rsidR="002714FD" w:rsidRDefault="00D9424A">
      <w:r>
        <w:tab/>
      </w:r>
      <w:r>
        <w:tab/>
        <w:t>"intendedMedication" : {</w:t>
      </w:r>
    </w:p>
    <w:p w:rsidR="002714FD" w:rsidRDefault="00D9424A">
      <w:r>
        <w:tab/>
      </w:r>
      <w:r>
        <w:tab/>
      </w:r>
      <w:r>
        <w:tab/>
        <w:t>"medicationId" : "2367449",</w:t>
      </w:r>
    </w:p>
    <w:p w:rsidR="002714FD" w:rsidRDefault="00D9424A">
      <w:r>
        <w:tab/>
      </w:r>
      <w:r>
        <w:tab/>
      </w:r>
      <w:r>
        <w:tab/>
        <w:t>"medicationIdType" : "CNK",</w:t>
      </w:r>
    </w:p>
    <w:p w:rsidR="002714FD" w:rsidRDefault="00D9424A">
      <w:r>
        <w:tab/>
      </w:r>
      <w:r>
        <w:tab/>
      </w:r>
      <w:r>
        <w:tab/>
        <w:t>"medicationDescription" : "Amlodipine Apotex tab 100x 10mg",</w:t>
      </w:r>
    </w:p>
    <w:p w:rsidR="002714FD" w:rsidRDefault="00D9424A">
      <w:r>
        <w:tab/>
      </w:r>
      <w:r>
        <w:tab/>
      </w:r>
      <w:r>
        <w:tab/>
        <w:t>"magistralText" : null</w:t>
      </w:r>
    </w:p>
    <w:p w:rsidR="002714FD" w:rsidRDefault="00D9424A">
      <w:r>
        <w:tab/>
      </w:r>
      <w:r>
        <w:tab/>
        <w:t>},</w:t>
      </w:r>
    </w:p>
    <w:p w:rsidR="002714FD" w:rsidRDefault="00D9424A">
      <w:r>
        <w:tab/>
      </w:r>
      <w:r>
        <w:tab/>
        <w:t>"deliveredMedication" : null,</w:t>
      </w:r>
    </w:p>
    <w:p w:rsidR="002714FD" w:rsidRDefault="00D9424A">
      <w:r>
        <w:tab/>
      </w:r>
      <w:r>
        <w:tab/>
        <w:t>"drugRoute" : "OR",</w:t>
      </w:r>
    </w:p>
    <w:p w:rsidR="002714FD" w:rsidRDefault="00D9424A">
      <w:r>
        <w:tab/>
      </w:r>
      <w:r>
        <w:tab/>
        <w:t>"</w:t>
      </w:r>
      <w:r>
        <w:t>medicationUse" : null,</w:t>
      </w:r>
    </w:p>
    <w:p w:rsidR="002714FD" w:rsidRDefault="00D9424A">
      <w:r>
        <w:tab/>
      </w:r>
      <w:r>
        <w:tab/>
        <w:t>"startDate" : -2208992400000,</w:t>
      </w:r>
    </w:p>
    <w:p w:rsidR="002714FD" w:rsidRDefault="00D9424A">
      <w:r>
        <w:tab/>
      </w:r>
      <w:r>
        <w:tab/>
        <w:t>"stopDate" : null,</w:t>
      </w:r>
    </w:p>
    <w:p w:rsidR="002714FD" w:rsidRDefault="00D9424A">
      <w:r>
        <w:tab/>
      </w:r>
      <w:r>
        <w:tab/>
        <w:t>"beginCondition" : null,</w:t>
      </w:r>
    </w:p>
    <w:p w:rsidR="002714FD" w:rsidRDefault="00D9424A">
      <w:r>
        <w:tab/>
      </w:r>
      <w:r>
        <w:tab/>
        <w:t>"endCondition" : null,</w:t>
      </w:r>
    </w:p>
    <w:p w:rsidR="002714FD" w:rsidRDefault="00D9424A">
      <w:r>
        <w:tab/>
      </w:r>
      <w:r>
        <w:tab/>
        <w:t>"regimenItems" : [],</w:t>
      </w:r>
    </w:p>
    <w:p w:rsidR="002714FD" w:rsidRDefault="00D9424A">
      <w:r>
        <w:tab/>
      </w:r>
      <w:r>
        <w:tab/>
        <w:t>"posology" : "1  tabl  om 20",</w:t>
      </w:r>
    </w:p>
    <w:p w:rsidR="002714FD" w:rsidRDefault="00D9424A">
      <w:r>
        <w:tab/>
      </w:r>
      <w:r>
        <w:tab/>
        <w:t>"patientOrigin" : true,</w:t>
      </w:r>
    </w:p>
    <w:p w:rsidR="002714FD" w:rsidRDefault="00D9424A">
      <w:r>
        <w:tab/>
      </w:r>
      <w:r>
        <w:tab/>
        <w:t>"active" : false,</w:t>
      </w:r>
    </w:p>
    <w:p w:rsidR="002714FD" w:rsidRDefault="00D9424A">
      <w:r>
        <w:tab/>
      </w:r>
      <w:r>
        <w:tab/>
        <w:t>"validated" : true,</w:t>
      </w:r>
    </w:p>
    <w:p w:rsidR="002714FD" w:rsidRDefault="00D9424A">
      <w:r>
        <w:tab/>
      </w:r>
      <w:r>
        <w:tab/>
        <w:t>"s</w:t>
      </w:r>
      <w:r>
        <w:t>uspensions" : []</w:t>
      </w:r>
    </w:p>
    <w:p w:rsidR="002714FD" w:rsidRDefault="00D9424A">
      <w:r>
        <w:tab/>
        <w:t>}, {</w:t>
      </w:r>
    </w:p>
    <w:p w:rsidR="002714FD" w:rsidRDefault="00D9424A">
      <w:r>
        <w:tab/>
      </w:r>
      <w:r>
        <w:tab/>
        <w:t>"periodicity" : "W",</w:t>
      </w:r>
    </w:p>
    <w:p w:rsidR="002714FD" w:rsidRDefault="00D9424A">
      <w:r>
        <w:tab/>
      </w:r>
      <w:r>
        <w:tab/>
        <w:t>"instructionForPatient" : null,</w:t>
      </w:r>
    </w:p>
    <w:p w:rsidR="002714FD" w:rsidRDefault="00D9424A">
      <w:r>
        <w:tab/>
      </w:r>
      <w:r>
        <w:tab/>
        <w:t>"instructionForOverdosing" : null,</w:t>
      </w:r>
    </w:p>
    <w:p w:rsidR="002714FD" w:rsidRDefault="00D9424A">
      <w:r>
        <w:tab/>
      </w:r>
      <w:r>
        <w:tab/>
        <w:t>"instructionForReimbursement" : null,</w:t>
      </w:r>
    </w:p>
    <w:p w:rsidR="002714FD" w:rsidRDefault="00D9424A">
      <w:r>
        <w:tab/>
      </w:r>
      <w:r>
        <w:tab/>
        <w:t>"transactionReason" : null,</w:t>
      </w:r>
    </w:p>
    <w:p w:rsidR="002714FD" w:rsidRDefault="00D9424A">
      <w:r>
        <w:tab/>
      </w:r>
      <w:r>
        <w:tab/>
        <w:t>"uri" : "/Vitalink/390/subject/73100906111/medication-scheme/42695/</w:t>
      </w:r>
      <w:r>
        <w:t>1",</w:t>
      </w:r>
    </w:p>
    <w:p w:rsidR="002714FD" w:rsidRDefault="00D9424A">
      <w:r>
        <w:tab/>
      </w:r>
      <w:r>
        <w:tab/>
        <w:t>"source" : "Vitalink",</w:t>
      </w:r>
    </w:p>
    <w:p w:rsidR="002714FD" w:rsidRDefault="00D9424A">
      <w:r>
        <w:tab/>
      </w:r>
      <w:r>
        <w:tab/>
        <w:t>"type" : "ONESHOT",</w:t>
      </w:r>
    </w:p>
    <w:p w:rsidR="002714FD" w:rsidRDefault="00D9424A">
      <w:r>
        <w:tab/>
      </w:r>
      <w:r>
        <w:tab/>
        <w:t>"registrationDate" : 1463057374000,</w:t>
      </w:r>
    </w:p>
    <w:p w:rsidR="002714FD" w:rsidRDefault="00D9424A">
      <w:r>
        <w:tab/>
      </w:r>
      <w:r>
        <w:tab/>
        <w:t>"patientSSIN" : "73100906111",</w:t>
      </w:r>
    </w:p>
    <w:p w:rsidR="002714FD" w:rsidRDefault="00D9424A">
      <w:r>
        <w:tab/>
      </w:r>
      <w:r>
        <w:tab/>
        <w:t>"medicSSIN" : "74091621351",</w:t>
      </w:r>
    </w:p>
    <w:p w:rsidR="002714FD" w:rsidRDefault="00D9424A">
      <w:r>
        <w:tab/>
      </w:r>
      <w:r>
        <w:tab/>
        <w:t>"orgNIHII" : "71032209",</w:t>
      </w:r>
    </w:p>
    <w:p w:rsidR="002714FD" w:rsidRDefault="00D9424A">
      <w:r>
        <w:tab/>
      </w:r>
      <w:r>
        <w:tab/>
        <w:t>"intendedMedication" : {</w:t>
      </w:r>
    </w:p>
    <w:p w:rsidR="002714FD" w:rsidRDefault="00D9424A">
      <w:r>
        <w:tab/>
      </w:r>
      <w:r>
        <w:tab/>
      </w:r>
      <w:r>
        <w:tab/>
        <w:t>"medicationId" : "14258",</w:t>
      </w:r>
    </w:p>
    <w:p w:rsidR="002714FD" w:rsidRDefault="00D9424A">
      <w:r>
        <w:tab/>
      </w:r>
      <w:r>
        <w:tab/>
      </w:r>
      <w:r>
        <w:tab/>
        <w:t>"medicationIdType</w:t>
      </w:r>
      <w:r>
        <w:t>" : "CNK",</w:t>
      </w:r>
    </w:p>
    <w:p w:rsidR="002714FD" w:rsidRDefault="00D9424A">
      <w:r>
        <w:tab/>
      </w:r>
      <w:r>
        <w:tab/>
      </w:r>
      <w:r>
        <w:tab/>
        <w:t>"medicationDescription" : "Daktarin creme 30g 20mg/ g",</w:t>
      </w:r>
    </w:p>
    <w:p w:rsidR="002714FD" w:rsidRDefault="00D9424A">
      <w:r>
        <w:tab/>
      </w:r>
      <w:r>
        <w:tab/>
      </w:r>
      <w:r>
        <w:tab/>
        <w:t>"magistralText" : null</w:t>
      </w:r>
    </w:p>
    <w:p w:rsidR="002714FD" w:rsidRDefault="00D9424A">
      <w:r>
        <w:tab/>
      </w:r>
      <w:r>
        <w:tab/>
        <w:t>},</w:t>
      </w:r>
    </w:p>
    <w:p w:rsidR="002714FD" w:rsidRDefault="00D9424A">
      <w:r>
        <w:tab/>
      </w:r>
      <w:r>
        <w:tab/>
        <w:t>"deliveredMedication" : null,</w:t>
      </w:r>
    </w:p>
    <w:p w:rsidR="002714FD" w:rsidRDefault="00D9424A">
      <w:r>
        <w:tab/>
      </w:r>
      <w:r>
        <w:tab/>
        <w:t>"drugRoute" : "DERM",</w:t>
      </w:r>
    </w:p>
    <w:p w:rsidR="002714FD" w:rsidRDefault="00D9424A">
      <w:r>
        <w:tab/>
      </w:r>
      <w:r>
        <w:tab/>
        <w:t>"medicationUse" : null,</w:t>
      </w:r>
    </w:p>
    <w:p w:rsidR="002714FD" w:rsidRDefault="00D9424A">
      <w:r>
        <w:tab/>
      </w:r>
      <w:r>
        <w:tab/>
        <w:t>"startDate" : 1463004000000,</w:t>
      </w:r>
    </w:p>
    <w:p w:rsidR="002714FD" w:rsidRDefault="00D9424A">
      <w:r>
        <w:tab/>
      </w:r>
      <w:r>
        <w:tab/>
        <w:t>"stopDate" : 1466632800000,</w:t>
      </w:r>
    </w:p>
    <w:p w:rsidR="002714FD" w:rsidRDefault="00D9424A">
      <w:r>
        <w:tab/>
      </w:r>
      <w:r>
        <w:tab/>
        <w:t>"</w:t>
      </w:r>
      <w:r>
        <w:t>beginCondition" : "# bij jeuk",</w:t>
      </w:r>
    </w:p>
    <w:p w:rsidR="002714FD" w:rsidRDefault="00D9424A">
      <w:r>
        <w:tab/>
      </w:r>
      <w:r>
        <w:tab/>
        <w:t>"endCondition" : null,</w:t>
      </w:r>
    </w:p>
    <w:p w:rsidR="002714FD" w:rsidRDefault="00D9424A">
      <w:r>
        <w:tab/>
      </w:r>
      <w:r>
        <w:tab/>
        <w:t>"regimenItems" : [{</w:t>
      </w:r>
    </w:p>
    <w:p w:rsidR="002714FD" w:rsidRDefault="00D9424A">
      <w:r>
        <w:tab/>
      </w:r>
      <w:r>
        <w:tab/>
      </w:r>
      <w:r>
        <w:tab/>
      </w:r>
      <w:r>
        <w:tab/>
        <w:t>"administrationUnit" : "MG",</w:t>
      </w:r>
    </w:p>
    <w:p w:rsidR="002714FD" w:rsidRDefault="00D9424A">
      <w:r>
        <w:tab/>
      </w:r>
      <w:r>
        <w:tab/>
      </w:r>
      <w:r>
        <w:tab/>
      </w:r>
      <w:r>
        <w:tab/>
        <w:t>"quantity" : 50,</w:t>
      </w:r>
    </w:p>
    <w:p w:rsidR="002714FD" w:rsidRDefault="00D9424A">
      <w:r>
        <w:tab/>
      </w:r>
      <w:r>
        <w:tab/>
      </w:r>
      <w:r>
        <w:tab/>
      </w:r>
      <w:r>
        <w:tab/>
        <w:t>"dayPeriod" : null,</w:t>
      </w:r>
    </w:p>
    <w:p w:rsidR="002714FD" w:rsidRDefault="00D9424A">
      <w:r>
        <w:tab/>
      </w:r>
      <w:r>
        <w:tab/>
      </w:r>
      <w:r>
        <w:tab/>
      </w:r>
      <w:r>
        <w:tab/>
        <w:t>"time" : 25200000,</w:t>
      </w:r>
    </w:p>
    <w:p w:rsidR="002714FD" w:rsidRDefault="00D9424A">
      <w:r>
        <w:tab/>
      </w:r>
      <w:r>
        <w:tab/>
      </w:r>
      <w:r>
        <w:tab/>
      </w:r>
      <w:r>
        <w:tab/>
        <w:t>"date" : null,</w:t>
      </w:r>
    </w:p>
    <w:p w:rsidR="002714FD" w:rsidRDefault="00D9424A">
      <w:r>
        <w:tab/>
      </w:r>
      <w:r>
        <w:tab/>
      </w:r>
      <w:r>
        <w:tab/>
      </w:r>
      <w:r>
        <w:tab/>
        <w:t>"weekDay" : "MONDAY",</w:t>
      </w:r>
    </w:p>
    <w:p w:rsidR="002714FD" w:rsidRDefault="00D9424A">
      <w:r>
        <w:tab/>
      </w:r>
      <w:r>
        <w:tab/>
      </w:r>
      <w:r>
        <w:tab/>
      </w:r>
      <w:r>
        <w:tab/>
        <w:t>"number" : null</w:t>
      </w:r>
    </w:p>
    <w:p w:rsidR="002714FD" w:rsidRDefault="00D9424A">
      <w:r>
        <w:tab/>
      </w:r>
      <w:r>
        <w:tab/>
      </w:r>
      <w:r>
        <w:tab/>
        <w:t>}, {</w:t>
      </w:r>
    </w:p>
    <w:p w:rsidR="002714FD" w:rsidRDefault="00D9424A">
      <w:r>
        <w:tab/>
      </w:r>
      <w:r>
        <w:tab/>
      </w:r>
      <w:r>
        <w:tab/>
      </w:r>
      <w:r>
        <w:tab/>
        <w:t>"administrationUnit" : "MG",</w:t>
      </w:r>
    </w:p>
    <w:p w:rsidR="002714FD" w:rsidRDefault="00D9424A">
      <w:r>
        <w:tab/>
      </w:r>
      <w:r>
        <w:tab/>
      </w:r>
      <w:r>
        <w:tab/>
      </w:r>
      <w:r>
        <w:tab/>
        <w:t>"quantity" : 50,</w:t>
      </w:r>
    </w:p>
    <w:p w:rsidR="002714FD" w:rsidRDefault="00D9424A">
      <w:r>
        <w:tab/>
      </w:r>
      <w:r>
        <w:tab/>
      </w:r>
      <w:r>
        <w:tab/>
      </w:r>
      <w:r>
        <w:tab/>
        <w:t>"dayPeriod" : null,</w:t>
      </w:r>
    </w:p>
    <w:p w:rsidR="002714FD" w:rsidRDefault="00D9424A">
      <w:r>
        <w:tab/>
      </w:r>
      <w:r>
        <w:tab/>
      </w:r>
      <w:r>
        <w:tab/>
      </w:r>
      <w:r>
        <w:tab/>
        <w:t>"time" : 68400000,</w:t>
      </w:r>
    </w:p>
    <w:p w:rsidR="002714FD" w:rsidRDefault="00D9424A">
      <w:r>
        <w:tab/>
      </w:r>
      <w:r>
        <w:tab/>
      </w:r>
      <w:r>
        <w:tab/>
      </w:r>
      <w:r>
        <w:tab/>
        <w:t>"date" : null,</w:t>
      </w:r>
    </w:p>
    <w:p w:rsidR="002714FD" w:rsidRDefault="00D9424A">
      <w:r>
        <w:tab/>
      </w:r>
      <w:r>
        <w:tab/>
      </w:r>
      <w:r>
        <w:tab/>
      </w:r>
      <w:r>
        <w:tab/>
        <w:t>"weekDay" : "MONDAY",</w:t>
      </w:r>
    </w:p>
    <w:p w:rsidR="002714FD" w:rsidRDefault="00D9424A">
      <w:r>
        <w:tab/>
      </w:r>
      <w:r>
        <w:tab/>
      </w:r>
      <w:r>
        <w:tab/>
      </w:r>
      <w:r>
        <w:tab/>
        <w:t>"number" : null</w:t>
      </w:r>
    </w:p>
    <w:p w:rsidR="002714FD" w:rsidRDefault="00D9424A">
      <w:r>
        <w:tab/>
      </w:r>
      <w:r>
        <w:tab/>
      </w:r>
      <w:r>
        <w:tab/>
        <w:t>}, {</w:t>
      </w:r>
    </w:p>
    <w:p w:rsidR="002714FD" w:rsidRDefault="00D9424A">
      <w:r>
        <w:tab/>
      </w:r>
      <w:r>
        <w:tab/>
      </w:r>
      <w:r>
        <w:tab/>
      </w:r>
      <w:r>
        <w:tab/>
        <w:t>"administrationUnit" : "MG",</w:t>
      </w:r>
    </w:p>
    <w:p w:rsidR="002714FD" w:rsidRDefault="00D9424A">
      <w:r>
        <w:tab/>
      </w:r>
      <w:r>
        <w:tab/>
      </w:r>
      <w:r>
        <w:tab/>
      </w:r>
      <w:r>
        <w:tab/>
        <w:t>"quantity" : 50,</w:t>
      </w:r>
    </w:p>
    <w:p w:rsidR="002714FD" w:rsidRDefault="00D9424A">
      <w:r>
        <w:tab/>
      </w:r>
      <w:r>
        <w:tab/>
      </w:r>
      <w:r>
        <w:tab/>
      </w:r>
      <w:r>
        <w:tab/>
        <w:t>"dayPeriod" : null,</w:t>
      </w:r>
    </w:p>
    <w:p w:rsidR="002714FD" w:rsidRDefault="00D9424A">
      <w:r>
        <w:tab/>
      </w:r>
      <w:r>
        <w:tab/>
      </w:r>
      <w:r>
        <w:tab/>
      </w:r>
      <w:r>
        <w:tab/>
        <w:t>"</w:t>
      </w:r>
      <w:r>
        <w:t>time" : 25200000,</w:t>
      </w:r>
    </w:p>
    <w:p w:rsidR="002714FD" w:rsidRDefault="00D9424A">
      <w:r>
        <w:tab/>
      </w:r>
      <w:r>
        <w:tab/>
      </w:r>
      <w:r>
        <w:tab/>
      </w:r>
      <w:r>
        <w:tab/>
        <w:t>"date" : null,</w:t>
      </w:r>
    </w:p>
    <w:p w:rsidR="002714FD" w:rsidRDefault="00D9424A">
      <w:r>
        <w:tab/>
      </w:r>
      <w:r>
        <w:tab/>
      </w:r>
      <w:r>
        <w:tab/>
      </w:r>
      <w:r>
        <w:tab/>
        <w:t>"weekDay" : "TUESDAY",</w:t>
      </w:r>
    </w:p>
    <w:p w:rsidR="002714FD" w:rsidRDefault="00D9424A">
      <w:r>
        <w:tab/>
      </w:r>
      <w:r>
        <w:tab/>
      </w:r>
      <w:r>
        <w:tab/>
      </w:r>
      <w:r>
        <w:tab/>
        <w:t>"number" : null</w:t>
      </w:r>
    </w:p>
    <w:p w:rsidR="002714FD" w:rsidRDefault="00D9424A">
      <w:r>
        <w:tab/>
      </w:r>
      <w:r>
        <w:tab/>
      </w:r>
      <w:r>
        <w:tab/>
        <w:t>}, {</w:t>
      </w:r>
    </w:p>
    <w:p w:rsidR="002714FD" w:rsidRDefault="00D9424A">
      <w:r>
        <w:tab/>
      </w:r>
      <w:r>
        <w:tab/>
      </w:r>
      <w:r>
        <w:tab/>
      </w:r>
      <w:r>
        <w:tab/>
        <w:t>"administrationUnit" : "MG",</w:t>
      </w:r>
    </w:p>
    <w:p w:rsidR="002714FD" w:rsidRDefault="00D9424A">
      <w:r>
        <w:tab/>
      </w:r>
      <w:r>
        <w:tab/>
      </w:r>
      <w:r>
        <w:tab/>
      </w:r>
      <w:r>
        <w:tab/>
        <w:t>"quantity" : 50,</w:t>
      </w:r>
    </w:p>
    <w:p w:rsidR="002714FD" w:rsidRDefault="00D9424A">
      <w:r>
        <w:tab/>
      </w:r>
      <w:r>
        <w:tab/>
      </w:r>
      <w:r>
        <w:tab/>
      </w:r>
      <w:r>
        <w:tab/>
        <w:t>"dayPeriod" : null,</w:t>
      </w:r>
    </w:p>
    <w:p w:rsidR="002714FD" w:rsidRDefault="00D9424A">
      <w:r>
        <w:tab/>
      </w:r>
      <w:r>
        <w:tab/>
      </w:r>
      <w:r>
        <w:tab/>
      </w:r>
      <w:r>
        <w:tab/>
        <w:t>"time" : 68400000,</w:t>
      </w:r>
    </w:p>
    <w:p w:rsidR="002714FD" w:rsidRDefault="00D9424A">
      <w:r>
        <w:tab/>
      </w:r>
      <w:r>
        <w:tab/>
      </w:r>
      <w:r>
        <w:tab/>
      </w:r>
      <w:r>
        <w:tab/>
        <w:t>"date" : null,</w:t>
      </w:r>
    </w:p>
    <w:p w:rsidR="002714FD" w:rsidRDefault="00D9424A">
      <w:r>
        <w:tab/>
      </w:r>
      <w:r>
        <w:tab/>
      </w:r>
      <w:r>
        <w:tab/>
      </w:r>
      <w:r>
        <w:tab/>
        <w:t>"weekDay" : "TUESDAY",</w:t>
      </w:r>
    </w:p>
    <w:p w:rsidR="002714FD" w:rsidRDefault="00D9424A">
      <w:r>
        <w:tab/>
      </w:r>
      <w:r>
        <w:tab/>
      </w:r>
      <w:r>
        <w:tab/>
      </w:r>
      <w:r>
        <w:tab/>
        <w:t>"number" : nu</w:t>
      </w:r>
      <w:r>
        <w:t>ll</w:t>
      </w:r>
    </w:p>
    <w:p w:rsidR="002714FD" w:rsidRDefault="00D9424A">
      <w:r>
        <w:tab/>
      </w:r>
      <w:r>
        <w:tab/>
      </w:r>
      <w:r>
        <w:tab/>
        <w:t>}, {</w:t>
      </w:r>
    </w:p>
    <w:p w:rsidR="002714FD" w:rsidRDefault="00D9424A">
      <w:r>
        <w:tab/>
      </w:r>
      <w:r>
        <w:tab/>
      </w:r>
      <w:r>
        <w:tab/>
      </w:r>
      <w:r>
        <w:tab/>
        <w:t>"administrationUnit" : "MG",</w:t>
      </w:r>
    </w:p>
    <w:p w:rsidR="002714FD" w:rsidRDefault="00D9424A">
      <w:r>
        <w:tab/>
      </w:r>
      <w:r>
        <w:tab/>
      </w:r>
      <w:r>
        <w:tab/>
      </w:r>
      <w:r>
        <w:tab/>
        <w:t>"quantity" : 50,</w:t>
      </w:r>
    </w:p>
    <w:p w:rsidR="002714FD" w:rsidRDefault="00D9424A">
      <w:r>
        <w:tab/>
      </w:r>
      <w:r>
        <w:tab/>
      </w:r>
      <w:r>
        <w:tab/>
      </w:r>
      <w:r>
        <w:tab/>
        <w:t>"dayPeriod" : null,</w:t>
      </w:r>
    </w:p>
    <w:p w:rsidR="002714FD" w:rsidRDefault="00D9424A">
      <w:r>
        <w:tab/>
      </w:r>
      <w:r>
        <w:tab/>
      </w:r>
      <w:r>
        <w:tab/>
      </w:r>
      <w:r>
        <w:tab/>
        <w:t>"time" : 25200000,</w:t>
      </w:r>
    </w:p>
    <w:p w:rsidR="002714FD" w:rsidRDefault="00D9424A">
      <w:r>
        <w:tab/>
      </w:r>
      <w:r>
        <w:tab/>
      </w:r>
      <w:r>
        <w:tab/>
      </w:r>
      <w:r>
        <w:tab/>
        <w:t>"date" : null,</w:t>
      </w:r>
    </w:p>
    <w:p w:rsidR="002714FD" w:rsidRDefault="00D9424A">
      <w:r>
        <w:tab/>
      </w:r>
      <w:r>
        <w:tab/>
      </w:r>
      <w:r>
        <w:tab/>
      </w:r>
      <w:r>
        <w:tab/>
        <w:t>"weekDay" : "WEDNESDAY",</w:t>
      </w:r>
    </w:p>
    <w:p w:rsidR="002714FD" w:rsidRDefault="00D9424A">
      <w:r>
        <w:tab/>
      </w:r>
      <w:r>
        <w:tab/>
      </w:r>
      <w:r>
        <w:tab/>
      </w:r>
      <w:r>
        <w:tab/>
        <w:t>"number" : null</w:t>
      </w:r>
    </w:p>
    <w:p w:rsidR="002714FD" w:rsidRDefault="00D9424A">
      <w:r>
        <w:tab/>
      </w:r>
      <w:r>
        <w:tab/>
      </w:r>
      <w:r>
        <w:tab/>
        <w:t>}, {</w:t>
      </w:r>
    </w:p>
    <w:p w:rsidR="002714FD" w:rsidRDefault="00D9424A">
      <w:r>
        <w:tab/>
      </w:r>
      <w:r>
        <w:tab/>
      </w:r>
      <w:r>
        <w:tab/>
      </w:r>
      <w:r>
        <w:tab/>
        <w:t>"administrationUnit" : "MG",</w:t>
      </w:r>
    </w:p>
    <w:p w:rsidR="002714FD" w:rsidRDefault="00D9424A">
      <w:r>
        <w:tab/>
      </w:r>
      <w:r>
        <w:tab/>
      </w:r>
      <w:r>
        <w:tab/>
      </w:r>
      <w:r>
        <w:tab/>
        <w:t>"quantity" : 50,</w:t>
      </w:r>
    </w:p>
    <w:p w:rsidR="002714FD" w:rsidRDefault="00D9424A">
      <w:r>
        <w:tab/>
      </w:r>
      <w:r>
        <w:tab/>
      </w:r>
      <w:r>
        <w:tab/>
      </w:r>
      <w:r>
        <w:tab/>
        <w:t>"dayPeriod</w:t>
      </w:r>
      <w:r>
        <w:t>" : null,</w:t>
      </w:r>
    </w:p>
    <w:p w:rsidR="002714FD" w:rsidRDefault="00D9424A">
      <w:r>
        <w:tab/>
      </w:r>
      <w:r>
        <w:tab/>
      </w:r>
      <w:r>
        <w:tab/>
      </w:r>
      <w:r>
        <w:tab/>
        <w:t>"time" : 68400000,</w:t>
      </w:r>
    </w:p>
    <w:p w:rsidR="002714FD" w:rsidRDefault="00D9424A">
      <w:r>
        <w:tab/>
      </w:r>
      <w:r>
        <w:tab/>
      </w:r>
      <w:r>
        <w:tab/>
      </w:r>
      <w:r>
        <w:tab/>
        <w:t>"date" : null,</w:t>
      </w:r>
    </w:p>
    <w:p w:rsidR="002714FD" w:rsidRDefault="00D9424A">
      <w:r>
        <w:tab/>
      </w:r>
      <w:r>
        <w:tab/>
      </w:r>
      <w:r>
        <w:tab/>
      </w:r>
      <w:r>
        <w:tab/>
        <w:t>"weekDay" : "WEDNESDAY",</w:t>
      </w:r>
    </w:p>
    <w:p w:rsidR="002714FD" w:rsidRDefault="00D9424A">
      <w:r>
        <w:tab/>
      </w:r>
      <w:r>
        <w:tab/>
      </w:r>
      <w:r>
        <w:tab/>
      </w:r>
      <w:r>
        <w:tab/>
        <w:t>"number" : null</w:t>
      </w:r>
    </w:p>
    <w:p w:rsidR="002714FD" w:rsidRDefault="00D9424A">
      <w:r>
        <w:tab/>
      </w:r>
      <w:r>
        <w:tab/>
      </w:r>
      <w:r>
        <w:tab/>
        <w:t>}, {</w:t>
      </w:r>
    </w:p>
    <w:p w:rsidR="002714FD" w:rsidRDefault="00D9424A">
      <w:r>
        <w:tab/>
      </w:r>
      <w:r>
        <w:tab/>
      </w:r>
      <w:r>
        <w:tab/>
      </w:r>
      <w:r>
        <w:tab/>
        <w:t>"administrationUnit" : "MG",</w:t>
      </w:r>
    </w:p>
    <w:p w:rsidR="002714FD" w:rsidRDefault="00D9424A">
      <w:r>
        <w:tab/>
      </w:r>
      <w:r>
        <w:tab/>
      </w:r>
      <w:r>
        <w:tab/>
      </w:r>
      <w:r>
        <w:tab/>
        <w:t>"quantity" : 50,</w:t>
      </w:r>
    </w:p>
    <w:p w:rsidR="002714FD" w:rsidRDefault="00D9424A">
      <w:r>
        <w:tab/>
      </w:r>
      <w:r>
        <w:tab/>
      </w:r>
      <w:r>
        <w:tab/>
      </w:r>
      <w:r>
        <w:tab/>
        <w:t>"dayPeriod" : null,</w:t>
      </w:r>
    </w:p>
    <w:p w:rsidR="002714FD" w:rsidRDefault="00D9424A">
      <w:r>
        <w:tab/>
      </w:r>
      <w:r>
        <w:tab/>
      </w:r>
      <w:r>
        <w:tab/>
      </w:r>
      <w:r>
        <w:tab/>
        <w:t>"time" : 25200000,</w:t>
      </w:r>
    </w:p>
    <w:p w:rsidR="002714FD" w:rsidRDefault="00D9424A">
      <w:r>
        <w:tab/>
      </w:r>
      <w:r>
        <w:tab/>
      </w:r>
      <w:r>
        <w:tab/>
      </w:r>
      <w:r>
        <w:tab/>
        <w:t>"date" : null,</w:t>
      </w:r>
    </w:p>
    <w:p w:rsidR="002714FD" w:rsidRDefault="00D9424A">
      <w:r>
        <w:tab/>
      </w:r>
      <w:r>
        <w:tab/>
      </w:r>
      <w:r>
        <w:tab/>
      </w:r>
      <w:r>
        <w:tab/>
        <w:t>"weekDay" : "THURSDAY",</w:t>
      </w:r>
    </w:p>
    <w:p w:rsidR="002714FD" w:rsidRDefault="00D9424A">
      <w:r>
        <w:tab/>
      </w:r>
      <w:r>
        <w:tab/>
      </w:r>
      <w:r>
        <w:tab/>
      </w:r>
      <w:r>
        <w:tab/>
        <w:t>"number" : null</w:t>
      </w:r>
    </w:p>
    <w:p w:rsidR="002714FD" w:rsidRDefault="00D9424A">
      <w:r>
        <w:tab/>
      </w:r>
      <w:r>
        <w:tab/>
      </w:r>
      <w:r>
        <w:tab/>
        <w:t>}, {</w:t>
      </w:r>
    </w:p>
    <w:p w:rsidR="002714FD" w:rsidRDefault="00D9424A">
      <w:r>
        <w:tab/>
      </w:r>
      <w:r>
        <w:tab/>
      </w:r>
      <w:r>
        <w:tab/>
      </w:r>
      <w:r>
        <w:tab/>
        <w:t>"administrationUnit" : "MG",</w:t>
      </w:r>
    </w:p>
    <w:p w:rsidR="002714FD" w:rsidRDefault="00D9424A">
      <w:r>
        <w:tab/>
      </w:r>
      <w:r>
        <w:tab/>
      </w:r>
      <w:r>
        <w:tab/>
      </w:r>
      <w:r>
        <w:tab/>
        <w:t>"quantity" : 50,</w:t>
      </w:r>
    </w:p>
    <w:p w:rsidR="002714FD" w:rsidRDefault="00D9424A">
      <w:r>
        <w:tab/>
      </w:r>
      <w:r>
        <w:tab/>
      </w:r>
      <w:r>
        <w:tab/>
      </w:r>
      <w:r>
        <w:tab/>
        <w:t>"dayPeriod" : null,</w:t>
      </w:r>
    </w:p>
    <w:p w:rsidR="002714FD" w:rsidRDefault="00D9424A">
      <w:r>
        <w:tab/>
      </w:r>
      <w:r>
        <w:tab/>
      </w:r>
      <w:r>
        <w:tab/>
      </w:r>
      <w:r>
        <w:tab/>
        <w:t>"time" : 68400000,</w:t>
      </w:r>
    </w:p>
    <w:p w:rsidR="002714FD" w:rsidRDefault="00D9424A">
      <w:r>
        <w:tab/>
      </w:r>
      <w:r>
        <w:tab/>
      </w:r>
      <w:r>
        <w:tab/>
      </w:r>
      <w:r>
        <w:tab/>
        <w:t>"date" : null,</w:t>
      </w:r>
    </w:p>
    <w:p w:rsidR="002714FD" w:rsidRDefault="00D9424A">
      <w:r>
        <w:tab/>
      </w:r>
      <w:r>
        <w:tab/>
      </w:r>
      <w:r>
        <w:tab/>
      </w:r>
      <w:r>
        <w:tab/>
        <w:t>"weekDay" : "THURSDAY",</w:t>
      </w:r>
    </w:p>
    <w:p w:rsidR="002714FD" w:rsidRDefault="00D9424A">
      <w:r>
        <w:tab/>
      </w:r>
      <w:r>
        <w:tab/>
      </w:r>
      <w:r>
        <w:tab/>
      </w:r>
      <w:r>
        <w:tab/>
        <w:t>"number" : null</w:t>
      </w:r>
    </w:p>
    <w:p w:rsidR="002714FD" w:rsidRDefault="00D9424A">
      <w:r>
        <w:tab/>
      </w:r>
      <w:r>
        <w:tab/>
      </w:r>
      <w:r>
        <w:tab/>
        <w:t>}, {</w:t>
      </w:r>
    </w:p>
    <w:p w:rsidR="002714FD" w:rsidRDefault="00D9424A">
      <w:r>
        <w:tab/>
      </w:r>
      <w:r>
        <w:tab/>
      </w:r>
      <w:r>
        <w:tab/>
      </w:r>
      <w:r>
        <w:tab/>
        <w:t>"administrationUnit" : "MG",</w:t>
      </w:r>
    </w:p>
    <w:p w:rsidR="002714FD" w:rsidRDefault="00D9424A">
      <w:r>
        <w:tab/>
      </w:r>
      <w:r>
        <w:tab/>
      </w:r>
      <w:r>
        <w:tab/>
      </w:r>
      <w:r>
        <w:tab/>
        <w:t>"quantity" : 5</w:t>
      </w:r>
      <w:r>
        <w:t>0,</w:t>
      </w:r>
    </w:p>
    <w:p w:rsidR="002714FD" w:rsidRDefault="00D9424A">
      <w:r>
        <w:tab/>
      </w:r>
      <w:r>
        <w:tab/>
      </w:r>
      <w:r>
        <w:tab/>
      </w:r>
      <w:r>
        <w:tab/>
        <w:t>"dayPeriod" : null,</w:t>
      </w:r>
    </w:p>
    <w:p w:rsidR="002714FD" w:rsidRDefault="00D9424A">
      <w:r>
        <w:tab/>
      </w:r>
      <w:r>
        <w:tab/>
      </w:r>
      <w:r>
        <w:tab/>
      </w:r>
      <w:r>
        <w:tab/>
        <w:t>"time" : 25200000,</w:t>
      </w:r>
    </w:p>
    <w:p w:rsidR="002714FD" w:rsidRDefault="00D9424A">
      <w:r>
        <w:tab/>
      </w:r>
      <w:r>
        <w:tab/>
      </w:r>
      <w:r>
        <w:tab/>
      </w:r>
      <w:r>
        <w:tab/>
        <w:t>"date" : null,</w:t>
      </w:r>
    </w:p>
    <w:p w:rsidR="002714FD" w:rsidRDefault="00D9424A">
      <w:r>
        <w:tab/>
      </w:r>
      <w:r>
        <w:tab/>
      </w:r>
      <w:r>
        <w:tab/>
      </w:r>
      <w:r>
        <w:tab/>
        <w:t>"weekDay" : "FRIDAY",</w:t>
      </w:r>
    </w:p>
    <w:p w:rsidR="002714FD" w:rsidRDefault="00D9424A">
      <w:r>
        <w:tab/>
      </w:r>
      <w:r>
        <w:tab/>
      </w:r>
      <w:r>
        <w:tab/>
      </w:r>
      <w:r>
        <w:tab/>
        <w:t>"number" : null</w:t>
      </w:r>
    </w:p>
    <w:p w:rsidR="002714FD" w:rsidRDefault="00D9424A">
      <w:r>
        <w:tab/>
      </w:r>
      <w:r>
        <w:tab/>
      </w:r>
      <w:r>
        <w:tab/>
        <w:t>}, {</w:t>
      </w:r>
    </w:p>
    <w:p w:rsidR="002714FD" w:rsidRDefault="00D9424A">
      <w:r>
        <w:tab/>
      </w:r>
      <w:r>
        <w:tab/>
      </w:r>
      <w:r>
        <w:tab/>
      </w:r>
      <w:r>
        <w:tab/>
        <w:t>"administrationUnit" : "MG",</w:t>
      </w:r>
    </w:p>
    <w:p w:rsidR="002714FD" w:rsidRDefault="00D9424A">
      <w:r>
        <w:tab/>
      </w:r>
      <w:r>
        <w:tab/>
      </w:r>
      <w:r>
        <w:tab/>
      </w:r>
      <w:r>
        <w:tab/>
        <w:t>"quantity" : 50,</w:t>
      </w:r>
    </w:p>
    <w:p w:rsidR="002714FD" w:rsidRDefault="00D9424A">
      <w:r>
        <w:tab/>
      </w:r>
      <w:r>
        <w:tab/>
      </w:r>
      <w:r>
        <w:tab/>
      </w:r>
      <w:r>
        <w:tab/>
        <w:t>"dayPeriod" : null,</w:t>
      </w:r>
    </w:p>
    <w:p w:rsidR="002714FD" w:rsidRDefault="00D9424A">
      <w:r>
        <w:tab/>
      </w:r>
      <w:r>
        <w:tab/>
      </w:r>
      <w:r>
        <w:tab/>
      </w:r>
      <w:r>
        <w:tab/>
        <w:t>"time" : 68400000,</w:t>
      </w:r>
    </w:p>
    <w:p w:rsidR="002714FD" w:rsidRDefault="00D9424A">
      <w:r>
        <w:tab/>
      </w:r>
      <w:r>
        <w:tab/>
      </w:r>
      <w:r>
        <w:tab/>
      </w:r>
      <w:r>
        <w:tab/>
        <w:t>"date" : null,</w:t>
      </w:r>
    </w:p>
    <w:p w:rsidR="002714FD" w:rsidRDefault="00D9424A">
      <w:r>
        <w:tab/>
      </w:r>
      <w:r>
        <w:tab/>
      </w:r>
      <w:r>
        <w:tab/>
      </w:r>
      <w:r>
        <w:tab/>
        <w:t>"weekDay"</w:t>
      </w:r>
      <w:r>
        <w:t xml:space="preserve"> : "FRIDAY",</w:t>
      </w:r>
    </w:p>
    <w:p w:rsidR="002714FD" w:rsidRDefault="00D9424A">
      <w:r>
        <w:tab/>
      </w:r>
      <w:r>
        <w:tab/>
      </w:r>
      <w:r>
        <w:tab/>
      </w:r>
      <w:r>
        <w:tab/>
        <w:t>"number" : null</w:t>
      </w:r>
    </w:p>
    <w:p w:rsidR="002714FD" w:rsidRDefault="00D9424A">
      <w:r>
        <w:tab/>
      </w:r>
      <w:r>
        <w:tab/>
      </w:r>
      <w:r>
        <w:tab/>
        <w:t>}</w:t>
      </w:r>
    </w:p>
    <w:p w:rsidR="002714FD" w:rsidRDefault="00D9424A">
      <w:r>
        <w:tab/>
      </w:r>
      <w:r>
        <w:tab/>
        <w:t>],</w:t>
      </w:r>
    </w:p>
    <w:p w:rsidR="002714FD" w:rsidRDefault="00D9424A">
      <w:r>
        <w:tab/>
      </w:r>
      <w:r>
        <w:tab/>
        <w:t>"posology" : null,</w:t>
      </w:r>
    </w:p>
    <w:p w:rsidR="002714FD" w:rsidRDefault="00D9424A">
      <w:r>
        <w:tab/>
      </w:r>
      <w:r>
        <w:tab/>
        <w:t>"patientOrigin" : false,</w:t>
      </w:r>
    </w:p>
    <w:p w:rsidR="002714FD" w:rsidRDefault="00D9424A">
      <w:r>
        <w:tab/>
      </w:r>
      <w:r>
        <w:tab/>
        <w:t>"active" : false,</w:t>
      </w:r>
    </w:p>
    <w:p w:rsidR="002714FD" w:rsidRDefault="00D9424A">
      <w:r>
        <w:tab/>
      </w:r>
      <w:r>
        <w:tab/>
        <w:t>"validated" : false,</w:t>
      </w:r>
    </w:p>
    <w:p w:rsidR="002714FD" w:rsidRDefault="00D9424A">
      <w:r>
        <w:tab/>
      </w:r>
      <w:r>
        <w:tab/>
        <w:t>"suspensions" : []</w:t>
      </w:r>
    </w:p>
    <w:p w:rsidR="002714FD" w:rsidRDefault="00D9424A">
      <w:r>
        <w:tab/>
        <w:t>}</w:t>
      </w:r>
    </w:p>
    <w:p w:rsidR="002714FD" w:rsidRDefault="00D9424A">
      <w:r>
        <w:t>]</w:t>
      </w:r>
    </w:p>
    <w:p w:rsidR="002714FD" w:rsidRDefault="002714FD"/>
    <w:p w:rsidR="002714FD" w:rsidRDefault="00D9424A">
      <w:pPr>
        <w:pStyle w:val="Kop3"/>
        <w:contextualSpacing w:val="0"/>
      </w:pPr>
      <w:bookmarkStart w:id="25" w:name="_tzfpevf4k7cr" w:colFirst="0" w:colLast="0"/>
      <w:bookmarkEnd w:id="25"/>
      <w:r>
        <w:t>Actueel medicatieschema als HTML</w:t>
      </w:r>
    </w:p>
    <w:p w:rsidR="002714FD" w:rsidRDefault="00D9424A">
      <w:pPr>
        <w:pStyle w:val="Kop2"/>
        <w:contextualSpacing w:val="0"/>
      </w:pPr>
      <w:bookmarkStart w:id="26" w:name="_p3ewjhbfra9x" w:colFirst="0" w:colLast="0"/>
      <w:bookmarkEnd w:id="26"/>
      <w:r>
        <w:t>Medicatievergelijkingsservice</w:t>
      </w:r>
    </w:p>
    <w:p w:rsidR="002714FD" w:rsidRDefault="00D9424A">
      <w:pPr>
        <w:pStyle w:val="Kop3"/>
        <w:contextualSpacing w:val="0"/>
      </w:pPr>
      <w:bookmarkStart w:id="27" w:name="_fi6j1icpkbyz" w:colFirst="0" w:colLast="0"/>
      <w:bookmarkEnd w:id="27"/>
      <w:r>
        <w:t>Vergelijkingsresultaten</w:t>
      </w:r>
    </w:p>
    <w:p w:rsidR="002714FD" w:rsidRDefault="00D9424A">
      <w:r>
        <w:t>Input:</w:t>
      </w:r>
    </w:p>
    <w:p w:rsidR="002714FD" w:rsidRDefault="00D9424A">
      <w:hyperlink r:id="rId8">
        <w:r>
          <w:rPr>
            <w:color w:val="1155CC"/>
            <w:u w:val="single"/>
          </w:rPr>
          <w:t>http://localhost:8080/vitalinkwebservice/api/v1/compare-medicatieschema/JSON</w:t>
        </w:r>
      </w:hyperlink>
    </w:p>
    <w:p w:rsidR="002714FD" w:rsidRDefault="002714FD"/>
    <w:p w:rsidR="002714FD" w:rsidRDefault="00D9424A">
      <w:r>
        <w:t>{</w:t>
      </w:r>
    </w:p>
    <w:p w:rsidR="002714FD" w:rsidRDefault="00D9424A">
      <w:r>
        <w:tab/>
        <w:t>"left" : [{</w:t>
      </w:r>
    </w:p>
    <w:p w:rsidR="002714FD" w:rsidRDefault="00D9424A">
      <w:r>
        <w:tab/>
      </w:r>
      <w:r>
        <w:tab/>
      </w:r>
      <w:r>
        <w:tab/>
        <w:t>"source" : "Andere",</w:t>
      </w:r>
    </w:p>
    <w:p w:rsidR="002714FD" w:rsidRDefault="00D9424A">
      <w:r>
        <w:tab/>
      </w:r>
      <w:r>
        <w:tab/>
      </w:r>
      <w:r>
        <w:tab/>
        <w:t>"registrationDate" : 1455887699796,</w:t>
      </w:r>
    </w:p>
    <w:p w:rsidR="002714FD" w:rsidRDefault="00D9424A">
      <w:r>
        <w:tab/>
      </w:r>
      <w:r>
        <w:tab/>
      </w:r>
      <w:r>
        <w:tab/>
        <w:t>"</w:t>
      </w:r>
      <w:r>
        <w:t>patientSSIN" : "73100906111",</w:t>
      </w:r>
    </w:p>
    <w:p w:rsidR="002714FD" w:rsidRDefault="00D9424A">
      <w:r>
        <w:tab/>
      </w:r>
      <w:r>
        <w:tab/>
      </w:r>
      <w:r>
        <w:tab/>
        <w:t>"orgNIHII" : "71032209",</w:t>
      </w:r>
    </w:p>
    <w:p w:rsidR="002714FD" w:rsidRDefault="00D9424A">
      <w:r>
        <w:tab/>
      </w:r>
      <w:r>
        <w:tab/>
      </w:r>
      <w:r>
        <w:tab/>
        <w:t>"intendedMedication" : {</w:t>
      </w:r>
    </w:p>
    <w:p w:rsidR="002714FD" w:rsidRDefault="00D9424A">
      <w:r>
        <w:tab/>
      </w:r>
      <w:r>
        <w:tab/>
      </w:r>
      <w:r>
        <w:tab/>
      </w:r>
      <w:r>
        <w:tab/>
        <w:t>"medicationId" : "11602",</w:t>
      </w:r>
    </w:p>
    <w:p w:rsidR="002714FD" w:rsidRDefault="00D9424A">
      <w:r>
        <w:tab/>
      </w:r>
      <w:r>
        <w:tab/>
      </w:r>
      <w:r>
        <w:tab/>
      </w:r>
      <w:r>
        <w:tab/>
        <w:t>"medicationIdType" : "AMP",</w:t>
      </w:r>
    </w:p>
    <w:p w:rsidR="002714FD" w:rsidRDefault="00D9424A">
      <w:r>
        <w:tab/>
      </w:r>
      <w:r>
        <w:tab/>
      </w:r>
      <w:r>
        <w:tab/>
      </w:r>
      <w:r>
        <w:tab/>
        <w:t>"medicationDescription" : "Asaflow compr. (maagsapresist.) 80 mg"</w:t>
      </w:r>
    </w:p>
    <w:p w:rsidR="002714FD" w:rsidRDefault="00D9424A">
      <w:r>
        <w:tab/>
      </w:r>
      <w:r>
        <w:tab/>
      </w:r>
      <w:r>
        <w:tab/>
        <w:t>},</w:t>
      </w:r>
    </w:p>
    <w:p w:rsidR="002714FD" w:rsidRDefault="00D9424A">
      <w:r>
        <w:tab/>
      </w:r>
      <w:r>
        <w:tab/>
      </w:r>
      <w:r>
        <w:tab/>
        <w:t>"drugRoute" : "OR",</w:t>
      </w:r>
    </w:p>
    <w:p w:rsidR="002714FD" w:rsidRDefault="00D9424A">
      <w:r>
        <w:tab/>
      </w:r>
      <w:r>
        <w:tab/>
      </w:r>
      <w:r>
        <w:tab/>
        <w:t>"start</w:t>
      </w:r>
      <w:r>
        <w:t>Date" : -2208992400000,</w:t>
      </w:r>
    </w:p>
    <w:p w:rsidR="002714FD" w:rsidRDefault="00D9424A">
      <w:r>
        <w:tab/>
      </w:r>
      <w:r>
        <w:tab/>
      </w:r>
      <w:r>
        <w:tab/>
        <w:t>"periodicity" : "D",</w:t>
      </w:r>
    </w:p>
    <w:p w:rsidR="002714FD" w:rsidRDefault="00D9424A">
      <w:r>
        <w:tab/>
      </w:r>
      <w:r>
        <w:tab/>
      </w:r>
      <w:r>
        <w:tab/>
        <w:t>"regimenItems" : [{</w:t>
      </w:r>
    </w:p>
    <w:p w:rsidR="002714FD" w:rsidRDefault="00D9424A">
      <w:r>
        <w:tab/>
      </w:r>
      <w:r>
        <w:tab/>
      </w:r>
      <w:r>
        <w:tab/>
      </w:r>
      <w:r>
        <w:tab/>
      </w:r>
      <w:r>
        <w:tab/>
        <w:t>"time" : 25200000,</w:t>
      </w:r>
    </w:p>
    <w:p w:rsidR="002714FD" w:rsidRDefault="00D9424A">
      <w:r>
        <w:tab/>
      </w:r>
      <w:r>
        <w:tab/>
      </w:r>
      <w:r>
        <w:tab/>
      </w:r>
      <w:r>
        <w:tab/>
      </w:r>
      <w:r>
        <w:tab/>
        <w:t>"quantity" : 1.0,</w:t>
      </w:r>
    </w:p>
    <w:p w:rsidR="002714FD" w:rsidRDefault="00D9424A">
      <w:r>
        <w:tab/>
      </w:r>
      <w:r>
        <w:tab/>
      </w:r>
      <w:r>
        <w:tab/>
      </w:r>
      <w:r>
        <w:tab/>
      </w:r>
      <w:r>
        <w:tab/>
        <w:t>"administrationUnit" : "COMPR"</w:t>
      </w:r>
    </w:p>
    <w:p w:rsidR="002714FD" w:rsidRDefault="00D9424A">
      <w:r>
        <w:tab/>
      </w:r>
      <w:r>
        <w:tab/>
      </w:r>
      <w:r>
        <w:tab/>
      </w:r>
      <w:r>
        <w:tab/>
        <w:t>}</w:t>
      </w:r>
    </w:p>
    <w:p w:rsidR="002714FD" w:rsidRDefault="00D9424A">
      <w:r>
        <w:tab/>
      </w:r>
      <w:r>
        <w:tab/>
      </w:r>
      <w:r>
        <w:tab/>
        <w:t>],</w:t>
      </w:r>
    </w:p>
    <w:p w:rsidR="002714FD" w:rsidRDefault="00D9424A">
      <w:r>
        <w:tab/>
      </w:r>
      <w:r>
        <w:tab/>
      </w:r>
      <w:r>
        <w:tab/>
        <w:t>"patientOrigin" : true,</w:t>
      </w:r>
    </w:p>
    <w:p w:rsidR="002714FD" w:rsidRDefault="00D9424A">
      <w:r>
        <w:tab/>
      </w:r>
      <w:r>
        <w:tab/>
      </w:r>
      <w:r>
        <w:tab/>
        <w:t>"active" : true,</w:t>
      </w:r>
    </w:p>
    <w:p w:rsidR="002714FD" w:rsidRDefault="00D9424A">
      <w:r>
        <w:tab/>
      </w:r>
      <w:r>
        <w:tab/>
      </w:r>
      <w:r>
        <w:tab/>
        <w:t>"validated" : false,</w:t>
      </w:r>
    </w:p>
    <w:p w:rsidR="002714FD" w:rsidRDefault="00D9424A">
      <w:r>
        <w:tab/>
      </w:r>
      <w:r>
        <w:tab/>
      </w:r>
      <w:r>
        <w:tab/>
        <w:t xml:space="preserve">"suspensions" : </w:t>
      </w:r>
      <w:r>
        <w:t>[]</w:t>
      </w:r>
    </w:p>
    <w:p w:rsidR="002714FD" w:rsidRDefault="00D9424A">
      <w:r>
        <w:tab/>
      </w:r>
      <w:r>
        <w:tab/>
        <w:t>}, {</w:t>
      </w:r>
    </w:p>
    <w:p w:rsidR="002714FD" w:rsidRDefault="00D9424A">
      <w:r>
        <w:tab/>
      </w:r>
      <w:r>
        <w:tab/>
      </w:r>
      <w:r>
        <w:tab/>
        <w:t>"source" : "Andere",</w:t>
      </w:r>
    </w:p>
    <w:p w:rsidR="002714FD" w:rsidRDefault="00D9424A">
      <w:r>
        <w:tab/>
      </w:r>
      <w:r>
        <w:tab/>
      </w:r>
      <w:r>
        <w:tab/>
        <w:t>"registrationDate" : 1455887773493,</w:t>
      </w:r>
    </w:p>
    <w:p w:rsidR="002714FD" w:rsidRDefault="00D9424A">
      <w:r>
        <w:tab/>
      </w:r>
      <w:r>
        <w:tab/>
      </w:r>
      <w:r>
        <w:tab/>
        <w:t>"patientSSIN" : "73100906111",</w:t>
      </w:r>
    </w:p>
    <w:p w:rsidR="002714FD" w:rsidRDefault="00D9424A">
      <w:r>
        <w:tab/>
      </w:r>
      <w:r>
        <w:tab/>
      </w:r>
      <w:r>
        <w:tab/>
        <w:t>"orgNIHII" : "71032209",</w:t>
      </w:r>
    </w:p>
    <w:p w:rsidR="002714FD" w:rsidRDefault="00D9424A">
      <w:r>
        <w:tab/>
      </w:r>
      <w:r>
        <w:tab/>
      </w:r>
      <w:r>
        <w:tab/>
        <w:t>"intendedMedication" : {</w:t>
      </w:r>
    </w:p>
    <w:p w:rsidR="002714FD" w:rsidRDefault="00D9424A">
      <w:r>
        <w:tab/>
      </w:r>
      <w:r>
        <w:tab/>
      </w:r>
      <w:r>
        <w:tab/>
      </w:r>
      <w:r>
        <w:tab/>
        <w:t>"medicationId" : "12791",</w:t>
      </w:r>
    </w:p>
    <w:p w:rsidR="002714FD" w:rsidRDefault="00D9424A">
      <w:r>
        <w:tab/>
      </w:r>
      <w:r>
        <w:tab/>
      </w:r>
      <w:r>
        <w:tab/>
      </w:r>
      <w:r>
        <w:tab/>
        <w:t>"medicationIdType" : "AMP",</w:t>
      </w:r>
    </w:p>
    <w:p w:rsidR="002714FD" w:rsidRDefault="00D9424A">
      <w:r>
        <w:tab/>
      </w:r>
      <w:r>
        <w:tab/>
      </w:r>
      <w:r>
        <w:tab/>
      </w:r>
      <w:r>
        <w:tab/>
        <w:t>"medicationDescription" : "</w:t>
      </w:r>
      <w:r>
        <w:t>Daflon compr. 450 mg+ 50 mg"</w:t>
      </w:r>
    </w:p>
    <w:p w:rsidR="002714FD" w:rsidRDefault="00D9424A">
      <w:r>
        <w:tab/>
      </w:r>
      <w:r>
        <w:tab/>
      </w:r>
      <w:r>
        <w:tab/>
        <w:t>},</w:t>
      </w:r>
    </w:p>
    <w:p w:rsidR="002714FD" w:rsidRDefault="00D9424A">
      <w:r>
        <w:tab/>
      </w:r>
      <w:r>
        <w:tab/>
      </w:r>
      <w:r>
        <w:tab/>
        <w:t>"drugRoute" : "OR",</w:t>
      </w:r>
    </w:p>
    <w:p w:rsidR="002714FD" w:rsidRDefault="00D9424A">
      <w:r>
        <w:tab/>
      </w:r>
      <w:r>
        <w:tab/>
      </w:r>
      <w:r>
        <w:tab/>
        <w:t>"startDate" : 1420066800000,</w:t>
      </w:r>
    </w:p>
    <w:p w:rsidR="002714FD" w:rsidRDefault="00D9424A">
      <w:r>
        <w:tab/>
      </w:r>
      <w:r>
        <w:tab/>
      </w:r>
      <w:r>
        <w:tab/>
        <w:t>"periodicity" : "D",</w:t>
      </w:r>
    </w:p>
    <w:p w:rsidR="002714FD" w:rsidRDefault="00D9424A">
      <w:r>
        <w:tab/>
      </w:r>
      <w:r>
        <w:tab/>
      </w:r>
      <w:r>
        <w:tab/>
        <w:t>"regimenItems" : [{</w:t>
      </w:r>
    </w:p>
    <w:p w:rsidR="002714FD" w:rsidRDefault="00D9424A">
      <w:r>
        <w:tab/>
      </w:r>
      <w:r>
        <w:tab/>
      </w:r>
      <w:r>
        <w:tab/>
      </w:r>
      <w:r>
        <w:tab/>
      </w:r>
      <w:r>
        <w:tab/>
        <w:t>"time" : 25200000,</w:t>
      </w:r>
    </w:p>
    <w:p w:rsidR="002714FD" w:rsidRDefault="00D9424A">
      <w:r>
        <w:tab/>
      </w:r>
      <w:r>
        <w:tab/>
      </w:r>
      <w:r>
        <w:tab/>
      </w:r>
      <w:r>
        <w:tab/>
      </w:r>
      <w:r>
        <w:tab/>
        <w:t>"quantity" : 1.0,</w:t>
      </w:r>
    </w:p>
    <w:p w:rsidR="002714FD" w:rsidRDefault="00D9424A">
      <w:r>
        <w:tab/>
      </w:r>
      <w:r>
        <w:tab/>
      </w:r>
      <w:r>
        <w:tab/>
      </w:r>
      <w:r>
        <w:tab/>
      </w:r>
      <w:r>
        <w:tab/>
        <w:t>"administrationUnit" : "COMPR"</w:t>
      </w:r>
    </w:p>
    <w:p w:rsidR="002714FD" w:rsidRDefault="00D9424A">
      <w:r>
        <w:tab/>
      </w:r>
      <w:r>
        <w:tab/>
      </w:r>
      <w:r>
        <w:tab/>
      </w:r>
      <w:r>
        <w:tab/>
        <w:t>}, {</w:t>
      </w:r>
    </w:p>
    <w:p w:rsidR="002714FD" w:rsidRDefault="00D9424A">
      <w:r>
        <w:tab/>
      </w:r>
      <w:r>
        <w:tab/>
      </w:r>
      <w:r>
        <w:tab/>
      </w:r>
      <w:r>
        <w:tab/>
      </w:r>
      <w:r>
        <w:tab/>
        <w:t>"time" : 68400000,</w:t>
      </w:r>
    </w:p>
    <w:p w:rsidR="002714FD" w:rsidRDefault="00D9424A">
      <w:r>
        <w:tab/>
      </w:r>
      <w:r>
        <w:tab/>
      </w:r>
      <w:r>
        <w:tab/>
      </w:r>
      <w:r>
        <w:tab/>
      </w:r>
      <w:r>
        <w:tab/>
        <w:t>"quantity" : 1.0,</w:t>
      </w:r>
    </w:p>
    <w:p w:rsidR="002714FD" w:rsidRDefault="00D9424A">
      <w:r>
        <w:tab/>
      </w:r>
      <w:r>
        <w:tab/>
      </w:r>
      <w:r>
        <w:tab/>
      </w:r>
      <w:r>
        <w:tab/>
      </w:r>
      <w:r>
        <w:tab/>
        <w:t>"administrationUnit" : "COMPR"</w:t>
      </w:r>
    </w:p>
    <w:p w:rsidR="002714FD" w:rsidRDefault="00D9424A">
      <w:r>
        <w:tab/>
      </w:r>
      <w:r>
        <w:tab/>
      </w:r>
      <w:r>
        <w:tab/>
      </w:r>
      <w:r>
        <w:tab/>
        <w:t>}</w:t>
      </w:r>
    </w:p>
    <w:p w:rsidR="002714FD" w:rsidRDefault="00D9424A">
      <w:r>
        <w:tab/>
      </w:r>
      <w:r>
        <w:tab/>
      </w:r>
      <w:r>
        <w:tab/>
        <w:t>],</w:t>
      </w:r>
    </w:p>
    <w:p w:rsidR="002714FD" w:rsidRDefault="00D9424A">
      <w:r>
        <w:tab/>
      </w:r>
      <w:r>
        <w:tab/>
      </w:r>
      <w:r>
        <w:tab/>
        <w:t>"patientOrigin" : false,</w:t>
      </w:r>
    </w:p>
    <w:p w:rsidR="002714FD" w:rsidRDefault="00D9424A">
      <w:r>
        <w:tab/>
      </w:r>
      <w:r>
        <w:tab/>
      </w:r>
      <w:r>
        <w:tab/>
        <w:t>"active" : true,</w:t>
      </w:r>
    </w:p>
    <w:p w:rsidR="002714FD" w:rsidRDefault="00D9424A">
      <w:r>
        <w:tab/>
      </w:r>
      <w:r>
        <w:tab/>
      </w:r>
      <w:r>
        <w:tab/>
        <w:t>"validated" : false,</w:t>
      </w:r>
    </w:p>
    <w:p w:rsidR="002714FD" w:rsidRDefault="00D9424A">
      <w:r>
        <w:tab/>
      </w:r>
      <w:r>
        <w:tab/>
      </w:r>
      <w:r>
        <w:tab/>
        <w:t>"suspensions" : []</w:t>
      </w:r>
    </w:p>
    <w:p w:rsidR="002714FD" w:rsidRDefault="00D9424A">
      <w:r>
        <w:tab/>
      </w:r>
      <w:r>
        <w:tab/>
        <w:t>}, {</w:t>
      </w:r>
    </w:p>
    <w:p w:rsidR="002714FD" w:rsidRDefault="00D9424A">
      <w:r>
        <w:tab/>
      </w:r>
      <w:r>
        <w:tab/>
      </w:r>
      <w:r>
        <w:tab/>
        <w:t>"source" : "Andere",</w:t>
      </w:r>
    </w:p>
    <w:p w:rsidR="002714FD" w:rsidRDefault="00D9424A">
      <w:r>
        <w:tab/>
      </w:r>
      <w:r>
        <w:tab/>
      </w:r>
      <w:r>
        <w:tab/>
        <w:t>"registrationDate" : 1456472330263,</w:t>
      </w:r>
    </w:p>
    <w:p w:rsidR="002714FD" w:rsidRDefault="00D9424A">
      <w:r>
        <w:tab/>
      </w:r>
      <w:r>
        <w:tab/>
      </w:r>
      <w:r>
        <w:tab/>
        <w:t>"patientSSIN" : "7310</w:t>
      </w:r>
      <w:r>
        <w:t>0906111",</w:t>
      </w:r>
    </w:p>
    <w:p w:rsidR="002714FD" w:rsidRDefault="00D9424A">
      <w:r>
        <w:tab/>
      </w:r>
      <w:r>
        <w:tab/>
      </w:r>
      <w:r>
        <w:tab/>
        <w:t>"orgNIHII" : "71032209",</w:t>
      </w:r>
    </w:p>
    <w:p w:rsidR="002714FD" w:rsidRDefault="00D9424A">
      <w:r>
        <w:tab/>
      </w:r>
      <w:r>
        <w:tab/>
      </w:r>
      <w:r>
        <w:tab/>
        <w:t>"intendedMedication" : {</w:t>
      </w:r>
    </w:p>
    <w:p w:rsidR="002714FD" w:rsidRDefault="00D9424A">
      <w:r>
        <w:tab/>
      </w:r>
      <w:r>
        <w:tab/>
      </w:r>
      <w:r>
        <w:tab/>
      </w:r>
      <w:r>
        <w:tab/>
        <w:t>"medicationId" : "11465",</w:t>
      </w:r>
    </w:p>
    <w:p w:rsidR="002714FD" w:rsidRDefault="00D9424A">
      <w:r>
        <w:tab/>
      </w:r>
      <w:r>
        <w:tab/>
      </w:r>
      <w:r>
        <w:tab/>
      </w:r>
      <w:r>
        <w:tab/>
        <w:t>"medicationIdType" : "AMP",</w:t>
      </w:r>
    </w:p>
    <w:p w:rsidR="002714FD" w:rsidRDefault="00D9424A">
      <w:r>
        <w:tab/>
      </w:r>
      <w:r>
        <w:tab/>
      </w:r>
      <w:r>
        <w:tab/>
      </w:r>
      <w:r>
        <w:tab/>
        <w:t>"medicationDescription" : "Steovit 1000/800 kauwcompr. Forte 1 g+ 800 IE"</w:t>
      </w:r>
    </w:p>
    <w:p w:rsidR="002714FD" w:rsidRDefault="00D9424A">
      <w:r>
        <w:tab/>
      </w:r>
      <w:r>
        <w:tab/>
      </w:r>
      <w:r>
        <w:tab/>
        <w:t>},</w:t>
      </w:r>
    </w:p>
    <w:p w:rsidR="002714FD" w:rsidRDefault="00D9424A">
      <w:r>
        <w:tab/>
      </w:r>
      <w:r>
        <w:tab/>
      </w:r>
      <w:r>
        <w:tab/>
        <w:t>"drugRoute" : "OR",</w:t>
      </w:r>
    </w:p>
    <w:p w:rsidR="002714FD" w:rsidRDefault="00D9424A">
      <w:r>
        <w:tab/>
      </w:r>
      <w:r>
        <w:tab/>
      </w:r>
      <w:r>
        <w:tab/>
        <w:t>"startDate"</w:t>
      </w:r>
      <w:r>
        <w:t xml:space="preserve"> : -2208992400000,</w:t>
      </w:r>
    </w:p>
    <w:p w:rsidR="002714FD" w:rsidRDefault="00D9424A">
      <w:r>
        <w:tab/>
      </w:r>
      <w:r>
        <w:tab/>
      </w:r>
      <w:r>
        <w:tab/>
        <w:t>"periodicity" : "D",</w:t>
      </w:r>
    </w:p>
    <w:p w:rsidR="002714FD" w:rsidRDefault="00D9424A">
      <w:r>
        <w:tab/>
      </w:r>
      <w:r>
        <w:tab/>
      </w:r>
      <w:r>
        <w:tab/>
        <w:t>"regimenItems" : [{</w:t>
      </w:r>
    </w:p>
    <w:p w:rsidR="002714FD" w:rsidRDefault="00D9424A">
      <w:r>
        <w:tab/>
      </w:r>
      <w:r>
        <w:tab/>
      </w:r>
      <w:r>
        <w:tab/>
      </w:r>
      <w:r>
        <w:tab/>
      </w:r>
      <w:r>
        <w:tab/>
        <w:t>"time" : 61200000,</w:t>
      </w:r>
    </w:p>
    <w:p w:rsidR="002714FD" w:rsidRDefault="00D9424A">
      <w:r>
        <w:tab/>
      </w:r>
      <w:r>
        <w:tab/>
      </w:r>
      <w:r>
        <w:tab/>
      </w:r>
      <w:r>
        <w:tab/>
      </w:r>
      <w:r>
        <w:tab/>
        <w:t>"quantity" : 1.0,</w:t>
      </w:r>
    </w:p>
    <w:p w:rsidR="002714FD" w:rsidRDefault="00D9424A">
      <w:r>
        <w:tab/>
      </w:r>
      <w:r>
        <w:tab/>
      </w:r>
      <w:r>
        <w:tab/>
      </w:r>
      <w:r>
        <w:tab/>
      </w:r>
      <w:r>
        <w:tab/>
        <w:t>"administrationUnit" : "COMPR"</w:t>
      </w:r>
    </w:p>
    <w:p w:rsidR="002714FD" w:rsidRDefault="00D9424A">
      <w:r>
        <w:tab/>
      </w:r>
      <w:r>
        <w:tab/>
      </w:r>
      <w:r>
        <w:tab/>
      </w:r>
      <w:r>
        <w:tab/>
        <w:t>}</w:t>
      </w:r>
    </w:p>
    <w:p w:rsidR="002714FD" w:rsidRDefault="00D9424A">
      <w:r>
        <w:tab/>
      </w:r>
      <w:r>
        <w:tab/>
      </w:r>
      <w:r>
        <w:tab/>
        <w:t>],</w:t>
      </w:r>
    </w:p>
    <w:p w:rsidR="002714FD" w:rsidRDefault="00D9424A">
      <w:r>
        <w:tab/>
      </w:r>
      <w:r>
        <w:tab/>
      </w:r>
      <w:r>
        <w:tab/>
        <w:t>"instructionForPatient" : "Calcium en vitamine d supplement, ter versteviging van de botten.</w:t>
      </w:r>
      <w:r>
        <w:t>",</w:t>
      </w:r>
    </w:p>
    <w:p w:rsidR="002714FD" w:rsidRDefault="00D9424A">
      <w:r>
        <w:tab/>
      </w:r>
      <w:r>
        <w:tab/>
      </w:r>
      <w:r>
        <w:tab/>
        <w:t>"patientOrigin" : true,</w:t>
      </w:r>
    </w:p>
    <w:p w:rsidR="002714FD" w:rsidRDefault="00D9424A">
      <w:r>
        <w:tab/>
      </w:r>
      <w:r>
        <w:tab/>
      </w:r>
      <w:r>
        <w:tab/>
        <w:t>"active" : true,</w:t>
      </w:r>
    </w:p>
    <w:p w:rsidR="002714FD" w:rsidRDefault="00D9424A">
      <w:r>
        <w:tab/>
      </w:r>
      <w:r>
        <w:tab/>
      </w:r>
      <w:r>
        <w:tab/>
        <w:t>"validated" : false,</w:t>
      </w:r>
    </w:p>
    <w:p w:rsidR="002714FD" w:rsidRDefault="00D9424A">
      <w:r>
        <w:tab/>
      </w:r>
      <w:r>
        <w:tab/>
      </w:r>
      <w:r>
        <w:tab/>
        <w:t>"suspensions" : []</w:t>
      </w:r>
    </w:p>
    <w:p w:rsidR="002714FD" w:rsidRDefault="00D9424A">
      <w:r>
        <w:tab/>
      </w:r>
      <w:r>
        <w:tab/>
        <w:t>}, {</w:t>
      </w:r>
    </w:p>
    <w:p w:rsidR="002714FD" w:rsidRDefault="00D9424A">
      <w:r>
        <w:tab/>
      </w:r>
      <w:r>
        <w:tab/>
      </w:r>
      <w:r>
        <w:tab/>
        <w:t>"source" : "Andere",</w:t>
      </w:r>
    </w:p>
    <w:p w:rsidR="002714FD" w:rsidRDefault="00D9424A">
      <w:r>
        <w:tab/>
      </w:r>
      <w:r>
        <w:tab/>
      </w:r>
      <w:r>
        <w:tab/>
        <w:t>"type" : "ONESHOT",</w:t>
      </w:r>
    </w:p>
    <w:p w:rsidR="002714FD" w:rsidRDefault="00D9424A">
      <w:r>
        <w:tab/>
      </w:r>
      <w:r>
        <w:tab/>
      </w:r>
      <w:r>
        <w:tab/>
        <w:t>"registrationDate" : 1456472349853,</w:t>
      </w:r>
    </w:p>
    <w:p w:rsidR="002714FD" w:rsidRDefault="00D9424A">
      <w:r>
        <w:tab/>
      </w:r>
      <w:r>
        <w:tab/>
      </w:r>
      <w:r>
        <w:tab/>
        <w:t>"patientSSIN" : "73100906111",</w:t>
      </w:r>
    </w:p>
    <w:p w:rsidR="002714FD" w:rsidRDefault="00D9424A">
      <w:r>
        <w:tab/>
      </w:r>
      <w:r>
        <w:tab/>
      </w:r>
      <w:r>
        <w:tab/>
        <w:t>"orgNIHII" : "71032209",</w:t>
      </w:r>
    </w:p>
    <w:p w:rsidR="002714FD" w:rsidRDefault="00D9424A">
      <w:r>
        <w:tab/>
      </w:r>
      <w:r>
        <w:tab/>
      </w:r>
      <w:r>
        <w:tab/>
        <w:t>"i</w:t>
      </w:r>
      <w:r>
        <w:t>ntendedMedication" : {</w:t>
      </w:r>
    </w:p>
    <w:p w:rsidR="002714FD" w:rsidRDefault="00D9424A">
      <w:r>
        <w:tab/>
      </w:r>
      <w:r>
        <w:tab/>
      </w:r>
      <w:r>
        <w:tab/>
      </w:r>
      <w:r>
        <w:tab/>
        <w:t>"medicationId" : "13747",</w:t>
      </w:r>
    </w:p>
    <w:p w:rsidR="002714FD" w:rsidRDefault="00D9424A">
      <w:r>
        <w:tab/>
      </w:r>
      <w:r>
        <w:tab/>
      </w:r>
      <w:r>
        <w:tab/>
      </w:r>
      <w:r>
        <w:tab/>
        <w:t>"medicationIdType" : "AMP",</w:t>
      </w:r>
    </w:p>
    <w:p w:rsidR="002714FD" w:rsidRDefault="00D9424A">
      <w:r>
        <w:tab/>
      </w:r>
      <w:r>
        <w:tab/>
      </w:r>
      <w:r>
        <w:tab/>
      </w:r>
      <w:r>
        <w:tab/>
        <w:t>"medicationDescription" : "Movicol poeder (zakjes) Neutral 13 g+ 350 mg+ 178 mg[+3]"</w:t>
      </w:r>
    </w:p>
    <w:p w:rsidR="002714FD" w:rsidRDefault="00D9424A">
      <w:r>
        <w:tab/>
      </w:r>
      <w:r>
        <w:tab/>
      </w:r>
      <w:r>
        <w:tab/>
        <w:t>},</w:t>
      </w:r>
    </w:p>
    <w:p w:rsidR="002714FD" w:rsidRDefault="00D9424A">
      <w:r>
        <w:tab/>
      </w:r>
      <w:r>
        <w:tab/>
      </w:r>
      <w:r>
        <w:tab/>
        <w:t>"drugRoute" : "OR",</w:t>
      </w:r>
    </w:p>
    <w:p w:rsidR="002714FD" w:rsidRDefault="00D9424A">
      <w:r>
        <w:tab/>
      </w:r>
      <w:r>
        <w:tab/>
      </w:r>
      <w:r>
        <w:tab/>
        <w:t>"startDate" : -2208992400000,</w:t>
      </w:r>
    </w:p>
    <w:p w:rsidR="002714FD" w:rsidRDefault="00D9424A">
      <w:r>
        <w:tab/>
      </w:r>
      <w:r>
        <w:tab/>
      </w:r>
      <w:r>
        <w:tab/>
        <w:t xml:space="preserve">"beginCondition" </w:t>
      </w:r>
      <w:r>
        <w:t>: "# bij constipatie",</w:t>
      </w:r>
    </w:p>
    <w:p w:rsidR="002714FD" w:rsidRDefault="00D9424A">
      <w:r>
        <w:tab/>
      </w:r>
      <w:r>
        <w:tab/>
      </w:r>
      <w:r>
        <w:tab/>
        <w:t>"regimenItems" : [],</w:t>
      </w:r>
    </w:p>
    <w:p w:rsidR="002714FD" w:rsidRDefault="00D9424A">
      <w:r>
        <w:tab/>
      </w:r>
      <w:r>
        <w:tab/>
      </w:r>
      <w:r>
        <w:tab/>
        <w:t>"posology" : "1  zakje ",</w:t>
      </w:r>
    </w:p>
    <w:p w:rsidR="002714FD" w:rsidRDefault="00D9424A">
      <w:r>
        <w:tab/>
      </w:r>
      <w:r>
        <w:tab/>
      </w:r>
      <w:r>
        <w:tab/>
        <w:t>"instructionForPatient" : "Om de stoelgang malser te maken, in te nemen met een groot glas water. Te stoppen bij losse stoelgang.",</w:t>
      </w:r>
    </w:p>
    <w:p w:rsidR="002714FD" w:rsidRDefault="00D9424A">
      <w:r>
        <w:tab/>
      </w:r>
      <w:r>
        <w:tab/>
      </w:r>
      <w:r>
        <w:tab/>
        <w:t>"patientOrigin" : true,</w:t>
      </w:r>
    </w:p>
    <w:p w:rsidR="002714FD" w:rsidRDefault="00D9424A">
      <w:r>
        <w:tab/>
      </w:r>
      <w:r>
        <w:tab/>
      </w:r>
      <w:r>
        <w:tab/>
        <w:t>"active"</w:t>
      </w:r>
      <w:r>
        <w:t xml:space="preserve"> : true,</w:t>
      </w:r>
    </w:p>
    <w:p w:rsidR="002714FD" w:rsidRDefault="00D9424A">
      <w:r>
        <w:tab/>
      </w:r>
      <w:r>
        <w:tab/>
      </w:r>
      <w:r>
        <w:tab/>
        <w:t>"validated" : false,</w:t>
      </w:r>
    </w:p>
    <w:p w:rsidR="002714FD" w:rsidRDefault="00D9424A">
      <w:r>
        <w:tab/>
      </w:r>
      <w:r>
        <w:tab/>
      </w:r>
      <w:r>
        <w:tab/>
        <w:t>"suspensions" : []</w:t>
      </w:r>
    </w:p>
    <w:p w:rsidR="002714FD" w:rsidRDefault="00D9424A">
      <w:r>
        <w:tab/>
      </w:r>
      <w:r>
        <w:tab/>
        <w:t>}, {</w:t>
      </w:r>
    </w:p>
    <w:p w:rsidR="002714FD" w:rsidRDefault="00D9424A">
      <w:r>
        <w:tab/>
      </w:r>
      <w:r>
        <w:tab/>
      </w:r>
      <w:r>
        <w:tab/>
        <w:t>"source" : "Andere",</w:t>
      </w:r>
    </w:p>
    <w:p w:rsidR="002714FD" w:rsidRDefault="00D9424A">
      <w:r>
        <w:tab/>
      </w:r>
      <w:r>
        <w:tab/>
      </w:r>
      <w:r>
        <w:tab/>
        <w:t>"registrationDate" : 1461316474790,</w:t>
      </w:r>
    </w:p>
    <w:p w:rsidR="002714FD" w:rsidRDefault="00D9424A">
      <w:r>
        <w:tab/>
      </w:r>
      <w:r>
        <w:tab/>
      </w:r>
      <w:r>
        <w:tab/>
        <w:t>"patientSSIN" : "73100906111",</w:t>
      </w:r>
    </w:p>
    <w:p w:rsidR="002714FD" w:rsidRDefault="00D9424A">
      <w:r>
        <w:tab/>
      </w:r>
      <w:r>
        <w:tab/>
      </w:r>
      <w:r>
        <w:tab/>
        <w:t>"orgNIHII" : "71032209",</w:t>
      </w:r>
    </w:p>
    <w:p w:rsidR="002714FD" w:rsidRDefault="00D9424A">
      <w:r>
        <w:tab/>
      </w:r>
      <w:r>
        <w:tab/>
      </w:r>
      <w:r>
        <w:tab/>
        <w:t>"intendedMedication" : {</w:t>
      </w:r>
    </w:p>
    <w:p w:rsidR="002714FD" w:rsidRDefault="00D9424A">
      <w:r>
        <w:tab/>
      </w:r>
      <w:r>
        <w:tab/>
      </w:r>
      <w:r>
        <w:tab/>
      </w:r>
      <w:r>
        <w:tab/>
        <w:t>"medicationIdType" : "MAG",</w:t>
      </w:r>
    </w:p>
    <w:p w:rsidR="002714FD" w:rsidRDefault="00D9424A">
      <w:r>
        <w:tab/>
      </w:r>
      <w:r>
        <w:tab/>
      </w:r>
      <w:r>
        <w:tab/>
      </w:r>
      <w:r>
        <w:tab/>
        <w:t>"medi</w:t>
      </w:r>
      <w:r>
        <w:t>cationDescription" : "PANTOPRAZOLE EG (TABL 40 MG)",</w:t>
      </w:r>
    </w:p>
    <w:p w:rsidR="002714FD" w:rsidRDefault="00D9424A">
      <w:r>
        <w:tab/>
      </w:r>
      <w:r>
        <w:tab/>
      </w:r>
      <w:r>
        <w:tab/>
      </w:r>
      <w:r>
        <w:tab/>
        <w:t>"magistralText" : "PANTOPRAZOLE EG (TABL 40 MG)"</w:t>
      </w:r>
    </w:p>
    <w:p w:rsidR="002714FD" w:rsidRDefault="00D9424A">
      <w:r>
        <w:tab/>
      </w:r>
      <w:r>
        <w:tab/>
      </w:r>
      <w:r>
        <w:tab/>
        <w:t>},</w:t>
      </w:r>
    </w:p>
    <w:p w:rsidR="002714FD" w:rsidRDefault="00D9424A">
      <w:r>
        <w:tab/>
      </w:r>
      <w:r>
        <w:tab/>
      </w:r>
      <w:r>
        <w:tab/>
        <w:t>"drugRoute" : "OR",</w:t>
      </w:r>
    </w:p>
    <w:p w:rsidR="002714FD" w:rsidRDefault="00D9424A">
      <w:r>
        <w:tab/>
      </w:r>
      <w:r>
        <w:tab/>
      </w:r>
      <w:r>
        <w:tab/>
        <w:t>"startDate" : -2208992400000,</w:t>
      </w:r>
    </w:p>
    <w:p w:rsidR="002714FD" w:rsidRDefault="00D9424A">
      <w:r>
        <w:tab/>
      </w:r>
      <w:r>
        <w:tab/>
      </w:r>
      <w:r>
        <w:tab/>
        <w:t>"periodicity" : "D",</w:t>
      </w:r>
    </w:p>
    <w:p w:rsidR="002714FD" w:rsidRDefault="00D9424A">
      <w:r>
        <w:tab/>
      </w:r>
      <w:r>
        <w:tab/>
      </w:r>
      <w:r>
        <w:tab/>
        <w:t>"regimenItems" : [{</w:t>
      </w:r>
    </w:p>
    <w:p w:rsidR="002714FD" w:rsidRDefault="00D9424A">
      <w:r>
        <w:tab/>
      </w:r>
      <w:r>
        <w:tab/>
      </w:r>
      <w:r>
        <w:tab/>
      </w:r>
      <w:r>
        <w:tab/>
      </w:r>
      <w:r>
        <w:tab/>
        <w:t>"time" : 25200000,</w:t>
      </w:r>
    </w:p>
    <w:p w:rsidR="002714FD" w:rsidRDefault="00D9424A">
      <w:r>
        <w:tab/>
      </w:r>
      <w:r>
        <w:tab/>
      </w:r>
      <w:r>
        <w:tab/>
      </w:r>
      <w:r>
        <w:tab/>
      </w:r>
      <w:r>
        <w:tab/>
        <w:t>"quantity" :</w:t>
      </w:r>
      <w:r>
        <w:t xml:space="preserve"> 1.0,</w:t>
      </w:r>
    </w:p>
    <w:p w:rsidR="002714FD" w:rsidRDefault="00D9424A">
      <w:r>
        <w:tab/>
      </w:r>
      <w:r>
        <w:tab/>
      </w:r>
      <w:r>
        <w:tab/>
      </w:r>
      <w:r>
        <w:tab/>
      </w:r>
      <w:r>
        <w:tab/>
        <w:t>"administrationUnit" : "COMPR"</w:t>
      </w:r>
    </w:p>
    <w:p w:rsidR="002714FD" w:rsidRDefault="00D9424A">
      <w:r>
        <w:tab/>
      </w:r>
      <w:r>
        <w:tab/>
      </w:r>
      <w:r>
        <w:tab/>
      </w:r>
      <w:r>
        <w:tab/>
        <w:t>}</w:t>
      </w:r>
    </w:p>
    <w:p w:rsidR="002714FD" w:rsidRDefault="00D9424A">
      <w:r>
        <w:tab/>
      </w:r>
      <w:r>
        <w:tab/>
      </w:r>
      <w:r>
        <w:tab/>
        <w:t>],</w:t>
      </w:r>
    </w:p>
    <w:p w:rsidR="002714FD" w:rsidRDefault="00D9424A">
      <w:r>
        <w:tab/>
      </w:r>
      <w:r>
        <w:tab/>
      </w:r>
      <w:r>
        <w:tab/>
        <w:t>"instructionForPatient" : "In het ziekenhuis werd PANTOMED gegeven (zelfde product)",</w:t>
      </w:r>
    </w:p>
    <w:p w:rsidR="002714FD" w:rsidRDefault="00D9424A">
      <w:r>
        <w:tab/>
      </w:r>
      <w:r>
        <w:tab/>
      </w:r>
      <w:r>
        <w:tab/>
        <w:t>"patientOrigin" : true,</w:t>
      </w:r>
    </w:p>
    <w:p w:rsidR="002714FD" w:rsidRDefault="00D9424A">
      <w:r>
        <w:tab/>
      </w:r>
      <w:r>
        <w:tab/>
      </w:r>
      <w:r>
        <w:tab/>
        <w:t>"active" : true,</w:t>
      </w:r>
    </w:p>
    <w:p w:rsidR="002714FD" w:rsidRDefault="00D9424A">
      <w:r>
        <w:tab/>
      </w:r>
      <w:r>
        <w:tab/>
      </w:r>
      <w:r>
        <w:tab/>
        <w:t>"validated" : false,</w:t>
      </w:r>
    </w:p>
    <w:p w:rsidR="002714FD" w:rsidRDefault="00D9424A">
      <w:r>
        <w:tab/>
      </w:r>
      <w:r>
        <w:tab/>
      </w:r>
      <w:r>
        <w:tab/>
        <w:t>"suspensions" : []</w:t>
      </w:r>
    </w:p>
    <w:p w:rsidR="002714FD" w:rsidRDefault="00D9424A">
      <w:r>
        <w:tab/>
      </w:r>
      <w:r>
        <w:tab/>
        <w:t>}, {</w:t>
      </w:r>
    </w:p>
    <w:p w:rsidR="002714FD" w:rsidRDefault="00D9424A">
      <w:r>
        <w:tab/>
      </w:r>
      <w:r>
        <w:tab/>
      </w:r>
      <w:r>
        <w:tab/>
        <w:t>"source"</w:t>
      </w:r>
      <w:r>
        <w:t xml:space="preserve"> : "Andere",</w:t>
      </w:r>
    </w:p>
    <w:p w:rsidR="002714FD" w:rsidRDefault="00D9424A">
      <w:r>
        <w:tab/>
      </w:r>
      <w:r>
        <w:tab/>
      </w:r>
      <w:r>
        <w:tab/>
        <w:t>"registrationDate" : 1461317026950,</w:t>
      </w:r>
    </w:p>
    <w:p w:rsidR="002714FD" w:rsidRDefault="00D9424A">
      <w:r>
        <w:tab/>
      </w:r>
      <w:r>
        <w:tab/>
      </w:r>
      <w:r>
        <w:tab/>
        <w:t>"patientSSIN" : "73100906111",</w:t>
      </w:r>
    </w:p>
    <w:p w:rsidR="002714FD" w:rsidRDefault="00D9424A">
      <w:r>
        <w:tab/>
      </w:r>
      <w:r>
        <w:tab/>
      </w:r>
      <w:r>
        <w:tab/>
        <w:t>"orgNIHII" : "71032209",</w:t>
      </w:r>
    </w:p>
    <w:p w:rsidR="002714FD" w:rsidRDefault="00D9424A">
      <w:r>
        <w:tab/>
      </w:r>
      <w:r>
        <w:tab/>
      </w:r>
      <w:r>
        <w:tab/>
        <w:t>"intendedMedication" : {</w:t>
      </w:r>
    </w:p>
    <w:p w:rsidR="002714FD" w:rsidRDefault="00D9424A">
      <w:r>
        <w:tab/>
      </w:r>
      <w:r>
        <w:tab/>
      </w:r>
      <w:r>
        <w:tab/>
      </w:r>
      <w:r>
        <w:tab/>
        <w:t>"medicationId" : "14068",</w:t>
      </w:r>
    </w:p>
    <w:p w:rsidR="002714FD" w:rsidRDefault="00D9424A">
      <w:r>
        <w:tab/>
      </w:r>
      <w:r>
        <w:tab/>
      </w:r>
      <w:r>
        <w:tab/>
      </w:r>
      <w:r>
        <w:tab/>
        <w:t>"medicationIdType" : "AMP",</w:t>
      </w:r>
    </w:p>
    <w:p w:rsidR="002714FD" w:rsidRDefault="00D9424A">
      <w:r>
        <w:tab/>
      </w:r>
      <w:r>
        <w:tab/>
      </w:r>
      <w:r>
        <w:tab/>
      </w:r>
      <w:r>
        <w:tab/>
        <w:t>"medicationDescription" : "Lormetazepam EG compr</w:t>
      </w:r>
      <w:r>
        <w:t>. (deelb.) 1 mg"</w:t>
      </w:r>
    </w:p>
    <w:p w:rsidR="002714FD" w:rsidRDefault="00D9424A">
      <w:r>
        <w:tab/>
      </w:r>
      <w:r>
        <w:tab/>
      </w:r>
      <w:r>
        <w:tab/>
        <w:t>},</w:t>
      </w:r>
    </w:p>
    <w:p w:rsidR="002714FD" w:rsidRDefault="00D9424A">
      <w:r>
        <w:tab/>
      </w:r>
      <w:r>
        <w:tab/>
      </w:r>
      <w:r>
        <w:tab/>
        <w:t>"drugRoute" : "OR",</w:t>
      </w:r>
    </w:p>
    <w:p w:rsidR="002714FD" w:rsidRDefault="00D9424A">
      <w:r>
        <w:tab/>
      </w:r>
      <w:r>
        <w:tab/>
      </w:r>
      <w:r>
        <w:tab/>
        <w:t>"startDate" : -2208992400000,</w:t>
      </w:r>
    </w:p>
    <w:p w:rsidR="002714FD" w:rsidRDefault="00D9424A">
      <w:r>
        <w:tab/>
      </w:r>
      <w:r>
        <w:tab/>
      </w:r>
      <w:r>
        <w:tab/>
        <w:t>"periodicity" : "D",</w:t>
      </w:r>
    </w:p>
    <w:p w:rsidR="002714FD" w:rsidRDefault="00D9424A">
      <w:r>
        <w:tab/>
      </w:r>
      <w:r>
        <w:tab/>
      </w:r>
      <w:r>
        <w:tab/>
        <w:t>"regimenItems" : [{</w:t>
      </w:r>
    </w:p>
    <w:p w:rsidR="002714FD" w:rsidRDefault="00D9424A">
      <w:r>
        <w:tab/>
      </w:r>
      <w:r>
        <w:tab/>
      </w:r>
      <w:r>
        <w:tab/>
      </w:r>
      <w:r>
        <w:tab/>
      </w:r>
      <w:r>
        <w:tab/>
        <w:t>"time" : 75600000,</w:t>
      </w:r>
    </w:p>
    <w:p w:rsidR="002714FD" w:rsidRDefault="00D9424A">
      <w:r>
        <w:tab/>
      </w:r>
      <w:r>
        <w:tab/>
      </w:r>
      <w:r>
        <w:tab/>
      </w:r>
      <w:r>
        <w:tab/>
      </w:r>
      <w:r>
        <w:tab/>
        <w:t>"quantity" : 1.0,</w:t>
      </w:r>
    </w:p>
    <w:p w:rsidR="002714FD" w:rsidRDefault="00D9424A">
      <w:r>
        <w:tab/>
      </w:r>
      <w:r>
        <w:tab/>
      </w:r>
      <w:r>
        <w:tab/>
      </w:r>
      <w:r>
        <w:tab/>
      </w:r>
      <w:r>
        <w:tab/>
        <w:t>"administrationUnit" : "COMPR"</w:t>
      </w:r>
    </w:p>
    <w:p w:rsidR="002714FD" w:rsidRDefault="00D9424A">
      <w:r>
        <w:tab/>
      </w:r>
      <w:r>
        <w:tab/>
      </w:r>
      <w:r>
        <w:tab/>
      </w:r>
      <w:r>
        <w:tab/>
        <w:t>}</w:t>
      </w:r>
    </w:p>
    <w:p w:rsidR="002714FD" w:rsidRDefault="00D9424A">
      <w:r>
        <w:tab/>
      </w:r>
      <w:r>
        <w:tab/>
      </w:r>
      <w:r>
        <w:tab/>
        <w:t>],</w:t>
      </w:r>
    </w:p>
    <w:p w:rsidR="002714FD" w:rsidRDefault="00D9424A">
      <w:r>
        <w:tab/>
      </w:r>
      <w:r>
        <w:tab/>
      </w:r>
      <w:r>
        <w:tab/>
        <w:t>"instructionForPatient" : "</w:t>
      </w:r>
      <w:r>
        <w:t>Dosis werd afgebouwd.",</w:t>
      </w:r>
    </w:p>
    <w:p w:rsidR="002714FD" w:rsidRDefault="00D9424A">
      <w:r>
        <w:tab/>
      </w:r>
      <w:r>
        <w:tab/>
      </w:r>
      <w:r>
        <w:tab/>
        <w:t>"patientOrigin" : true,</w:t>
      </w:r>
    </w:p>
    <w:p w:rsidR="002714FD" w:rsidRDefault="00D9424A">
      <w:r>
        <w:tab/>
      </w:r>
      <w:r>
        <w:tab/>
      </w:r>
      <w:r>
        <w:tab/>
        <w:t>"active" : true,</w:t>
      </w:r>
    </w:p>
    <w:p w:rsidR="002714FD" w:rsidRDefault="00D9424A">
      <w:r>
        <w:tab/>
      </w:r>
      <w:r>
        <w:tab/>
      </w:r>
      <w:r>
        <w:tab/>
        <w:t>"validated" : false,</w:t>
      </w:r>
    </w:p>
    <w:p w:rsidR="002714FD" w:rsidRDefault="00D9424A">
      <w:r>
        <w:tab/>
      </w:r>
      <w:r>
        <w:tab/>
      </w:r>
      <w:r>
        <w:tab/>
        <w:t>"suspensions" : []</w:t>
      </w:r>
    </w:p>
    <w:p w:rsidR="002714FD" w:rsidRDefault="00D9424A">
      <w:r>
        <w:tab/>
      </w:r>
      <w:r>
        <w:tab/>
        <w:t>}, {</w:t>
      </w:r>
    </w:p>
    <w:p w:rsidR="002714FD" w:rsidRDefault="00D9424A">
      <w:r>
        <w:tab/>
      </w:r>
      <w:r>
        <w:tab/>
      </w:r>
      <w:r>
        <w:tab/>
        <w:t>"source" : "Andere",</w:t>
      </w:r>
    </w:p>
    <w:p w:rsidR="002714FD" w:rsidRDefault="00D9424A">
      <w:r>
        <w:tab/>
      </w:r>
      <w:r>
        <w:tab/>
      </w:r>
      <w:r>
        <w:tab/>
        <w:t>"registrationDate" : 1462183284503,</w:t>
      </w:r>
    </w:p>
    <w:p w:rsidR="002714FD" w:rsidRDefault="00D9424A">
      <w:r>
        <w:tab/>
      </w:r>
      <w:r>
        <w:tab/>
      </w:r>
      <w:r>
        <w:tab/>
        <w:t>"patientSSIN" : "73100906111",</w:t>
      </w:r>
    </w:p>
    <w:p w:rsidR="002714FD" w:rsidRDefault="00D9424A">
      <w:r>
        <w:tab/>
      </w:r>
      <w:r>
        <w:tab/>
      </w:r>
      <w:r>
        <w:tab/>
        <w:t>"orgNIHII" : "71032209",</w:t>
      </w:r>
    </w:p>
    <w:p w:rsidR="002714FD" w:rsidRDefault="00D9424A">
      <w:r>
        <w:tab/>
      </w:r>
      <w:r>
        <w:tab/>
      </w:r>
      <w:r>
        <w:tab/>
        <w:t>"</w:t>
      </w:r>
      <w:r>
        <w:t>intendedMedication" : {</w:t>
      </w:r>
    </w:p>
    <w:p w:rsidR="002714FD" w:rsidRDefault="00D9424A">
      <w:r>
        <w:tab/>
      </w:r>
      <w:r>
        <w:tab/>
      </w:r>
      <w:r>
        <w:tab/>
      </w:r>
      <w:r>
        <w:tab/>
        <w:t>"medicationId" : "15229",</w:t>
      </w:r>
    </w:p>
    <w:p w:rsidR="002714FD" w:rsidRDefault="00D9424A">
      <w:r>
        <w:tab/>
      </w:r>
      <w:r>
        <w:tab/>
      </w:r>
      <w:r>
        <w:tab/>
      </w:r>
      <w:r>
        <w:tab/>
        <w:t>"medicationIdType" : "AMP",</w:t>
      </w:r>
    </w:p>
    <w:p w:rsidR="002714FD" w:rsidRDefault="00D9424A">
      <w:r>
        <w:tab/>
      </w:r>
      <w:r>
        <w:tab/>
      </w:r>
      <w:r>
        <w:tab/>
      </w:r>
      <w:r>
        <w:tab/>
        <w:t>"medicationDescription" : "Norvir compr. 100 mg"</w:t>
      </w:r>
    </w:p>
    <w:p w:rsidR="002714FD" w:rsidRDefault="00D9424A">
      <w:r>
        <w:tab/>
      </w:r>
      <w:r>
        <w:tab/>
      </w:r>
      <w:r>
        <w:tab/>
        <w:t>},</w:t>
      </w:r>
    </w:p>
    <w:p w:rsidR="002714FD" w:rsidRDefault="00D9424A">
      <w:r>
        <w:tab/>
      </w:r>
      <w:r>
        <w:tab/>
      </w:r>
      <w:r>
        <w:tab/>
        <w:t>"drugRoute" : "OR",</w:t>
      </w:r>
    </w:p>
    <w:p w:rsidR="002714FD" w:rsidRDefault="00D9424A">
      <w:r>
        <w:tab/>
      </w:r>
      <w:r>
        <w:tab/>
      </w:r>
      <w:r>
        <w:tab/>
        <w:t>"startDate" : -2208992400000,</w:t>
      </w:r>
    </w:p>
    <w:p w:rsidR="002714FD" w:rsidRDefault="00D9424A">
      <w:r>
        <w:tab/>
      </w:r>
      <w:r>
        <w:tab/>
      </w:r>
      <w:r>
        <w:tab/>
        <w:t>"regimenItems" : [],</w:t>
      </w:r>
    </w:p>
    <w:p w:rsidR="002714FD" w:rsidRDefault="00D9424A">
      <w:r>
        <w:tab/>
      </w:r>
      <w:r>
        <w:tab/>
      </w:r>
      <w:r>
        <w:tab/>
        <w:t>"posology" : "1  tabl ",</w:t>
      </w:r>
    </w:p>
    <w:p w:rsidR="002714FD" w:rsidRDefault="00D9424A">
      <w:r>
        <w:tab/>
      </w:r>
      <w:r>
        <w:tab/>
      </w:r>
      <w:r>
        <w:tab/>
      </w:r>
      <w:r>
        <w:t>"patientOrigin" : true,</w:t>
      </w:r>
    </w:p>
    <w:p w:rsidR="002714FD" w:rsidRDefault="00D9424A">
      <w:r>
        <w:tab/>
      </w:r>
      <w:r>
        <w:tab/>
      </w:r>
      <w:r>
        <w:tab/>
        <w:t>"active" : true,</w:t>
      </w:r>
    </w:p>
    <w:p w:rsidR="002714FD" w:rsidRDefault="00D9424A">
      <w:r>
        <w:tab/>
      </w:r>
      <w:r>
        <w:tab/>
      </w:r>
      <w:r>
        <w:tab/>
        <w:t>"validated" : false,</w:t>
      </w:r>
    </w:p>
    <w:p w:rsidR="002714FD" w:rsidRDefault="00D9424A">
      <w:r>
        <w:tab/>
      </w:r>
      <w:r>
        <w:tab/>
      </w:r>
      <w:r>
        <w:tab/>
        <w:t>"suspensions" : []</w:t>
      </w:r>
    </w:p>
    <w:p w:rsidR="002714FD" w:rsidRDefault="00D9424A">
      <w:r>
        <w:tab/>
      </w:r>
      <w:r>
        <w:tab/>
        <w:t>}, {</w:t>
      </w:r>
    </w:p>
    <w:p w:rsidR="002714FD" w:rsidRDefault="00D9424A">
      <w:r>
        <w:tab/>
      </w:r>
      <w:r>
        <w:tab/>
      </w:r>
      <w:r>
        <w:tab/>
        <w:t>"source" : "Andere",</w:t>
      </w:r>
    </w:p>
    <w:p w:rsidR="002714FD" w:rsidRDefault="00D9424A">
      <w:r>
        <w:tab/>
      </w:r>
      <w:r>
        <w:tab/>
      </w:r>
      <w:r>
        <w:tab/>
        <w:t>"registrationDate" : 1462183295496,</w:t>
      </w:r>
    </w:p>
    <w:p w:rsidR="002714FD" w:rsidRDefault="00D9424A">
      <w:r>
        <w:tab/>
      </w:r>
      <w:r>
        <w:tab/>
      </w:r>
      <w:r>
        <w:tab/>
        <w:t>"patientSSIN" : "73100906111",</w:t>
      </w:r>
    </w:p>
    <w:p w:rsidR="002714FD" w:rsidRDefault="00D9424A">
      <w:r>
        <w:tab/>
      </w:r>
      <w:r>
        <w:tab/>
      </w:r>
      <w:r>
        <w:tab/>
        <w:t>"orgNIHII" : "71032209",</w:t>
      </w:r>
    </w:p>
    <w:p w:rsidR="002714FD" w:rsidRDefault="00D9424A">
      <w:r>
        <w:tab/>
      </w:r>
      <w:r>
        <w:tab/>
      </w:r>
      <w:r>
        <w:tab/>
        <w:t>"intendedMedication" : {</w:t>
      </w:r>
    </w:p>
    <w:p w:rsidR="002714FD" w:rsidRDefault="00D9424A">
      <w:r>
        <w:tab/>
      </w:r>
      <w:r>
        <w:tab/>
      </w:r>
      <w:r>
        <w:tab/>
      </w:r>
      <w:r>
        <w:tab/>
        <w:t>"m</w:t>
      </w:r>
      <w:r>
        <w:t>edicationId" : "15343",</w:t>
      </w:r>
    </w:p>
    <w:p w:rsidR="002714FD" w:rsidRDefault="00D9424A">
      <w:r>
        <w:tab/>
      </w:r>
      <w:r>
        <w:tab/>
      </w:r>
      <w:r>
        <w:tab/>
      </w:r>
      <w:r>
        <w:tab/>
        <w:t>"medicationIdType" : "AMP",</w:t>
      </w:r>
    </w:p>
    <w:p w:rsidR="002714FD" w:rsidRDefault="00D9424A">
      <w:r>
        <w:tab/>
      </w:r>
      <w:r>
        <w:tab/>
      </w:r>
      <w:r>
        <w:tab/>
      </w:r>
      <w:r>
        <w:tab/>
        <w:t>"medicationDescription" : "Zocor compr. 40 mg"</w:t>
      </w:r>
    </w:p>
    <w:p w:rsidR="002714FD" w:rsidRDefault="00D9424A">
      <w:r>
        <w:tab/>
      </w:r>
      <w:r>
        <w:tab/>
      </w:r>
      <w:r>
        <w:tab/>
        <w:t>},</w:t>
      </w:r>
    </w:p>
    <w:p w:rsidR="002714FD" w:rsidRDefault="00D9424A">
      <w:r>
        <w:tab/>
      </w:r>
      <w:r>
        <w:tab/>
      </w:r>
      <w:r>
        <w:tab/>
        <w:t>"drugRoute" : "OR",</w:t>
      </w:r>
    </w:p>
    <w:p w:rsidR="002714FD" w:rsidRDefault="00D9424A">
      <w:r>
        <w:tab/>
      </w:r>
      <w:r>
        <w:tab/>
      </w:r>
      <w:r>
        <w:tab/>
        <w:t>"startDate" : -2208992400000,</w:t>
      </w:r>
    </w:p>
    <w:p w:rsidR="002714FD" w:rsidRDefault="00D9424A">
      <w:r>
        <w:tab/>
      </w:r>
      <w:r>
        <w:tab/>
      </w:r>
      <w:r>
        <w:tab/>
        <w:t>"regimenItems" : [],</w:t>
      </w:r>
    </w:p>
    <w:p w:rsidR="002714FD" w:rsidRDefault="00D9424A">
      <w:r>
        <w:tab/>
      </w:r>
      <w:r>
        <w:tab/>
      </w:r>
      <w:r>
        <w:tab/>
        <w:t>"posology" : "1  tabl  om 20",</w:t>
      </w:r>
    </w:p>
    <w:p w:rsidR="002714FD" w:rsidRDefault="00D9424A">
      <w:r>
        <w:tab/>
      </w:r>
      <w:r>
        <w:tab/>
      </w:r>
      <w:r>
        <w:tab/>
        <w:t>"patientOrigin" : true,</w:t>
      </w:r>
    </w:p>
    <w:p w:rsidR="002714FD" w:rsidRDefault="00D9424A">
      <w:r>
        <w:tab/>
      </w:r>
      <w:r>
        <w:tab/>
      </w:r>
      <w:r>
        <w:tab/>
        <w:t>"active" : true,</w:t>
      </w:r>
    </w:p>
    <w:p w:rsidR="002714FD" w:rsidRDefault="00D9424A">
      <w:r>
        <w:tab/>
      </w:r>
      <w:r>
        <w:tab/>
      </w:r>
      <w:r>
        <w:tab/>
        <w:t>"validated" : false,</w:t>
      </w:r>
    </w:p>
    <w:p w:rsidR="002714FD" w:rsidRDefault="00D9424A">
      <w:r>
        <w:tab/>
      </w:r>
      <w:r>
        <w:tab/>
      </w:r>
      <w:r>
        <w:tab/>
        <w:t>"suspensions" : []</w:t>
      </w:r>
    </w:p>
    <w:p w:rsidR="002714FD" w:rsidRDefault="00D9424A">
      <w:r>
        <w:tab/>
      </w:r>
      <w:r>
        <w:tab/>
        <w:t>}</w:t>
      </w:r>
    </w:p>
    <w:p w:rsidR="002714FD" w:rsidRDefault="00D9424A">
      <w:r>
        <w:tab/>
        <w:t>],</w:t>
      </w:r>
    </w:p>
    <w:p w:rsidR="002714FD" w:rsidRDefault="00D9424A">
      <w:r>
        <w:tab/>
        <w:t>"right" : [{</w:t>
      </w:r>
    </w:p>
    <w:p w:rsidR="002714FD" w:rsidRDefault="00D9424A">
      <w:r>
        <w:tab/>
      </w:r>
      <w:r>
        <w:tab/>
      </w:r>
      <w:r>
        <w:tab/>
        <w:t>"uri" : "/Vitalink/390/subject/73100906111/medication-scheme/98316/1",</w:t>
      </w:r>
    </w:p>
    <w:p w:rsidR="002714FD" w:rsidRDefault="00D9424A">
      <w:r>
        <w:tab/>
      </w:r>
      <w:r>
        <w:tab/>
      </w:r>
      <w:r>
        <w:tab/>
        <w:t>"source" : "Vitalink",</w:t>
      </w:r>
    </w:p>
    <w:p w:rsidR="002714FD" w:rsidRDefault="00D9424A">
      <w:r>
        <w:tab/>
      </w:r>
      <w:r>
        <w:tab/>
      </w:r>
      <w:r>
        <w:tab/>
        <w:t>"type" : "ONESHOT",</w:t>
      </w:r>
    </w:p>
    <w:p w:rsidR="002714FD" w:rsidRDefault="00D9424A">
      <w:r>
        <w:tab/>
      </w:r>
      <w:r>
        <w:tab/>
      </w:r>
      <w:r>
        <w:tab/>
        <w:t>"registrationDate" : 1461927998000,</w:t>
      </w:r>
    </w:p>
    <w:p w:rsidR="002714FD" w:rsidRDefault="00D9424A">
      <w:r>
        <w:tab/>
      </w:r>
      <w:r>
        <w:tab/>
      </w:r>
      <w:r>
        <w:tab/>
        <w:t>"</w:t>
      </w:r>
      <w:r>
        <w:t>patientSSIN" : "73100906111",</w:t>
      </w:r>
    </w:p>
    <w:p w:rsidR="002714FD" w:rsidRDefault="00D9424A">
      <w:r>
        <w:tab/>
      </w:r>
      <w:r>
        <w:tab/>
      </w:r>
      <w:r>
        <w:tab/>
        <w:t>"medicSSIN" : "74091621351",</w:t>
      </w:r>
    </w:p>
    <w:p w:rsidR="002714FD" w:rsidRDefault="00D9424A">
      <w:r>
        <w:tab/>
      </w:r>
      <w:r>
        <w:tab/>
      </w:r>
      <w:r>
        <w:tab/>
        <w:t>"orgNIHII" : "71032209",</w:t>
      </w:r>
    </w:p>
    <w:p w:rsidR="002714FD" w:rsidRDefault="00D9424A">
      <w:r>
        <w:tab/>
      </w:r>
      <w:r>
        <w:tab/>
      </w:r>
      <w:r>
        <w:tab/>
        <w:t>"intendedMedication" : {</w:t>
      </w:r>
    </w:p>
    <w:p w:rsidR="002714FD" w:rsidRDefault="00D9424A">
      <w:r>
        <w:tab/>
      </w:r>
      <w:r>
        <w:tab/>
      </w:r>
      <w:r>
        <w:tab/>
      </w:r>
      <w:r>
        <w:tab/>
        <w:t>"medicationIdType" : "MAG",</w:t>
      </w:r>
    </w:p>
    <w:p w:rsidR="002714FD" w:rsidRDefault="00D9424A">
      <w:r>
        <w:tab/>
      </w:r>
      <w:r>
        <w:tab/>
      </w:r>
      <w:r>
        <w:tab/>
      </w:r>
      <w:r>
        <w:tab/>
        <w:t>"medicationDescription" : "ONDANSETRON (2 MG CAPS)",</w:t>
      </w:r>
    </w:p>
    <w:p w:rsidR="002714FD" w:rsidRDefault="00D9424A">
      <w:r>
        <w:tab/>
      </w:r>
      <w:r>
        <w:tab/>
      </w:r>
      <w:r>
        <w:tab/>
      </w:r>
      <w:r>
        <w:tab/>
        <w:t>"magistralText" : "ONDANSETRON (2 MG CAPS)"</w:t>
      </w:r>
    </w:p>
    <w:p w:rsidR="002714FD" w:rsidRDefault="00D9424A">
      <w:r>
        <w:tab/>
      </w:r>
      <w:r>
        <w:tab/>
      </w:r>
      <w:r>
        <w:tab/>
        <w:t>},</w:t>
      </w:r>
    </w:p>
    <w:p w:rsidR="002714FD" w:rsidRDefault="00D9424A">
      <w:r>
        <w:tab/>
      </w:r>
      <w:r>
        <w:tab/>
      </w:r>
      <w:r>
        <w:tab/>
        <w:t>"drugRoute" : "OR",</w:t>
      </w:r>
    </w:p>
    <w:p w:rsidR="002714FD" w:rsidRDefault="00D9424A">
      <w:r>
        <w:tab/>
      </w:r>
      <w:r>
        <w:tab/>
      </w:r>
      <w:r>
        <w:tab/>
        <w:t>"startDate" : 1409695200000,</w:t>
      </w:r>
    </w:p>
    <w:p w:rsidR="002714FD" w:rsidRDefault="00D9424A">
      <w:r>
        <w:tab/>
      </w:r>
      <w:r>
        <w:tab/>
      </w:r>
      <w:r>
        <w:tab/>
        <w:t>"beginCondition" : "# bij hevige misselijkheid",</w:t>
      </w:r>
    </w:p>
    <w:p w:rsidR="002714FD" w:rsidRDefault="00D9424A">
      <w:r>
        <w:tab/>
      </w:r>
      <w:r>
        <w:tab/>
      </w:r>
      <w:r>
        <w:tab/>
        <w:t>"regimenItems" : [],</w:t>
      </w:r>
    </w:p>
    <w:p w:rsidR="002714FD" w:rsidRDefault="00D9424A">
      <w:r>
        <w:tab/>
      </w:r>
      <w:r>
        <w:tab/>
      </w:r>
      <w:r>
        <w:tab/>
        <w:t>"posology" : "2  mg ",</w:t>
      </w:r>
    </w:p>
    <w:p w:rsidR="002714FD" w:rsidRDefault="00D9424A">
      <w:r>
        <w:tab/>
      </w:r>
      <w:r>
        <w:tab/>
      </w:r>
      <w:r>
        <w:tab/>
        <w:t>"instructionForPatient" : "Bij voorkeur tot maximum 24 uur na einde chemo.",</w:t>
      </w:r>
    </w:p>
    <w:p w:rsidR="002714FD" w:rsidRDefault="00D9424A">
      <w:r>
        <w:tab/>
      </w:r>
      <w:r>
        <w:tab/>
      </w:r>
      <w:r>
        <w:tab/>
        <w:t>"patientOri</w:t>
      </w:r>
      <w:r>
        <w:t>gin" : false,</w:t>
      </w:r>
    </w:p>
    <w:p w:rsidR="002714FD" w:rsidRDefault="00D9424A">
      <w:r>
        <w:tab/>
      </w:r>
      <w:r>
        <w:tab/>
      </w:r>
      <w:r>
        <w:tab/>
        <w:t>"active" : false,</w:t>
      </w:r>
    </w:p>
    <w:p w:rsidR="002714FD" w:rsidRDefault="00D9424A">
      <w:r>
        <w:tab/>
      </w:r>
      <w:r>
        <w:tab/>
      </w:r>
      <w:r>
        <w:tab/>
        <w:t>"validated" : true,</w:t>
      </w:r>
    </w:p>
    <w:p w:rsidR="002714FD" w:rsidRDefault="00D9424A">
      <w:r>
        <w:tab/>
      </w:r>
      <w:r>
        <w:tab/>
      </w:r>
      <w:r>
        <w:tab/>
        <w:t>"suspensions" : []</w:t>
      </w:r>
    </w:p>
    <w:p w:rsidR="002714FD" w:rsidRDefault="00D9424A">
      <w:r>
        <w:tab/>
      </w:r>
      <w:r>
        <w:tab/>
        <w:t>}, {</w:t>
      </w:r>
    </w:p>
    <w:p w:rsidR="002714FD" w:rsidRDefault="00D9424A">
      <w:r>
        <w:tab/>
      </w:r>
      <w:r>
        <w:tab/>
      </w:r>
      <w:r>
        <w:tab/>
        <w:t>"uri" : "/Vitalink/390/subject/73100906111/medication-scheme/78949/1",</w:t>
      </w:r>
    </w:p>
    <w:p w:rsidR="002714FD" w:rsidRDefault="00D9424A">
      <w:r>
        <w:tab/>
      </w:r>
      <w:r>
        <w:tab/>
      </w:r>
      <w:r>
        <w:tab/>
        <w:t>"source" : "Vitalink",</w:t>
      </w:r>
    </w:p>
    <w:p w:rsidR="002714FD" w:rsidRDefault="00D9424A">
      <w:r>
        <w:tab/>
      </w:r>
      <w:r>
        <w:tab/>
      </w:r>
      <w:r>
        <w:tab/>
        <w:t>"type" : "ONESHOT",</w:t>
      </w:r>
    </w:p>
    <w:p w:rsidR="002714FD" w:rsidRDefault="00D9424A">
      <w:r>
        <w:tab/>
      </w:r>
      <w:r>
        <w:tab/>
      </w:r>
      <w:r>
        <w:tab/>
        <w:t>"registrationDate" : 1461928001000,</w:t>
      </w:r>
    </w:p>
    <w:p w:rsidR="002714FD" w:rsidRDefault="00D9424A">
      <w:r>
        <w:tab/>
      </w:r>
      <w:r>
        <w:tab/>
      </w:r>
      <w:r>
        <w:tab/>
        <w:t>"</w:t>
      </w:r>
      <w:r>
        <w:t>patientSSIN" : "73100906111",</w:t>
      </w:r>
    </w:p>
    <w:p w:rsidR="002714FD" w:rsidRDefault="00D9424A">
      <w:r>
        <w:tab/>
      </w:r>
      <w:r>
        <w:tab/>
      </w:r>
      <w:r>
        <w:tab/>
        <w:t>"medicSSIN" : "74091621351",</w:t>
      </w:r>
    </w:p>
    <w:p w:rsidR="002714FD" w:rsidRDefault="00D9424A">
      <w:r>
        <w:tab/>
      </w:r>
      <w:r>
        <w:tab/>
      </w:r>
      <w:r>
        <w:tab/>
        <w:t>"orgNIHII" : "71032209",</w:t>
      </w:r>
    </w:p>
    <w:p w:rsidR="002714FD" w:rsidRDefault="00D9424A">
      <w:r>
        <w:tab/>
      </w:r>
      <w:r>
        <w:tab/>
      </w:r>
      <w:r>
        <w:tab/>
        <w:t>"intendedMedication" : {</w:t>
      </w:r>
    </w:p>
    <w:p w:rsidR="002714FD" w:rsidRDefault="00D9424A">
      <w:r>
        <w:tab/>
      </w:r>
      <w:r>
        <w:tab/>
      </w:r>
      <w:r>
        <w:tab/>
      </w:r>
      <w:r>
        <w:tab/>
        <w:t>"medicationId" : "1571314",</w:t>
      </w:r>
    </w:p>
    <w:p w:rsidR="002714FD" w:rsidRDefault="00D9424A">
      <w:r>
        <w:tab/>
      </w:r>
      <w:r>
        <w:tab/>
      </w:r>
      <w:r>
        <w:tab/>
      </w:r>
      <w:r>
        <w:tab/>
        <w:t>"medicationIdType" : "CNK",</w:t>
      </w:r>
    </w:p>
    <w:p w:rsidR="002714FD" w:rsidRDefault="00D9424A">
      <w:r>
        <w:tab/>
      </w:r>
      <w:r>
        <w:tab/>
      </w:r>
      <w:r>
        <w:tab/>
      </w:r>
      <w:r>
        <w:tab/>
        <w:t>"medicationDescription" : "Dafalgan oploss Pediatrie 90ml 150mg/5ml"</w:t>
      </w:r>
    </w:p>
    <w:p w:rsidR="002714FD" w:rsidRDefault="00D9424A">
      <w:r>
        <w:tab/>
      </w:r>
      <w:r>
        <w:tab/>
      </w:r>
      <w:r>
        <w:tab/>
        <w:t>},</w:t>
      </w:r>
    </w:p>
    <w:p w:rsidR="002714FD" w:rsidRDefault="00D9424A">
      <w:r>
        <w:tab/>
      </w:r>
      <w:r>
        <w:tab/>
      </w:r>
      <w:r>
        <w:tab/>
        <w:t>"drugRoute" : "OR",</w:t>
      </w:r>
    </w:p>
    <w:p w:rsidR="002714FD" w:rsidRDefault="00D9424A">
      <w:r>
        <w:tab/>
      </w:r>
      <w:r>
        <w:tab/>
      </w:r>
      <w:r>
        <w:tab/>
        <w:t>"startDate" : 1408917600000,</w:t>
      </w:r>
    </w:p>
    <w:p w:rsidR="002714FD" w:rsidRDefault="00D9424A">
      <w:r>
        <w:tab/>
      </w:r>
      <w:r>
        <w:tab/>
      </w:r>
      <w:r>
        <w:tab/>
        <w:t>"beginCondition" : "# bij pijn om de 6 uur",</w:t>
      </w:r>
    </w:p>
    <w:p w:rsidR="002714FD" w:rsidRDefault="00D9424A">
      <w:r>
        <w:tab/>
      </w:r>
      <w:r>
        <w:tab/>
      </w:r>
      <w:r>
        <w:tab/>
        <w:t>"regimenItems" : [],</w:t>
      </w:r>
    </w:p>
    <w:p w:rsidR="002714FD" w:rsidRDefault="00D9424A">
      <w:r>
        <w:tab/>
      </w:r>
      <w:r>
        <w:tab/>
      </w:r>
      <w:r>
        <w:tab/>
        <w:t>"posology" : "180  mg ",</w:t>
      </w:r>
    </w:p>
    <w:p w:rsidR="002714FD" w:rsidRDefault="00D9424A">
      <w:r>
        <w:tab/>
      </w:r>
      <w:r>
        <w:tab/>
      </w:r>
      <w:r>
        <w:tab/>
        <w:t>"instructionForPatient" : "180 mg = 6 ml\n",</w:t>
      </w:r>
    </w:p>
    <w:p w:rsidR="002714FD" w:rsidRDefault="00D9424A">
      <w:r>
        <w:tab/>
      </w:r>
      <w:r>
        <w:tab/>
      </w:r>
      <w:r>
        <w:tab/>
        <w:t>"patientOrigin" : false,</w:t>
      </w:r>
    </w:p>
    <w:p w:rsidR="002714FD" w:rsidRDefault="00D9424A">
      <w:r>
        <w:tab/>
      </w:r>
      <w:r>
        <w:tab/>
      </w:r>
      <w:r>
        <w:tab/>
        <w:t>"active" : false,</w:t>
      </w:r>
    </w:p>
    <w:p w:rsidR="002714FD" w:rsidRDefault="00D9424A">
      <w:r>
        <w:tab/>
      </w:r>
      <w:r>
        <w:tab/>
      </w:r>
      <w:r>
        <w:tab/>
        <w:t>"validated" : true,</w:t>
      </w:r>
    </w:p>
    <w:p w:rsidR="002714FD" w:rsidRDefault="00D9424A">
      <w:r>
        <w:tab/>
      </w:r>
      <w:r>
        <w:tab/>
      </w:r>
      <w:r>
        <w:tab/>
        <w:t>"suspensions" : []</w:t>
      </w:r>
    </w:p>
    <w:p w:rsidR="002714FD" w:rsidRDefault="00D9424A">
      <w:r>
        <w:tab/>
      </w:r>
      <w:r>
        <w:tab/>
        <w:t>}, {</w:t>
      </w:r>
    </w:p>
    <w:p w:rsidR="002714FD" w:rsidRDefault="00D9424A">
      <w:r>
        <w:tab/>
      </w:r>
      <w:r>
        <w:tab/>
      </w:r>
      <w:r>
        <w:tab/>
        <w:t>"uri" : "/Vitalink/390/subject/73100906111/medication-scheme/99310/1",</w:t>
      </w:r>
    </w:p>
    <w:p w:rsidR="002714FD" w:rsidRDefault="00D9424A">
      <w:r>
        <w:tab/>
      </w:r>
      <w:r>
        <w:tab/>
      </w:r>
      <w:r>
        <w:tab/>
        <w:t>"source" : "Vitalink",</w:t>
      </w:r>
    </w:p>
    <w:p w:rsidR="002714FD" w:rsidRDefault="00D9424A">
      <w:r>
        <w:tab/>
      </w:r>
      <w:r>
        <w:tab/>
      </w:r>
      <w:r>
        <w:tab/>
        <w:t>"type" : "ONESHOT",</w:t>
      </w:r>
    </w:p>
    <w:p w:rsidR="002714FD" w:rsidRDefault="00D9424A">
      <w:r>
        <w:tab/>
      </w:r>
      <w:r>
        <w:tab/>
      </w:r>
      <w:r>
        <w:tab/>
        <w:t>"registrationDate" : 1461928003000,</w:t>
      </w:r>
    </w:p>
    <w:p w:rsidR="002714FD" w:rsidRDefault="00D9424A">
      <w:r>
        <w:tab/>
      </w:r>
      <w:r>
        <w:tab/>
      </w:r>
      <w:r>
        <w:tab/>
        <w:t>"patientSSIN" : "73100906111",</w:t>
      </w:r>
    </w:p>
    <w:p w:rsidR="002714FD" w:rsidRDefault="00D9424A">
      <w:r>
        <w:tab/>
      </w:r>
      <w:r>
        <w:tab/>
      </w:r>
      <w:r>
        <w:tab/>
        <w:t>"med</w:t>
      </w:r>
      <w:r>
        <w:t>icSSIN" : "74091621351",</w:t>
      </w:r>
    </w:p>
    <w:p w:rsidR="002714FD" w:rsidRDefault="00D9424A">
      <w:r>
        <w:tab/>
      </w:r>
      <w:r>
        <w:tab/>
      </w:r>
      <w:r>
        <w:tab/>
        <w:t>"orgNIHII" : "71032209",</w:t>
      </w:r>
    </w:p>
    <w:p w:rsidR="002714FD" w:rsidRDefault="00D9424A">
      <w:r>
        <w:tab/>
      </w:r>
      <w:r>
        <w:tab/>
      </w:r>
      <w:r>
        <w:tab/>
        <w:t>"intendedMedication" : {</w:t>
      </w:r>
    </w:p>
    <w:p w:rsidR="002714FD" w:rsidRDefault="00D9424A">
      <w:r>
        <w:tab/>
      </w:r>
      <w:r>
        <w:tab/>
      </w:r>
      <w:r>
        <w:tab/>
      </w:r>
      <w:r>
        <w:tab/>
        <w:t>"medicationIdType" : "MAG",</w:t>
      </w:r>
    </w:p>
    <w:p w:rsidR="002714FD" w:rsidRDefault="00D9424A">
      <w:r>
        <w:tab/>
      </w:r>
      <w:r>
        <w:tab/>
      </w:r>
      <w:r>
        <w:tab/>
      </w:r>
      <w:r>
        <w:tab/>
        <w:t>"medicationDescription" : "\"Alizapride (Litican) 15 mg\nper capsule\"",</w:t>
      </w:r>
    </w:p>
    <w:p w:rsidR="002714FD" w:rsidRDefault="00D9424A">
      <w:r>
        <w:tab/>
      </w:r>
      <w:r>
        <w:tab/>
      </w:r>
      <w:r>
        <w:tab/>
      </w:r>
      <w:r>
        <w:tab/>
        <w:t>"magistralText" : "\"Alizapride (Litican) 15 mg\nper capsule\"</w:t>
      </w:r>
      <w:r>
        <w:t>"</w:t>
      </w:r>
    </w:p>
    <w:p w:rsidR="002714FD" w:rsidRDefault="00D9424A">
      <w:r>
        <w:tab/>
      </w:r>
      <w:r>
        <w:tab/>
      </w:r>
      <w:r>
        <w:tab/>
        <w:t>},</w:t>
      </w:r>
    </w:p>
    <w:p w:rsidR="002714FD" w:rsidRDefault="00D9424A">
      <w:r>
        <w:tab/>
      </w:r>
      <w:r>
        <w:tab/>
      </w:r>
      <w:r>
        <w:tab/>
        <w:t>"drugRoute" : "OR",</w:t>
      </w:r>
    </w:p>
    <w:p w:rsidR="002714FD" w:rsidRDefault="00D9424A">
      <w:r>
        <w:tab/>
      </w:r>
      <w:r>
        <w:tab/>
      </w:r>
      <w:r>
        <w:tab/>
        <w:t>"startDate" : 1409695200000,</w:t>
      </w:r>
    </w:p>
    <w:p w:rsidR="002714FD" w:rsidRDefault="00D9424A">
      <w:r>
        <w:tab/>
      </w:r>
      <w:r>
        <w:tab/>
      </w:r>
      <w:r>
        <w:tab/>
        <w:t>"beginCondition" : "# bij misselijkheid",</w:t>
      </w:r>
    </w:p>
    <w:p w:rsidR="002714FD" w:rsidRDefault="00D9424A">
      <w:r>
        <w:tab/>
      </w:r>
      <w:r>
        <w:tab/>
      </w:r>
      <w:r>
        <w:tab/>
        <w:t>"regimenItems" : [],</w:t>
      </w:r>
    </w:p>
    <w:p w:rsidR="002714FD" w:rsidRDefault="00D9424A">
      <w:r>
        <w:tab/>
      </w:r>
      <w:r>
        <w:tab/>
      </w:r>
      <w:r>
        <w:tab/>
        <w:t>"posology" : "15  mg ",</w:t>
      </w:r>
    </w:p>
    <w:p w:rsidR="002714FD" w:rsidRDefault="00D9424A">
      <w:r>
        <w:tab/>
      </w:r>
      <w:r>
        <w:tab/>
      </w:r>
      <w:r>
        <w:tab/>
        <w:t>"instructionForPatient" : "1 caps = 15 mg",</w:t>
      </w:r>
    </w:p>
    <w:p w:rsidR="002714FD" w:rsidRDefault="00D9424A">
      <w:r>
        <w:tab/>
      </w:r>
      <w:r>
        <w:tab/>
      </w:r>
      <w:r>
        <w:tab/>
        <w:t>"patientOrigin" : false,</w:t>
      </w:r>
    </w:p>
    <w:p w:rsidR="002714FD" w:rsidRDefault="00D9424A">
      <w:r>
        <w:tab/>
      </w:r>
      <w:r>
        <w:tab/>
      </w:r>
      <w:r>
        <w:tab/>
        <w:t>"active" : false,</w:t>
      </w:r>
    </w:p>
    <w:p w:rsidR="002714FD" w:rsidRDefault="00D9424A">
      <w:r>
        <w:tab/>
      </w:r>
      <w:r>
        <w:tab/>
      </w:r>
      <w:r>
        <w:tab/>
        <w:t>"validated" : true,</w:t>
      </w:r>
    </w:p>
    <w:p w:rsidR="002714FD" w:rsidRDefault="00D9424A">
      <w:r>
        <w:tab/>
      </w:r>
      <w:r>
        <w:tab/>
      </w:r>
      <w:r>
        <w:tab/>
        <w:t>"suspensions" : []</w:t>
      </w:r>
    </w:p>
    <w:p w:rsidR="002714FD" w:rsidRDefault="00D9424A">
      <w:r>
        <w:tab/>
      </w:r>
      <w:r>
        <w:tab/>
        <w:t>}, {</w:t>
      </w:r>
    </w:p>
    <w:p w:rsidR="002714FD" w:rsidRDefault="00D9424A">
      <w:r>
        <w:tab/>
      </w:r>
      <w:r>
        <w:tab/>
      </w:r>
      <w:r>
        <w:tab/>
        <w:t>"uri" : "/Vitalink/390/subject/73100906111/medication-scheme/74158/1",</w:t>
      </w:r>
    </w:p>
    <w:p w:rsidR="002714FD" w:rsidRDefault="00D9424A">
      <w:r>
        <w:tab/>
      </w:r>
      <w:r>
        <w:tab/>
      </w:r>
      <w:r>
        <w:tab/>
        <w:t>"source" : "Vitalink",</w:t>
      </w:r>
    </w:p>
    <w:p w:rsidR="002714FD" w:rsidRDefault="00D9424A">
      <w:r>
        <w:tab/>
      </w:r>
      <w:r>
        <w:tab/>
      </w:r>
      <w:r>
        <w:tab/>
        <w:t>"registrationDate" : 1461928005000,</w:t>
      </w:r>
    </w:p>
    <w:p w:rsidR="002714FD" w:rsidRDefault="00D9424A">
      <w:r>
        <w:tab/>
      </w:r>
      <w:r>
        <w:tab/>
      </w:r>
      <w:r>
        <w:tab/>
        <w:t>"patientSSIN" : "73100906111",</w:t>
      </w:r>
    </w:p>
    <w:p w:rsidR="002714FD" w:rsidRDefault="00D9424A">
      <w:r>
        <w:tab/>
      </w:r>
      <w:r>
        <w:tab/>
      </w:r>
      <w:r>
        <w:tab/>
        <w:t>"medicSSIN" : "74091621351",</w:t>
      </w:r>
    </w:p>
    <w:p w:rsidR="002714FD" w:rsidRDefault="00D9424A">
      <w:r>
        <w:tab/>
      </w:r>
      <w:r>
        <w:tab/>
      </w:r>
      <w:r>
        <w:tab/>
        <w:t>"orgNIHII" : "71032209",</w:t>
      </w:r>
    </w:p>
    <w:p w:rsidR="002714FD" w:rsidRDefault="00D9424A">
      <w:r>
        <w:tab/>
      </w:r>
      <w:r>
        <w:tab/>
      </w:r>
      <w:r>
        <w:tab/>
        <w:t>"intendedMedication" : {</w:t>
      </w:r>
    </w:p>
    <w:p w:rsidR="002714FD" w:rsidRDefault="00D9424A">
      <w:r>
        <w:tab/>
      </w:r>
      <w:r>
        <w:tab/>
      </w:r>
      <w:r>
        <w:tab/>
      </w:r>
      <w:r>
        <w:tab/>
        <w:t>"medicationIdType" : "MAG",</w:t>
      </w:r>
    </w:p>
    <w:p w:rsidR="002714FD" w:rsidRDefault="00D9424A">
      <w:r>
        <w:tab/>
      </w:r>
      <w:r>
        <w:tab/>
      </w:r>
      <w:r>
        <w:tab/>
      </w:r>
      <w:r>
        <w:tab/>
        <w:t>"medicationDescription" : "\"Chloorhexidine banaan mondspoeling:\nChloorhexidinedigluconaat 20% 1.8 ml\nSorbitolsiroop 70% 150g\nBanaanextract kleurloos (Federa) 15</w:t>
      </w:r>
      <w:r>
        <w:t>00mg\nWater ad 300ml\"",</w:t>
      </w:r>
    </w:p>
    <w:p w:rsidR="002714FD" w:rsidRDefault="00D9424A">
      <w:r>
        <w:tab/>
      </w:r>
      <w:r>
        <w:tab/>
      </w:r>
      <w:r>
        <w:tab/>
      </w:r>
      <w:r>
        <w:tab/>
        <w:t>"magistralText" : "\"Chloorhexidine banaan mondspoeling:\nChloorhexidinedigluconaat 20% 1.8 ml\nSorbitolsiroop 70% 150g\nBanaanextract kleurloos (Federa) 1500mg\nWater ad 300ml\""</w:t>
      </w:r>
    </w:p>
    <w:p w:rsidR="002714FD" w:rsidRDefault="00D9424A">
      <w:r>
        <w:tab/>
      </w:r>
      <w:r>
        <w:tab/>
      </w:r>
      <w:r>
        <w:tab/>
        <w:t>},</w:t>
      </w:r>
    </w:p>
    <w:p w:rsidR="002714FD" w:rsidRDefault="00D9424A">
      <w:r>
        <w:tab/>
      </w:r>
      <w:r>
        <w:tab/>
      </w:r>
      <w:r>
        <w:tab/>
        <w:t>"startDate" : 1409522400000,</w:t>
      </w:r>
    </w:p>
    <w:p w:rsidR="002714FD" w:rsidRDefault="00D9424A">
      <w:r>
        <w:tab/>
      </w:r>
      <w:r>
        <w:tab/>
      </w:r>
      <w:r>
        <w:tab/>
        <w:t>"perio</w:t>
      </w:r>
      <w:r>
        <w:t>dicity" : "D",</w:t>
      </w:r>
    </w:p>
    <w:p w:rsidR="002714FD" w:rsidRDefault="00D9424A">
      <w:r>
        <w:tab/>
      </w:r>
      <w:r>
        <w:tab/>
      </w:r>
      <w:r>
        <w:tab/>
        <w:t>"regimenItems" : [{</w:t>
      </w:r>
    </w:p>
    <w:p w:rsidR="002714FD" w:rsidRDefault="00D9424A">
      <w:r>
        <w:tab/>
      </w:r>
      <w:r>
        <w:tab/>
      </w:r>
      <w:r>
        <w:tab/>
      </w:r>
      <w:r>
        <w:tab/>
      </w:r>
      <w:r>
        <w:tab/>
        <w:t>"time" : 25200000,</w:t>
      </w:r>
    </w:p>
    <w:p w:rsidR="002714FD" w:rsidRDefault="00D9424A">
      <w:r>
        <w:tab/>
      </w:r>
      <w:r>
        <w:tab/>
      </w:r>
      <w:r>
        <w:tab/>
      </w:r>
      <w:r>
        <w:tab/>
      </w:r>
      <w:r>
        <w:tab/>
        <w:t>"quantity" : 5,</w:t>
      </w:r>
    </w:p>
    <w:p w:rsidR="002714FD" w:rsidRDefault="00D9424A">
      <w:r>
        <w:tab/>
      </w:r>
      <w:r>
        <w:tab/>
      </w:r>
      <w:r>
        <w:tab/>
      </w:r>
      <w:r>
        <w:tab/>
      </w:r>
      <w:r>
        <w:tab/>
        <w:t>"administrationUnit" : "ML"</w:t>
      </w:r>
    </w:p>
    <w:p w:rsidR="002714FD" w:rsidRDefault="00D9424A">
      <w:r>
        <w:tab/>
      </w:r>
      <w:r>
        <w:tab/>
      </w:r>
      <w:r>
        <w:tab/>
      </w:r>
      <w:r>
        <w:tab/>
        <w:t>}, {</w:t>
      </w:r>
    </w:p>
    <w:p w:rsidR="002714FD" w:rsidRDefault="00D9424A">
      <w:r>
        <w:tab/>
      </w:r>
      <w:r>
        <w:tab/>
      </w:r>
      <w:r>
        <w:tab/>
      </w:r>
      <w:r>
        <w:tab/>
      </w:r>
      <w:r>
        <w:tab/>
        <w:t>"time" : 39600000,</w:t>
      </w:r>
    </w:p>
    <w:p w:rsidR="002714FD" w:rsidRDefault="00D9424A">
      <w:r>
        <w:tab/>
      </w:r>
      <w:r>
        <w:tab/>
      </w:r>
      <w:r>
        <w:tab/>
      </w:r>
      <w:r>
        <w:tab/>
      </w:r>
      <w:r>
        <w:tab/>
        <w:t>"quantity" : 5,</w:t>
      </w:r>
    </w:p>
    <w:p w:rsidR="002714FD" w:rsidRDefault="00D9424A">
      <w:r>
        <w:tab/>
      </w:r>
      <w:r>
        <w:tab/>
      </w:r>
      <w:r>
        <w:tab/>
      </w:r>
      <w:r>
        <w:tab/>
      </w:r>
      <w:r>
        <w:tab/>
        <w:t>"administrationUnit" : "ML"</w:t>
      </w:r>
    </w:p>
    <w:p w:rsidR="002714FD" w:rsidRDefault="00D9424A">
      <w:r>
        <w:tab/>
      </w:r>
      <w:r>
        <w:tab/>
      </w:r>
      <w:r>
        <w:tab/>
      </w:r>
      <w:r>
        <w:tab/>
        <w:t>}, {</w:t>
      </w:r>
    </w:p>
    <w:p w:rsidR="002714FD" w:rsidRDefault="00D9424A">
      <w:r>
        <w:tab/>
      </w:r>
      <w:r>
        <w:tab/>
      </w:r>
      <w:r>
        <w:tab/>
      </w:r>
      <w:r>
        <w:tab/>
      </w:r>
      <w:r>
        <w:tab/>
        <w:t>"time" : 68400000,</w:t>
      </w:r>
    </w:p>
    <w:p w:rsidR="002714FD" w:rsidRDefault="00D9424A">
      <w:r>
        <w:tab/>
      </w:r>
      <w:r>
        <w:tab/>
      </w:r>
      <w:r>
        <w:tab/>
      </w:r>
      <w:r>
        <w:tab/>
      </w:r>
      <w:r>
        <w:tab/>
        <w:t>"quantity" : 5,</w:t>
      </w:r>
    </w:p>
    <w:p w:rsidR="002714FD" w:rsidRDefault="00D9424A">
      <w:r>
        <w:tab/>
      </w:r>
      <w:r>
        <w:tab/>
      </w:r>
      <w:r>
        <w:tab/>
      </w:r>
      <w:r>
        <w:tab/>
      </w:r>
      <w:r>
        <w:tab/>
        <w:t>"administrationUnit" : "ML"</w:t>
      </w:r>
    </w:p>
    <w:p w:rsidR="002714FD" w:rsidRDefault="00D9424A">
      <w:r>
        <w:tab/>
      </w:r>
      <w:r>
        <w:tab/>
      </w:r>
      <w:r>
        <w:tab/>
      </w:r>
      <w:r>
        <w:tab/>
        <w:t>}</w:t>
      </w:r>
    </w:p>
    <w:p w:rsidR="002714FD" w:rsidRDefault="00D9424A">
      <w:r>
        <w:tab/>
      </w:r>
      <w:r>
        <w:tab/>
      </w:r>
      <w:r>
        <w:tab/>
        <w:t>],</w:t>
      </w:r>
    </w:p>
    <w:p w:rsidR="002714FD" w:rsidRDefault="00D9424A">
      <w:r>
        <w:tab/>
      </w:r>
      <w:r>
        <w:tab/>
      </w:r>
      <w:r>
        <w:tab/>
        <w:t>"instructionForPatient" : "60 sec spoelen. Na het eten en na het tandenpoetsen.\nIn koelkast bewaren.\n",</w:t>
      </w:r>
    </w:p>
    <w:p w:rsidR="002714FD" w:rsidRDefault="00D9424A">
      <w:r>
        <w:tab/>
      </w:r>
      <w:r>
        <w:tab/>
      </w:r>
      <w:r>
        <w:tab/>
        <w:t>"patientOrigin" : false,</w:t>
      </w:r>
    </w:p>
    <w:p w:rsidR="002714FD" w:rsidRDefault="00D9424A">
      <w:r>
        <w:tab/>
      </w:r>
      <w:r>
        <w:tab/>
      </w:r>
      <w:r>
        <w:tab/>
        <w:t>"active" : false,</w:t>
      </w:r>
    </w:p>
    <w:p w:rsidR="002714FD" w:rsidRDefault="00D9424A">
      <w:r>
        <w:tab/>
      </w:r>
      <w:r>
        <w:tab/>
      </w:r>
      <w:r>
        <w:tab/>
        <w:t>"validated" : true,</w:t>
      </w:r>
    </w:p>
    <w:p w:rsidR="002714FD" w:rsidRDefault="00D9424A">
      <w:r>
        <w:tab/>
      </w:r>
      <w:r>
        <w:tab/>
      </w:r>
      <w:r>
        <w:tab/>
        <w:t>"suspensions" : []</w:t>
      </w:r>
    </w:p>
    <w:p w:rsidR="002714FD" w:rsidRDefault="00D9424A">
      <w:r>
        <w:tab/>
      </w:r>
      <w:r>
        <w:tab/>
        <w:t>}, {</w:t>
      </w:r>
    </w:p>
    <w:p w:rsidR="002714FD" w:rsidRDefault="00D9424A">
      <w:r>
        <w:tab/>
      </w:r>
      <w:r>
        <w:tab/>
      </w:r>
      <w:r>
        <w:tab/>
        <w:t>"uri" : "/Vitalink/390/subject/73100906111/medication-scheme/72125/1",</w:t>
      </w:r>
    </w:p>
    <w:p w:rsidR="002714FD" w:rsidRDefault="00D9424A">
      <w:r>
        <w:tab/>
      </w:r>
      <w:r>
        <w:tab/>
      </w:r>
      <w:r>
        <w:tab/>
        <w:t>"source" : "Vitalink",</w:t>
      </w:r>
    </w:p>
    <w:p w:rsidR="002714FD" w:rsidRDefault="00D9424A">
      <w:r>
        <w:tab/>
      </w:r>
      <w:r>
        <w:tab/>
      </w:r>
      <w:r>
        <w:tab/>
        <w:t>"registrationDate" : 1461928007000,</w:t>
      </w:r>
    </w:p>
    <w:p w:rsidR="002714FD" w:rsidRDefault="00D9424A">
      <w:r>
        <w:tab/>
      </w:r>
      <w:r>
        <w:tab/>
      </w:r>
      <w:r>
        <w:tab/>
        <w:t>"patientSSIN" : "73100906111",</w:t>
      </w:r>
    </w:p>
    <w:p w:rsidR="002714FD" w:rsidRDefault="00D9424A">
      <w:r>
        <w:tab/>
      </w:r>
      <w:r>
        <w:tab/>
      </w:r>
      <w:r>
        <w:tab/>
        <w:t>"medicSSIN" : "74091621351",</w:t>
      </w:r>
    </w:p>
    <w:p w:rsidR="002714FD" w:rsidRDefault="00D9424A">
      <w:r>
        <w:tab/>
      </w:r>
      <w:r>
        <w:tab/>
      </w:r>
      <w:r>
        <w:tab/>
        <w:t>"orgNIHII" : "71032209",</w:t>
      </w:r>
    </w:p>
    <w:p w:rsidR="002714FD" w:rsidRDefault="00D9424A">
      <w:r>
        <w:tab/>
      </w:r>
      <w:r>
        <w:tab/>
      </w:r>
      <w:r>
        <w:tab/>
        <w:t>"intendedMedication"</w:t>
      </w:r>
      <w:r>
        <w:t xml:space="preserve"> : {</w:t>
      </w:r>
    </w:p>
    <w:p w:rsidR="002714FD" w:rsidRDefault="00D9424A">
      <w:r>
        <w:tab/>
      </w:r>
      <w:r>
        <w:tab/>
      </w:r>
      <w:r>
        <w:tab/>
      </w:r>
      <w:r>
        <w:tab/>
        <w:t>"medicationId" : "99895",</w:t>
      </w:r>
    </w:p>
    <w:p w:rsidR="002714FD" w:rsidRDefault="00D9424A">
      <w:r>
        <w:tab/>
      </w:r>
      <w:r>
        <w:tab/>
      </w:r>
      <w:r>
        <w:tab/>
      </w:r>
      <w:r>
        <w:tab/>
        <w:t>"medicationIdType" : "CNK",</w:t>
      </w:r>
    </w:p>
    <w:p w:rsidR="002714FD" w:rsidRDefault="00D9424A">
      <w:r>
        <w:tab/>
      </w:r>
      <w:r>
        <w:tab/>
      </w:r>
      <w:r>
        <w:tab/>
      </w:r>
      <w:r>
        <w:tab/>
        <w:t>"medicationDescription" : "Eusaprim 200/40 100ml sir"</w:t>
      </w:r>
    </w:p>
    <w:p w:rsidR="002714FD" w:rsidRDefault="00D9424A">
      <w:r>
        <w:tab/>
      </w:r>
      <w:r>
        <w:tab/>
      </w:r>
      <w:r>
        <w:tab/>
        <w:t>},</w:t>
      </w:r>
    </w:p>
    <w:p w:rsidR="002714FD" w:rsidRDefault="00D9424A">
      <w:r>
        <w:tab/>
      </w:r>
      <w:r>
        <w:tab/>
      </w:r>
      <w:r>
        <w:tab/>
        <w:t>"drugRoute" : "OR",</w:t>
      </w:r>
    </w:p>
    <w:p w:rsidR="002714FD" w:rsidRDefault="00D9424A">
      <w:r>
        <w:tab/>
      </w:r>
      <w:r>
        <w:tab/>
      </w:r>
      <w:r>
        <w:tab/>
        <w:t>"startDate" : 1409522400000,</w:t>
      </w:r>
    </w:p>
    <w:p w:rsidR="002714FD" w:rsidRDefault="00D9424A">
      <w:r>
        <w:tab/>
      </w:r>
      <w:r>
        <w:tab/>
      </w:r>
      <w:r>
        <w:tab/>
        <w:t>"periodicity" : "D",</w:t>
      </w:r>
    </w:p>
    <w:p w:rsidR="002714FD" w:rsidRDefault="00D9424A">
      <w:r>
        <w:tab/>
      </w:r>
      <w:r>
        <w:tab/>
      </w:r>
      <w:r>
        <w:tab/>
        <w:t>"regimenItems" : [{</w:t>
      </w:r>
    </w:p>
    <w:p w:rsidR="002714FD" w:rsidRDefault="00D9424A">
      <w:r>
        <w:tab/>
      </w:r>
      <w:r>
        <w:tab/>
      </w:r>
      <w:r>
        <w:tab/>
      </w:r>
      <w:r>
        <w:tab/>
      </w:r>
      <w:r>
        <w:tab/>
        <w:t>"time" : 25200000,</w:t>
      </w:r>
    </w:p>
    <w:p w:rsidR="002714FD" w:rsidRDefault="00D9424A">
      <w:r>
        <w:tab/>
      </w:r>
      <w:r>
        <w:tab/>
      </w:r>
      <w:r>
        <w:tab/>
      </w:r>
      <w:r>
        <w:tab/>
      </w:r>
      <w:r>
        <w:tab/>
        <w:t>"quantity" : 40,</w:t>
      </w:r>
    </w:p>
    <w:p w:rsidR="002714FD" w:rsidRDefault="00D9424A">
      <w:r>
        <w:tab/>
      </w:r>
      <w:r>
        <w:tab/>
      </w:r>
      <w:r>
        <w:tab/>
      </w:r>
      <w:r>
        <w:tab/>
      </w:r>
      <w:r>
        <w:tab/>
        <w:t>"administrationUnit" : "MG"</w:t>
      </w:r>
    </w:p>
    <w:p w:rsidR="002714FD" w:rsidRDefault="00D9424A">
      <w:r>
        <w:tab/>
      </w:r>
      <w:r>
        <w:tab/>
      </w:r>
      <w:r>
        <w:tab/>
      </w:r>
      <w:r>
        <w:tab/>
        <w:t>}, {</w:t>
      </w:r>
    </w:p>
    <w:p w:rsidR="002714FD" w:rsidRDefault="00D9424A">
      <w:r>
        <w:tab/>
      </w:r>
      <w:r>
        <w:tab/>
      </w:r>
      <w:r>
        <w:tab/>
      </w:r>
      <w:r>
        <w:tab/>
      </w:r>
      <w:r>
        <w:tab/>
        <w:t>"time" : 68400000,</w:t>
      </w:r>
    </w:p>
    <w:p w:rsidR="002714FD" w:rsidRDefault="00D9424A">
      <w:r>
        <w:tab/>
      </w:r>
      <w:r>
        <w:tab/>
      </w:r>
      <w:r>
        <w:tab/>
      </w:r>
      <w:r>
        <w:tab/>
      </w:r>
      <w:r>
        <w:tab/>
        <w:t>"quantity" : 40,</w:t>
      </w:r>
    </w:p>
    <w:p w:rsidR="002714FD" w:rsidRDefault="00D9424A">
      <w:r>
        <w:tab/>
      </w:r>
      <w:r>
        <w:tab/>
      </w:r>
      <w:r>
        <w:tab/>
      </w:r>
      <w:r>
        <w:tab/>
      </w:r>
      <w:r>
        <w:tab/>
        <w:t>"administrationUnit" : "MG"</w:t>
      </w:r>
    </w:p>
    <w:p w:rsidR="002714FD" w:rsidRDefault="00D9424A">
      <w:r>
        <w:tab/>
      </w:r>
      <w:r>
        <w:tab/>
      </w:r>
      <w:r>
        <w:tab/>
      </w:r>
      <w:r>
        <w:tab/>
        <w:t>}</w:t>
      </w:r>
    </w:p>
    <w:p w:rsidR="002714FD" w:rsidRDefault="00D9424A">
      <w:r>
        <w:tab/>
      </w:r>
      <w:r>
        <w:tab/>
      </w:r>
      <w:r>
        <w:tab/>
        <w:t>],</w:t>
      </w:r>
    </w:p>
    <w:p w:rsidR="002714FD" w:rsidRDefault="00D9424A">
      <w:r>
        <w:tab/>
      </w:r>
      <w:r>
        <w:tab/>
      </w:r>
      <w:r>
        <w:tab/>
        <w:t>"instructionForPatient" : "40 mg = 5 ml\nOp maandag - woendag - vrijdag.",</w:t>
      </w:r>
    </w:p>
    <w:p w:rsidR="002714FD" w:rsidRDefault="00D9424A">
      <w:r>
        <w:tab/>
      </w:r>
      <w:r>
        <w:tab/>
      </w:r>
      <w:r>
        <w:tab/>
        <w:t>"patientOrigin" : f</w:t>
      </w:r>
      <w:r>
        <w:t>alse,</w:t>
      </w:r>
    </w:p>
    <w:p w:rsidR="002714FD" w:rsidRDefault="00D9424A">
      <w:r>
        <w:tab/>
      </w:r>
      <w:r>
        <w:tab/>
      </w:r>
      <w:r>
        <w:tab/>
        <w:t>"active" : false,</w:t>
      </w:r>
    </w:p>
    <w:p w:rsidR="002714FD" w:rsidRDefault="00D9424A">
      <w:r>
        <w:tab/>
      </w:r>
      <w:r>
        <w:tab/>
      </w:r>
      <w:r>
        <w:tab/>
        <w:t>"validated" : true,</w:t>
      </w:r>
    </w:p>
    <w:p w:rsidR="002714FD" w:rsidRDefault="00D9424A">
      <w:r>
        <w:tab/>
      </w:r>
      <w:r>
        <w:tab/>
      </w:r>
      <w:r>
        <w:tab/>
        <w:t>"suspensions" : []</w:t>
      </w:r>
    </w:p>
    <w:p w:rsidR="002714FD" w:rsidRDefault="00D9424A">
      <w:r>
        <w:tab/>
      </w:r>
      <w:r>
        <w:tab/>
        <w:t>}, {</w:t>
      </w:r>
    </w:p>
    <w:p w:rsidR="002714FD" w:rsidRDefault="00D9424A">
      <w:r>
        <w:tab/>
      </w:r>
      <w:r>
        <w:tab/>
      </w:r>
      <w:r>
        <w:tab/>
        <w:t>"uri" : "/Vitalink/390/subject/73100906111/medication-scheme/14007/1",</w:t>
      </w:r>
    </w:p>
    <w:p w:rsidR="002714FD" w:rsidRDefault="00D9424A">
      <w:r>
        <w:tab/>
      </w:r>
      <w:r>
        <w:tab/>
      </w:r>
      <w:r>
        <w:tab/>
        <w:t>"source" : "Vitalink",</w:t>
      </w:r>
    </w:p>
    <w:p w:rsidR="002714FD" w:rsidRDefault="00D9424A">
      <w:r>
        <w:tab/>
      </w:r>
      <w:r>
        <w:tab/>
      </w:r>
      <w:r>
        <w:tab/>
        <w:t>"type" : "ONESHOT",</w:t>
      </w:r>
    </w:p>
    <w:p w:rsidR="002714FD" w:rsidRDefault="00D9424A">
      <w:r>
        <w:tab/>
      </w:r>
      <w:r>
        <w:tab/>
      </w:r>
      <w:r>
        <w:tab/>
        <w:t>"registrationDate" : 1461928009000,</w:t>
      </w:r>
    </w:p>
    <w:p w:rsidR="002714FD" w:rsidRDefault="00D9424A">
      <w:r>
        <w:tab/>
      </w:r>
      <w:r>
        <w:tab/>
      </w:r>
      <w:r>
        <w:tab/>
        <w:t>"patientSSIN</w:t>
      </w:r>
      <w:r>
        <w:t>" : "73100906111",</w:t>
      </w:r>
    </w:p>
    <w:p w:rsidR="002714FD" w:rsidRDefault="00D9424A">
      <w:r>
        <w:tab/>
      </w:r>
      <w:r>
        <w:tab/>
      </w:r>
      <w:r>
        <w:tab/>
        <w:t>"medicSSIN" : "74091621351",</w:t>
      </w:r>
    </w:p>
    <w:p w:rsidR="002714FD" w:rsidRDefault="00D9424A">
      <w:r>
        <w:tab/>
      </w:r>
      <w:r>
        <w:tab/>
      </w:r>
      <w:r>
        <w:tab/>
        <w:t>"orgNIHII" : "71032209",</w:t>
      </w:r>
    </w:p>
    <w:p w:rsidR="002714FD" w:rsidRDefault="00D9424A">
      <w:r>
        <w:tab/>
      </w:r>
      <w:r>
        <w:tab/>
      </w:r>
      <w:r>
        <w:tab/>
        <w:t>"intendedMedication" : {</w:t>
      </w:r>
    </w:p>
    <w:p w:rsidR="002714FD" w:rsidRDefault="00D9424A">
      <w:r>
        <w:tab/>
      </w:r>
      <w:r>
        <w:tab/>
      </w:r>
      <w:r>
        <w:tab/>
      </w:r>
      <w:r>
        <w:tab/>
        <w:t>"medicationId" : "2072874",</w:t>
      </w:r>
    </w:p>
    <w:p w:rsidR="002714FD" w:rsidRDefault="00D9424A">
      <w:r>
        <w:tab/>
      </w:r>
      <w:r>
        <w:tab/>
      </w:r>
      <w:r>
        <w:tab/>
      </w:r>
      <w:r>
        <w:tab/>
        <w:t>"medicationIdType" : "CNK",</w:t>
      </w:r>
    </w:p>
    <w:p w:rsidR="002714FD" w:rsidRDefault="00D9424A">
      <w:r>
        <w:tab/>
      </w:r>
      <w:r>
        <w:tab/>
      </w:r>
      <w:r>
        <w:tab/>
      </w:r>
      <w:r>
        <w:tab/>
        <w:t>"medicationDescription" : "Forlax poederzakjes Junior 20x 4 g"</w:t>
      </w:r>
    </w:p>
    <w:p w:rsidR="002714FD" w:rsidRDefault="00D9424A">
      <w:r>
        <w:tab/>
      </w:r>
      <w:r>
        <w:tab/>
      </w:r>
      <w:r>
        <w:tab/>
        <w:t>},</w:t>
      </w:r>
    </w:p>
    <w:p w:rsidR="002714FD" w:rsidRDefault="00D9424A">
      <w:r>
        <w:tab/>
      </w:r>
      <w:r>
        <w:tab/>
      </w:r>
      <w:r>
        <w:tab/>
        <w:t>"</w:t>
      </w:r>
      <w:r>
        <w:t>drugRoute" : "OR",</w:t>
      </w:r>
    </w:p>
    <w:p w:rsidR="002714FD" w:rsidRDefault="00D9424A">
      <w:r>
        <w:tab/>
      </w:r>
      <w:r>
        <w:tab/>
      </w:r>
      <w:r>
        <w:tab/>
        <w:t>"startDate" : 1409263200000,</w:t>
      </w:r>
    </w:p>
    <w:p w:rsidR="002714FD" w:rsidRDefault="00D9424A">
      <w:r>
        <w:tab/>
      </w:r>
      <w:r>
        <w:tab/>
      </w:r>
      <w:r>
        <w:tab/>
        <w:t>"beginCondition" : "# bij constipatie",</w:t>
      </w:r>
    </w:p>
    <w:p w:rsidR="002714FD" w:rsidRDefault="00D9424A">
      <w:r>
        <w:tab/>
      </w:r>
      <w:r>
        <w:tab/>
      </w:r>
      <w:r>
        <w:tab/>
        <w:t>"regimenItems" : [],</w:t>
      </w:r>
    </w:p>
    <w:p w:rsidR="002714FD" w:rsidRDefault="00D9424A">
      <w:r>
        <w:tab/>
      </w:r>
      <w:r>
        <w:tab/>
      </w:r>
      <w:r>
        <w:tab/>
        <w:t>"posology" : "1  zakje ",</w:t>
      </w:r>
    </w:p>
    <w:p w:rsidR="002714FD" w:rsidRDefault="00D9424A">
      <w:r>
        <w:tab/>
      </w:r>
      <w:r>
        <w:tab/>
      </w:r>
      <w:r>
        <w:tab/>
        <w:t>"instructionForPatient" : "Zakje oplossen in water. Voldoende drinken.",</w:t>
      </w:r>
    </w:p>
    <w:p w:rsidR="002714FD" w:rsidRDefault="00D9424A">
      <w:r>
        <w:tab/>
      </w:r>
      <w:r>
        <w:tab/>
      </w:r>
      <w:r>
        <w:tab/>
        <w:t>"patientOrigin" : true,</w:t>
      </w:r>
    </w:p>
    <w:p w:rsidR="002714FD" w:rsidRDefault="00D9424A">
      <w:r>
        <w:tab/>
      </w:r>
      <w:r>
        <w:tab/>
      </w:r>
      <w:r>
        <w:tab/>
        <w:t>"ac</w:t>
      </w:r>
      <w:r>
        <w:t>tive" : false,</w:t>
      </w:r>
    </w:p>
    <w:p w:rsidR="002714FD" w:rsidRDefault="00D9424A">
      <w:r>
        <w:tab/>
      </w:r>
      <w:r>
        <w:tab/>
      </w:r>
      <w:r>
        <w:tab/>
        <w:t>"validated" : true,</w:t>
      </w:r>
    </w:p>
    <w:p w:rsidR="002714FD" w:rsidRDefault="00D9424A">
      <w:r>
        <w:tab/>
      </w:r>
      <w:r>
        <w:tab/>
      </w:r>
      <w:r>
        <w:tab/>
        <w:t>"suspensions" : []</w:t>
      </w:r>
    </w:p>
    <w:p w:rsidR="002714FD" w:rsidRDefault="00D9424A">
      <w:r>
        <w:tab/>
      </w:r>
      <w:r>
        <w:tab/>
        <w:t>}, {</w:t>
      </w:r>
    </w:p>
    <w:p w:rsidR="002714FD" w:rsidRDefault="00D9424A">
      <w:r>
        <w:tab/>
      </w:r>
      <w:r>
        <w:tab/>
      </w:r>
      <w:r>
        <w:tab/>
        <w:t>"uri" : "/Vitalink/390/subject/73100906111/medication-scheme/18179/1",</w:t>
      </w:r>
    </w:p>
    <w:p w:rsidR="002714FD" w:rsidRDefault="00D9424A">
      <w:r>
        <w:tab/>
      </w:r>
      <w:r>
        <w:tab/>
      </w:r>
      <w:r>
        <w:tab/>
        <w:t>"source" : "Vitalink",</w:t>
      </w:r>
    </w:p>
    <w:p w:rsidR="002714FD" w:rsidRDefault="00D9424A">
      <w:r>
        <w:tab/>
      </w:r>
      <w:r>
        <w:tab/>
      </w:r>
      <w:r>
        <w:tab/>
        <w:t>"registrationDate" : 1461928012000,</w:t>
      </w:r>
    </w:p>
    <w:p w:rsidR="002714FD" w:rsidRDefault="00D9424A">
      <w:r>
        <w:tab/>
      </w:r>
      <w:r>
        <w:tab/>
      </w:r>
      <w:r>
        <w:tab/>
        <w:t>"patientSSIN" : "73100906111",</w:t>
      </w:r>
    </w:p>
    <w:p w:rsidR="002714FD" w:rsidRDefault="00D9424A">
      <w:r>
        <w:tab/>
      </w:r>
      <w:r>
        <w:tab/>
      </w:r>
      <w:r>
        <w:tab/>
        <w:t>"medicSSIN"</w:t>
      </w:r>
      <w:r>
        <w:t xml:space="preserve"> : "74091621351",</w:t>
      </w:r>
    </w:p>
    <w:p w:rsidR="002714FD" w:rsidRDefault="00D9424A">
      <w:r>
        <w:tab/>
      </w:r>
      <w:r>
        <w:tab/>
      </w:r>
      <w:r>
        <w:tab/>
        <w:t>"orgNIHII" : "71032209",</w:t>
      </w:r>
    </w:p>
    <w:p w:rsidR="002714FD" w:rsidRDefault="00D9424A">
      <w:r>
        <w:tab/>
      </w:r>
      <w:r>
        <w:tab/>
      </w:r>
      <w:r>
        <w:tab/>
        <w:t>"intendedMedication" : {</w:t>
      </w:r>
    </w:p>
    <w:p w:rsidR="002714FD" w:rsidRDefault="00D9424A">
      <w:r>
        <w:tab/>
      </w:r>
      <w:r>
        <w:tab/>
      </w:r>
      <w:r>
        <w:tab/>
      </w:r>
      <w:r>
        <w:tab/>
        <w:t>"medicationId" : "2657658",</w:t>
      </w:r>
    </w:p>
    <w:p w:rsidR="002714FD" w:rsidRDefault="00D9424A">
      <w:r>
        <w:tab/>
      </w:r>
      <w:r>
        <w:tab/>
      </w:r>
      <w:r>
        <w:tab/>
      </w:r>
      <w:r>
        <w:tab/>
        <w:t>"medicationIdType" : "CNK",</w:t>
      </w:r>
    </w:p>
    <w:p w:rsidR="002714FD" w:rsidRDefault="00D9424A">
      <w:r>
        <w:tab/>
      </w:r>
      <w:r>
        <w:tab/>
      </w:r>
      <w:r>
        <w:tab/>
      </w:r>
      <w:r>
        <w:tab/>
        <w:t>"medicationDescription" : "Prograft caps 100x 5mg"</w:t>
      </w:r>
    </w:p>
    <w:p w:rsidR="002714FD" w:rsidRDefault="00D9424A">
      <w:r>
        <w:tab/>
      </w:r>
      <w:r>
        <w:tab/>
      </w:r>
      <w:r>
        <w:tab/>
        <w:t>},</w:t>
      </w:r>
    </w:p>
    <w:p w:rsidR="002714FD" w:rsidRDefault="00D9424A">
      <w:r>
        <w:tab/>
      </w:r>
      <w:r>
        <w:tab/>
      </w:r>
      <w:r>
        <w:tab/>
        <w:t>"drugRoute" : "OR",</w:t>
      </w:r>
    </w:p>
    <w:p w:rsidR="002714FD" w:rsidRDefault="00D9424A">
      <w:r>
        <w:tab/>
      </w:r>
      <w:r>
        <w:tab/>
      </w:r>
      <w:r>
        <w:tab/>
        <w:t>"startDate" : -2208992400000,</w:t>
      </w:r>
    </w:p>
    <w:p w:rsidR="002714FD" w:rsidRDefault="00D9424A">
      <w:r>
        <w:tab/>
      </w:r>
      <w:r>
        <w:tab/>
      </w:r>
      <w:r>
        <w:tab/>
        <w:t>"regimenItems" : [],</w:t>
      </w:r>
    </w:p>
    <w:p w:rsidR="002714FD" w:rsidRDefault="00D9424A">
      <w:r>
        <w:tab/>
      </w:r>
      <w:r>
        <w:tab/>
      </w:r>
      <w:r>
        <w:tab/>
        <w:t>"posology" : "6  mg(totale dagdosis)  om 08 17",</w:t>
      </w:r>
    </w:p>
    <w:p w:rsidR="002714FD" w:rsidRDefault="00D9424A">
      <w:r>
        <w:tab/>
      </w:r>
      <w:r>
        <w:tab/>
      </w:r>
      <w:r>
        <w:tab/>
        <w:t>"instructionForPatient" : "6  mg is de totale dagdosis.",</w:t>
      </w:r>
    </w:p>
    <w:p w:rsidR="002714FD" w:rsidRDefault="00D9424A">
      <w:r>
        <w:tab/>
      </w:r>
      <w:r>
        <w:tab/>
      </w:r>
      <w:r>
        <w:tab/>
        <w:t>"patientOrigin" : true,</w:t>
      </w:r>
    </w:p>
    <w:p w:rsidR="002714FD" w:rsidRDefault="00D9424A">
      <w:r>
        <w:tab/>
      </w:r>
      <w:r>
        <w:tab/>
      </w:r>
      <w:r>
        <w:tab/>
        <w:t>"active" : false,</w:t>
      </w:r>
    </w:p>
    <w:p w:rsidR="002714FD" w:rsidRDefault="00D9424A">
      <w:r>
        <w:tab/>
      </w:r>
      <w:r>
        <w:tab/>
      </w:r>
      <w:r>
        <w:tab/>
        <w:t>"validated" : true,</w:t>
      </w:r>
    </w:p>
    <w:p w:rsidR="002714FD" w:rsidRDefault="00D9424A">
      <w:r>
        <w:tab/>
      </w:r>
      <w:r>
        <w:tab/>
      </w:r>
      <w:r>
        <w:tab/>
        <w:t>"suspensions" : []</w:t>
      </w:r>
    </w:p>
    <w:p w:rsidR="002714FD" w:rsidRDefault="00D9424A">
      <w:r>
        <w:tab/>
      </w:r>
      <w:r>
        <w:tab/>
        <w:t>}, {</w:t>
      </w:r>
    </w:p>
    <w:p w:rsidR="002714FD" w:rsidRDefault="00D9424A">
      <w:r>
        <w:tab/>
      </w:r>
      <w:r>
        <w:tab/>
      </w:r>
      <w:r>
        <w:tab/>
        <w:t>"uri" : "</w:t>
      </w:r>
      <w:r>
        <w:t>/Vitalink/390/subject/73100906111/medication-scheme/32883/1",</w:t>
      </w:r>
    </w:p>
    <w:p w:rsidR="002714FD" w:rsidRDefault="00D9424A">
      <w:r>
        <w:tab/>
      </w:r>
      <w:r>
        <w:tab/>
      </w:r>
      <w:r>
        <w:tab/>
        <w:t>"source" : "Vitalink",</w:t>
      </w:r>
    </w:p>
    <w:p w:rsidR="002714FD" w:rsidRDefault="00D9424A">
      <w:r>
        <w:tab/>
      </w:r>
      <w:r>
        <w:tab/>
      </w:r>
      <w:r>
        <w:tab/>
        <w:t>"registrationDate" : 1461928017000,</w:t>
      </w:r>
    </w:p>
    <w:p w:rsidR="002714FD" w:rsidRDefault="00D9424A">
      <w:r>
        <w:tab/>
      </w:r>
      <w:r>
        <w:tab/>
      </w:r>
      <w:r>
        <w:tab/>
        <w:t>"patientSSIN" : "73100906111",</w:t>
      </w:r>
    </w:p>
    <w:p w:rsidR="002714FD" w:rsidRDefault="00D9424A">
      <w:r>
        <w:tab/>
      </w:r>
      <w:r>
        <w:tab/>
      </w:r>
      <w:r>
        <w:tab/>
        <w:t>"medicSSIN" : "74091621351",</w:t>
      </w:r>
    </w:p>
    <w:p w:rsidR="002714FD" w:rsidRDefault="00D9424A">
      <w:r>
        <w:tab/>
      </w:r>
      <w:r>
        <w:tab/>
      </w:r>
      <w:r>
        <w:tab/>
        <w:t>"orgNIHII" : "71032209",</w:t>
      </w:r>
    </w:p>
    <w:p w:rsidR="002714FD" w:rsidRDefault="00D9424A">
      <w:r>
        <w:tab/>
      </w:r>
      <w:r>
        <w:tab/>
      </w:r>
      <w:r>
        <w:tab/>
        <w:t>"intendedMedication" : {</w:t>
      </w:r>
    </w:p>
    <w:p w:rsidR="002714FD" w:rsidRDefault="00D9424A">
      <w:r>
        <w:tab/>
      </w:r>
      <w:r>
        <w:tab/>
      </w:r>
      <w:r>
        <w:tab/>
      </w:r>
      <w:r>
        <w:tab/>
        <w:t>"me</w:t>
      </w:r>
      <w:r>
        <w:t>dicationId" : "48942",</w:t>
      </w:r>
    </w:p>
    <w:p w:rsidR="002714FD" w:rsidRDefault="00D9424A">
      <w:r>
        <w:tab/>
      </w:r>
      <w:r>
        <w:tab/>
      </w:r>
      <w:r>
        <w:tab/>
      </w:r>
      <w:r>
        <w:tab/>
        <w:t>"medicationIdType" : "CNK",</w:t>
      </w:r>
    </w:p>
    <w:p w:rsidR="002714FD" w:rsidRDefault="00D9424A">
      <w:r>
        <w:tab/>
      </w:r>
      <w:r>
        <w:tab/>
      </w:r>
      <w:r>
        <w:tab/>
      </w:r>
      <w:r>
        <w:tab/>
        <w:t>"medicationDescription" : "Inderal tab 100x 40mg"</w:t>
      </w:r>
    </w:p>
    <w:p w:rsidR="002714FD" w:rsidRDefault="00D9424A">
      <w:r>
        <w:tab/>
      </w:r>
      <w:r>
        <w:tab/>
      </w:r>
      <w:r>
        <w:tab/>
        <w:t>},</w:t>
      </w:r>
    </w:p>
    <w:p w:rsidR="002714FD" w:rsidRDefault="00D9424A">
      <w:r>
        <w:tab/>
      </w:r>
      <w:r>
        <w:tab/>
      </w:r>
      <w:r>
        <w:tab/>
        <w:t>"drugRoute" : "OR",</w:t>
      </w:r>
    </w:p>
    <w:p w:rsidR="002714FD" w:rsidRDefault="00D9424A">
      <w:r>
        <w:tab/>
      </w:r>
      <w:r>
        <w:tab/>
      </w:r>
      <w:r>
        <w:tab/>
        <w:t>"startDate" : -2208992400000,</w:t>
      </w:r>
    </w:p>
    <w:p w:rsidR="002714FD" w:rsidRDefault="00D9424A">
      <w:r>
        <w:tab/>
      </w:r>
      <w:r>
        <w:tab/>
      </w:r>
      <w:r>
        <w:tab/>
        <w:t>"regimenItems" : [],</w:t>
      </w:r>
    </w:p>
    <w:p w:rsidR="002714FD" w:rsidRDefault="00D9424A">
      <w:r>
        <w:tab/>
      </w:r>
      <w:r>
        <w:tab/>
      </w:r>
      <w:r>
        <w:tab/>
        <w:t>"posology" : "1  tabl  om 20",</w:t>
      </w:r>
    </w:p>
    <w:p w:rsidR="002714FD" w:rsidRDefault="00D9424A">
      <w:r>
        <w:tab/>
      </w:r>
      <w:r>
        <w:tab/>
      </w:r>
      <w:r>
        <w:tab/>
        <w:t>"patientOrigin" : true,</w:t>
      </w:r>
    </w:p>
    <w:p w:rsidR="002714FD" w:rsidRDefault="00D9424A">
      <w:r>
        <w:tab/>
      </w:r>
      <w:r>
        <w:tab/>
      </w:r>
      <w:r>
        <w:tab/>
        <w:t>"active" : false,</w:t>
      </w:r>
    </w:p>
    <w:p w:rsidR="002714FD" w:rsidRDefault="00D9424A">
      <w:r>
        <w:tab/>
      </w:r>
      <w:r>
        <w:tab/>
      </w:r>
      <w:r>
        <w:tab/>
        <w:t>"validated" : true,</w:t>
      </w:r>
    </w:p>
    <w:p w:rsidR="002714FD" w:rsidRDefault="00D9424A">
      <w:r>
        <w:tab/>
      </w:r>
      <w:r>
        <w:tab/>
      </w:r>
      <w:r>
        <w:tab/>
        <w:t>"suspensions" : []</w:t>
      </w:r>
    </w:p>
    <w:p w:rsidR="002714FD" w:rsidRDefault="00D9424A">
      <w:r>
        <w:tab/>
      </w:r>
      <w:r>
        <w:tab/>
        <w:t>}, {</w:t>
      </w:r>
    </w:p>
    <w:p w:rsidR="002714FD" w:rsidRDefault="00D9424A">
      <w:r>
        <w:tab/>
      </w:r>
      <w:r>
        <w:tab/>
      </w:r>
      <w:r>
        <w:tab/>
        <w:t>"uri" : "/Vitalink/390/subject/73100906111/medication-scheme/34596/1",</w:t>
      </w:r>
    </w:p>
    <w:p w:rsidR="002714FD" w:rsidRDefault="00D9424A">
      <w:r>
        <w:tab/>
      </w:r>
      <w:r>
        <w:tab/>
      </w:r>
      <w:r>
        <w:tab/>
        <w:t>"source" : "Vitalink",</w:t>
      </w:r>
    </w:p>
    <w:p w:rsidR="002714FD" w:rsidRDefault="00D9424A">
      <w:r>
        <w:tab/>
      </w:r>
      <w:r>
        <w:tab/>
      </w:r>
      <w:r>
        <w:tab/>
        <w:t>"registrationDate" : 1461928020000,</w:t>
      </w:r>
    </w:p>
    <w:p w:rsidR="002714FD" w:rsidRDefault="00D9424A">
      <w:r>
        <w:tab/>
      </w:r>
      <w:r>
        <w:tab/>
      </w:r>
      <w:r>
        <w:tab/>
        <w:t>"patientSSIN" : "73100906111",</w:t>
      </w:r>
    </w:p>
    <w:p w:rsidR="002714FD" w:rsidRDefault="00D9424A">
      <w:r>
        <w:tab/>
      </w:r>
      <w:r>
        <w:tab/>
      </w:r>
      <w:r>
        <w:tab/>
        <w:t>"</w:t>
      </w:r>
      <w:r>
        <w:t>medicSSIN" : "74091621351",</w:t>
      </w:r>
    </w:p>
    <w:p w:rsidR="002714FD" w:rsidRDefault="00D9424A">
      <w:r>
        <w:tab/>
      </w:r>
      <w:r>
        <w:tab/>
      </w:r>
      <w:r>
        <w:tab/>
        <w:t>"orgNIHII" : "71032209",</w:t>
      </w:r>
    </w:p>
    <w:p w:rsidR="002714FD" w:rsidRDefault="00D9424A">
      <w:r>
        <w:tab/>
      </w:r>
      <w:r>
        <w:tab/>
      </w:r>
      <w:r>
        <w:tab/>
        <w:t>"intendedMedication" : {</w:t>
      </w:r>
    </w:p>
    <w:p w:rsidR="002714FD" w:rsidRDefault="00D9424A">
      <w:r>
        <w:tab/>
      </w:r>
      <w:r>
        <w:tab/>
      </w:r>
      <w:r>
        <w:tab/>
      </w:r>
      <w:r>
        <w:tab/>
        <w:t>"medicationIdType" : "MAG",</w:t>
      </w:r>
    </w:p>
    <w:p w:rsidR="002714FD" w:rsidRDefault="00D9424A">
      <w:r>
        <w:tab/>
      </w:r>
      <w:r>
        <w:tab/>
      </w:r>
      <w:r>
        <w:tab/>
      </w:r>
      <w:r>
        <w:tab/>
        <w:t>"medicationDescription" : "\"Ravicti\"",</w:t>
      </w:r>
    </w:p>
    <w:p w:rsidR="002714FD" w:rsidRDefault="00D9424A">
      <w:r>
        <w:tab/>
      </w:r>
      <w:r>
        <w:tab/>
      </w:r>
      <w:r>
        <w:tab/>
      </w:r>
      <w:r>
        <w:tab/>
        <w:t>"magistralText" : "\"Ravicti\""</w:t>
      </w:r>
    </w:p>
    <w:p w:rsidR="002714FD" w:rsidRDefault="00D9424A">
      <w:r>
        <w:tab/>
      </w:r>
      <w:r>
        <w:tab/>
      </w:r>
      <w:r>
        <w:tab/>
        <w:t>},</w:t>
      </w:r>
    </w:p>
    <w:p w:rsidR="002714FD" w:rsidRDefault="00D9424A">
      <w:r>
        <w:tab/>
      </w:r>
      <w:r>
        <w:tab/>
      </w:r>
      <w:r>
        <w:tab/>
        <w:t>"drugRoute" : "OR",</w:t>
      </w:r>
    </w:p>
    <w:p w:rsidR="002714FD" w:rsidRDefault="00D9424A">
      <w:r>
        <w:tab/>
      </w:r>
      <w:r>
        <w:tab/>
      </w:r>
      <w:r>
        <w:tab/>
        <w:t>"startDate"</w:t>
      </w:r>
      <w:r>
        <w:t xml:space="preserve"> : -2208992400000,</w:t>
      </w:r>
    </w:p>
    <w:p w:rsidR="002714FD" w:rsidRDefault="00D9424A">
      <w:r>
        <w:tab/>
      </w:r>
      <w:r>
        <w:tab/>
      </w:r>
      <w:r>
        <w:tab/>
        <w:t>"periodicity" : "D",</w:t>
      </w:r>
    </w:p>
    <w:p w:rsidR="002714FD" w:rsidRDefault="00D9424A">
      <w:r>
        <w:tab/>
      </w:r>
      <w:r>
        <w:tab/>
      </w:r>
      <w:r>
        <w:tab/>
        <w:t>"regimenItems" : [{</w:t>
      </w:r>
    </w:p>
    <w:p w:rsidR="002714FD" w:rsidRDefault="00D9424A">
      <w:r>
        <w:tab/>
      </w:r>
      <w:r>
        <w:tab/>
      </w:r>
      <w:r>
        <w:tab/>
      </w:r>
      <w:r>
        <w:tab/>
      </w:r>
      <w:r>
        <w:tab/>
        <w:t>"time" : 25200000,</w:t>
      </w:r>
    </w:p>
    <w:p w:rsidR="002714FD" w:rsidRDefault="00D9424A">
      <w:r>
        <w:tab/>
      </w:r>
      <w:r>
        <w:tab/>
      </w:r>
      <w:r>
        <w:tab/>
      </w:r>
      <w:r>
        <w:tab/>
      </w:r>
      <w:r>
        <w:tab/>
        <w:t>"quantity" : 1,</w:t>
      </w:r>
    </w:p>
    <w:p w:rsidR="002714FD" w:rsidRDefault="00D9424A">
      <w:r>
        <w:tab/>
      </w:r>
      <w:r>
        <w:tab/>
      </w:r>
      <w:r>
        <w:tab/>
      </w:r>
      <w:r>
        <w:tab/>
      </w:r>
      <w:r>
        <w:tab/>
        <w:t>"administrationUnit" : "ML"</w:t>
      </w:r>
    </w:p>
    <w:p w:rsidR="002714FD" w:rsidRDefault="00D9424A">
      <w:r>
        <w:tab/>
      </w:r>
      <w:r>
        <w:tab/>
      </w:r>
      <w:r>
        <w:tab/>
      </w:r>
      <w:r>
        <w:tab/>
        <w:t>}, {</w:t>
      </w:r>
    </w:p>
    <w:p w:rsidR="002714FD" w:rsidRDefault="00D9424A">
      <w:r>
        <w:tab/>
      </w:r>
      <w:r>
        <w:tab/>
      </w:r>
      <w:r>
        <w:tab/>
      </w:r>
      <w:r>
        <w:tab/>
      </w:r>
      <w:r>
        <w:tab/>
        <w:t>"time" : 46800000,</w:t>
      </w:r>
    </w:p>
    <w:p w:rsidR="002714FD" w:rsidRDefault="00D9424A">
      <w:r>
        <w:tab/>
      </w:r>
      <w:r>
        <w:tab/>
      </w:r>
      <w:r>
        <w:tab/>
      </w:r>
      <w:r>
        <w:tab/>
      </w:r>
      <w:r>
        <w:tab/>
        <w:t>"quantity" : 1,</w:t>
      </w:r>
    </w:p>
    <w:p w:rsidR="002714FD" w:rsidRDefault="00D9424A">
      <w:r>
        <w:tab/>
      </w:r>
      <w:r>
        <w:tab/>
      </w:r>
      <w:r>
        <w:tab/>
      </w:r>
      <w:r>
        <w:tab/>
      </w:r>
      <w:r>
        <w:tab/>
        <w:t>"administrationUnit" : "ML"</w:t>
      </w:r>
    </w:p>
    <w:p w:rsidR="002714FD" w:rsidRDefault="00D9424A">
      <w:r>
        <w:tab/>
      </w:r>
      <w:r>
        <w:tab/>
      </w:r>
      <w:r>
        <w:tab/>
      </w:r>
      <w:r>
        <w:tab/>
        <w:t>}, {</w:t>
      </w:r>
    </w:p>
    <w:p w:rsidR="002714FD" w:rsidRDefault="00D9424A">
      <w:r>
        <w:tab/>
      </w:r>
      <w:r>
        <w:tab/>
      </w:r>
      <w:r>
        <w:tab/>
      </w:r>
      <w:r>
        <w:tab/>
      </w:r>
      <w:r>
        <w:tab/>
        <w:t>"time" : 68</w:t>
      </w:r>
      <w:r>
        <w:t>400000,</w:t>
      </w:r>
    </w:p>
    <w:p w:rsidR="002714FD" w:rsidRDefault="00D9424A">
      <w:r>
        <w:tab/>
      </w:r>
      <w:r>
        <w:tab/>
      </w:r>
      <w:r>
        <w:tab/>
      </w:r>
      <w:r>
        <w:tab/>
      </w:r>
      <w:r>
        <w:tab/>
        <w:t>"quantity" : 1,</w:t>
      </w:r>
    </w:p>
    <w:p w:rsidR="002714FD" w:rsidRDefault="00D9424A">
      <w:r>
        <w:tab/>
      </w:r>
      <w:r>
        <w:tab/>
      </w:r>
      <w:r>
        <w:tab/>
      </w:r>
      <w:r>
        <w:tab/>
      </w:r>
      <w:r>
        <w:tab/>
        <w:t>"administrationUnit" : "ML"</w:t>
      </w:r>
    </w:p>
    <w:p w:rsidR="002714FD" w:rsidRDefault="00D9424A">
      <w:r>
        <w:tab/>
      </w:r>
      <w:r>
        <w:tab/>
      </w:r>
      <w:r>
        <w:tab/>
      </w:r>
      <w:r>
        <w:tab/>
        <w:t>}</w:t>
      </w:r>
    </w:p>
    <w:p w:rsidR="002714FD" w:rsidRDefault="00D9424A">
      <w:r>
        <w:tab/>
      </w:r>
      <w:r>
        <w:tab/>
      </w:r>
      <w:r>
        <w:tab/>
        <w:t>],</w:t>
      </w:r>
    </w:p>
    <w:p w:rsidR="002714FD" w:rsidRDefault="00D9424A">
      <w:r>
        <w:tab/>
      </w:r>
      <w:r>
        <w:tab/>
      </w:r>
      <w:r>
        <w:tab/>
        <w:t>"patientOrigin" : true,</w:t>
      </w:r>
    </w:p>
    <w:p w:rsidR="002714FD" w:rsidRDefault="00D9424A">
      <w:r>
        <w:tab/>
      </w:r>
      <w:r>
        <w:tab/>
      </w:r>
      <w:r>
        <w:tab/>
        <w:t>"active" : false,</w:t>
      </w:r>
    </w:p>
    <w:p w:rsidR="002714FD" w:rsidRDefault="00D9424A">
      <w:r>
        <w:tab/>
      </w:r>
      <w:r>
        <w:tab/>
      </w:r>
      <w:r>
        <w:tab/>
        <w:t>"validated" : true,</w:t>
      </w:r>
    </w:p>
    <w:p w:rsidR="002714FD" w:rsidRDefault="00D9424A">
      <w:r>
        <w:tab/>
      </w:r>
      <w:r>
        <w:tab/>
      </w:r>
      <w:r>
        <w:tab/>
        <w:t>"suspensions" : []</w:t>
      </w:r>
    </w:p>
    <w:p w:rsidR="002714FD" w:rsidRDefault="00D9424A">
      <w:r>
        <w:tab/>
      </w:r>
      <w:r>
        <w:tab/>
        <w:t>}, {</w:t>
      </w:r>
    </w:p>
    <w:p w:rsidR="002714FD" w:rsidRDefault="00D9424A">
      <w:r>
        <w:tab/>
      </w:r>
      <w:r>
        <w:tab/>
      </w:r>
      <w:r>
        <w:tab/>
        <w:t>"uri" : "/Vitalink/390/subject/73100906111/medication-scheme/65341/1",</w:t>
      </w:r>
    </w:p>
    <w:p w:rsidR="002714FD" w:rsidRDefault="00D9424A">
      <w:r>
        <w:tab/>
      </w:r>
      <w:r>
        <w:tab/>
      </w:r>
      <w:r>
        <w:tab/>
        <w:t>"</w:t>
      </w:r>
      <w:r>
        <w:t>source" : "Vitalink",</w:t>
      </w:r>
    </w:p>
    <w:p w:rsidR="002714FD" w:rsidRDefault="00D9424A">
      <w:r>
        <w:tab/>
      </w:r>
      <w:r>
        <w:tab/>
      </w:r>
      <w:r>
        <w:tab/>
        <w:t>"registrationDate" : 1461928022000,</w:t>
      </w:r>
    </w:p>
    <w:p w:rsidR="002714FD" w:rsidRDefault="00D9424A">
      <w:r>
        <w:tab/>
      </w:r>
      <w:r>
        <w:tab/>
      </w:r>
      <w:r>
        <w:tab/>
        <w:t>"patientSSIN" : "73100906111",</w:t>
      </w:r>
    </w:p>
    <w:p w:rsidR="002714FD" w:rsidRDefault="00D9424A">
      <w:r>
        <w:tab/>
      </w:r>
      <w:r>
        <w:tab/>
      </w:r>
      <w:r>
        <w:tab/>
        <w:t>"medicSSIN" : "74091621351",</w:t>
      </w:r>
    </w:p>
    <w:p w:rsidR="002714FD" w:rsidRDefault="00D9424A">
      <w:r>
        <w:tab/>
      </w:r>
      <w:r>
        <w:tab/>
      </w:r>
      <w:r>
        <w:tab/>
        <w:t>"orgNIHII" : "71032209",</w:t>
      </w:r>
    </w:p>
    <w:p w:rsidR="002714FD" w:rsidRDefault="00D9424A">
      <w:r>
        <w:tab/>
      </w:r>
      <w:r>
        <w:tab/>
      </w:r>
      <w:r>
        <w:tab/>
        <w:t>"intendedMedication" : {</w:t>
      </w:r>
    </w:p>
    <w:p w:rsidR="002714FD" w:rsidRDefault="00D9424A">
      <w:r>
        <w:tab/>
      </w:r>
      <w:r>
        <w:tab/>
      </w:r>
      <w:r>
        <w:tab/>
      </w:r>
      <w:r>
        <w:tab/>
        <w:t>"medicationId" : "2367449",</w:t>
      </w:r>
    </w:p>
    <w:p w:rsidR="002714FD" w:rsidRDefault="00D9424A">
      <w:r>
        <w:tab/>
      </w:r>
      <w:r>
        <w:tab/>
      </w:r>
      <w:r>
        <w:tab/>
      </w:r>
      <w:r>
        <w:tab/>
        <w:t>"medicationIdType" : "CNK",</w:t>
      </w:r>
    </w:p>
    <w:p w:rsidR="002714FD" w:rsidRDefault="00D9424A">
      <w:r>
        <w:tab/>
      </w:r>
      <w:r>
        <w:tab/>
      </w:r>
      <w:r>
        <w:tab/>
      </w:r>
      <w:r>
        <w:tab/>
        <w:t>"medi</w:t>
      </w:r>
      <w:r>
        <w:t>cationDescription" : "Amlodipine Apotex tab 100x 10mg"</w:t>
      </w:r>
    </w:p>
    <w:p w:rsidR="002714FD" w:rsidRDefault="00D9424A">
      <w:r>
        <w:tab/>
      </w:r>
      <w:r>
        <w:tab/>
      </w:r>
      <w:r>
        <w:tab/>
        <w:t>},</w:t>
      </w:r>
    </w:p>
    <w:p w:rsidR="002714FD" w:rsidRDefault="00D9424A">
      <w:r>
        <w:tab/>
      </w:r>
      <w:r>
        <w:tab/>
      </w:r>
      <w:r>
        <w:tab/>
        <w:t>"drugRoute" : "OR",</w:t>
      </w:r>
    </w:p>
    <w:p w:rsidR="002714FD" w:rsidRDefault="00D9424A">
      <w:r>
        <w:tab/>
      </w:r>
      <w:r>
        <w:tab/>
      </w:r>
      <w:r>
        <w:tab/>
        <w:t>"startDate" : -2208992400000,</w:t>
      </w:r>
    </w:p>
    <w:p w:rsidR="002714FD" w:rsidRDefault="00D9424A">
      <w:r>
        <w:tab/>
      </w:r>
      <w:r>
        <w:tab/>
      </w:r>
      <w:r>
        <w:tab/>
        <w:t>"regimenItems" : [],</w:t>
      </w:r>
    </w:p>
    <w:p w:rsidR="002714FD" w:rsidRDefault="00D9424A">
      <w:r>
        <w:tab/>
      </w:r>
      <w:r>
        <w:tab/>
      </w:r>
      <w:r>
        <w:tab/>
        <w:t>"posology" : "1  tabl  om 20",</w:t>
      </w:r>
    </w:p>
    <w:p w:rsidR="002714FD" w:rsidRDefault="00D9424A">
      <w:r>
        <w:tab/>
      </w:r>
      <w:r>
        <w:tab/>
      </w:r>
      <w:r>
        <w:tab/>
        <w:t>"patientOrigin" : true,</w:t>
      </w:r>
    </w:p>
    <w:p w:rsidR="002714FD" w:rsidRDefault="00D9424A">
      <w:r>
        <w:tab/>
      </w:r>
      <w:r>
        <w:tab/>
      </w:r>
      <w:r>
        <w:tab/>
        <w:t>"active" : false,</w:t>
      </w:r>
    </w:p>
    <w:p w:rsidR="002714FD" w:rsidRDefault="00D9424A">
      <w:r>
        <w:tab/>
      </w:r>
      <w:r>
        <w:tab/>
      </w:r>
      <w:r>
        <w:tab/>
        <w:t>"validated" : true,</w:t>
      </w:r>
    </w:p>
    <w:p w:rsidR="002714FD" w:rsidRDefault="00D9424A">
      <w:r>
        <w:tab/>
      </w:r>
      <w:r>
        <w:tab/>
      </w:r>
      <w:r>
        <w:tab/>
        <w:t>"suspen</w:t>
      </w:r>
      <w:r>
        <w:t>sions" : []</w:t>
      </w:r>
    </w:p>
    <w:p w:rsidR="002714FD" w:rsidRDefault="00D9424A">
      <w:r>
        <w:tab/>
      </w:r>
      <w:r>
        <w:tab/>
        <w:t>}, {</w:t>
      </w:r>
    </w:p>
    <w:p w:rsidR="002714FD" w:rsidRDefault="00D9424A">
      <w:r>
        <w:tab/>
      </w:r>
      <w:r>
        <w:tab/>
      </w:r>
      <w:r>
        <w:tab/>
        <w:t>"uri" : "/Vitalink/390/subject/73100906111/medication-scheme/42695/1",</w:t>
      </w:r>
    </w:p>
    <w:p w:rsidR="002714FD" w:rsidRDefault="00D9424A">
      <w:r>
        <w:tab/>
      </w:r>
      <w:r>
        <w:tab/>
      </w:r>
      <w:r>
        <w:tab/>
        <w:t>"source" : "Vitalink",</w:t>
      </w:r>
    </w:p>
    <w:p w:rsidR="002714FD" w:rsidRDefault="00D9424A">
      <w:r>
        <w:tab/>
      </w:r>
      <w:r>
        <w:tab/>
      </w:r>
      <w:r>
        <w:tab/>
        <w:t>"type" : "ONESHOT",</w:t>
      </w:r>
    </w:p>
    <w:p w:rsidR="002714FD" w:rsidRDefault="00D9424A">
      <w:r>
        <w:tab/>
      </w:r>
      <w:r>
        <w:tab/>
      </w:r>
      <w:r>
        <w:tab/>
        <w:t>"registrationDate" : 1463057374000,</w:t>
      </w:r>
    </w:p>
    <w:p w:rsidR="002714FD" w:rsidRDefault="00D9424A">
      <w:r>
        <w:tab/>
      </w:r>
      <w:r>
        <w:tab/>
      </w:r>
      <w:r>
        <w:tab/>
        <w:t>"patientSSIN" : "73100906111",</w:t>
      </w:r>
    </w:p>
    <w:p w:rsidR="002714FD" w:rsidRDefault="00D9424A">
      <w:r>
        <w:tab/>
      </w:r>
      <w:r>
        <w:tab/>
      </w:r>
      <w:r>
        <w:tab/>
        <w:t>"medicSSIN" : "74091621351",</w:t>
      </w:r>
    </w:p>
    <w:p w:rsidR="002714FD" w:rsidRDefault="00D9424A">
      <w:r>
        <w:tab/>
      </w:r>
      <w:r>
        <w:tab/>
      </w:r>
      <w:r>
        <w:tab/>
        <w:t>"</w:t>
      </w:r>
      <w:r>
        <w:t>orgNIHII" : "71032209",</w:t>
      </w:r>
    </w:p>
    <w:p w:rsidR="002714FD" w:rsidRDefault="00D9424A">
      <w:r>
        <w:tab/>
      </w:r>
      <w:r>
        <w:tab/>
      </w:r>
      <w:r>
        <w:tab/>
        <w:t>"intendedMedication" : {</w:t>
      </w:r>
    </w:p>
    <w:p w:rsidR="002714FD" w:rsidRDefault="00D9424A">
      <w:r>
        <w:tab/>
      </w:r>
      <w:r>
        <w:tab/>
      </w:r>
      <w:r>
        <w:tab/>
      </w:r>
      <w:r>
        <w:tab/>
        <w:t>"medicationId" : "14258",</w:t>
      </w:r>
    </w:p>
    <w:p w:rsidR="002714FD" w:rsidRDefault="00D9424A">
      <w:r>
        <w:tab/>
      </w:r>
      <w:r>
        <w:tab/>
      </w:r>
      <w:r>
        <w:tab/>
      </w:r>
      <w:r>
        <w:tab/>
        <w:t>"medicationIdType" : "CNK",</w:t>
      </w:r>
    </w:p>
    <w:p w:rsidR="002714FD" w:rsidRDefault="00D9424A">
      <w:r>
        <w:tab/>
      </w:r>
      <w:r>
        <w:tab/>
      </w:r>
      <w:r>
        <w:tab/>
      </w:r>
      <w:r>
        <w:tab/>
        <w:t>"medicationDescription" : "Daktarin creme 30g 20mg/ g"</w:t>
      </w:r>
    </w:p>
    <w:p w:rsidR="002714FD" w:rsidRDefault="00D9424A">
      <w:r>
        <w:tab/>
      </w:r>
      <w:r>
        <w:tab/>
      </w:r>
      <w:r>
        <w:tab/>
        <w:t>},</w:t>
      </w:r>
    </w:p>
    <w:p w:rsidR="002714FD" w:rsidRDefault="00D9424A">
      <w:r>
        <w:tab/>
      </w:r>
      <w:r>
        <w:tab/>
      </w:r>
      <w:r>
        <w:tab/>
        <w:t>"drugRoute" : "DERM",</w:t>
      </w:r>
    </w:p>
    <w:p w:rsidR="002714FD" w:rsidRDefault="00D9424A">
      <w:r>
        <w:tab/>
      </w:r>
      <w:r>
        <w:tab/>
      </w:r>
      <w:r>
        <w:tab/>
        <w:t>"startDate" : 1463004000000,</w:t>
      </w:r>
    </w:p>
    <w:p w:rsidR="002714FD" w:rsidRDefault="00D9424A">
      <w:r>
        <w:tab/>
      </w:r>
      <w:r>
        <w:tab/>
      </w:r>
      <w:r>
        <w:tab/>
        <w:t>"stopDate"</w:t>
      </w:r>
      <w:r>
        <w:t xml:space="preserve"> : 1466632800000,</w:t>
      </w:r>
    </w:p>
    <w:p w:rsidR="002714FD" w:rsidRDefault="00D9424A">
      <w:r>
        <w:tab/>
      </w:r>
      <w:r>
        <w:tab/>
      </w:r>
      <w:r>
        <w:tab/>
        <w:t>"beginCondition" : "# bij jeuk",</w:t>
      </w:r>
    </w:p>
    <w:p w:rsidR="002714FD" w:rsidRDefault="00D9424A">
      <w:r>
        <w:tab/>
      </w:r>
      <w:r>
        <w:tab/>
      </w:r>
      <w:r>
        <w:tab/>
        <w:t>"periodicity" : "W",</w:t>
      </w:r>
    </w:p>
    <w:p w:rsidR="002714FD" w:rsidRDefault="00D9424A">
      <w:r>
        <w:tab/>
      </w:r>
      <w:r>
        <w:tab/>
      </w:r>
      <w:r>
        <w:tab/>
        <w:t>"regimenItems" : [{</w:t>
      </w:r>
    </w:p>
    <w:p w:rsidR="002714FD" w:rsidRDefault="00D9424A">
      <w:r>
        <w:tab/>
      </w:r>
      <w:r>
        <w:tab/>
      </w:r>
      <w:r>
        <w:tab/>
      </w:r>
      <w:r>
        <w:tab/>
      </w:r>
      <w:r>
        <w:tab/>
        <w:t>"weekDay" : "MONDAY",</w:t>
      </w:r>
    </w:p>
    <w:p w:rsidR="002714FD" w:rsidRDefault="00D9424A">
      <w:r>
        <w:tab/>
      </w:r>
      <w:r>
        <w:tab/>
      </w:r>
      <w:r>
        <w:tab/>
      </w:r>
      <w:r>
        <w:tab/>
      </w:r>
      <w:r>
        <w:tab/>
        <w:t>"time" : 25200000,</w:t>
      </w:r>
    </w:p>
    <w:p w:rsidR="002714FD" w:rsidRDefault="00D9424A">
      <w:r>
        <w:tab/>
      </w:r>
      <w:r>
        <w:tab/>
      </w:r>
      <w:r>
        <w:tab/>
      </w:r>
      <w:r>
        <w:tab/>
      </w:r>
      <w:r>
        <w:tab/>
        <w:t>"quantity" : 50,</w:t>
      </w:r>
    </w:p>
    <w:p w:rsidR="002714FD" w:rsidRDefault="00D9424A">
      <w:r>
        <w:tab/>
      </w:r>
      <w:r>
        <w:tab/>
      </w:r>
      <w:r>
        <w:tab/>
      </w:r>
      <w:r>
        <w:tab/>
      </w:r>
      <w:r>
        <w:tab/>
        <w:t>"administrationUnit" : "MG"</w:t>
      </w:r>
    </w:p>
    <w:p w:rsidR="002714FD" w:rsidRDefault="00D9424A">
      <w:r>
        <w:tab/>
      </w:r>
      <w:r>
        <w:tab/>
      </w:r>
      <w:r>
        <w:tab/>
      </w:r>
      <w:r>
        <w:tab/>
        <w:t>}, {</w:t>
      </w:r>
    </w:p>
    <w:p w:rsidR="002714FD" w:rsidRDefault="00D9424A">
      <w:r>
        <w:tab/>
      </w:r>
      <w:r>
        <w:tab/>
      </w:r>
      <w:r>
        <w:tab/>
      </w:r>
      <w:r>
        <w:tab/>
      </w:r>
      <w:r>
        <w:tab/>
        <w:t>"weekDay" : "MONDAY",</w:t>
      </w:r>
    </w:p>
    <w:p w:rsidR="002714FD" w:rsidRDefault="00D9424A">
      <w:r>
        <w:tab/>
      </w:r>
      <w:r>
        <w:tab/>
      </w:r>
      <w:r>
        <w:tab/>
      </w:r>
      <w:r>
        <w:tab/>
      </w:r>
      <w:r>
        <w:tab/>
        <w:t>"time" :</w:t>
      </w:r>
      <w:r>
        <w:t xml:space="preserve"> 68400000,</w:t>
      </w:r>
    </w:p>
    <w:p w:rsidR="002714FD" w:rsidRDefault="00D9424A">
      <w:r>
        <w:tab/>
      </w:r>
      <w:r>
        <w:tab/>
      </w:r>
      <w:r>
        <w:tab/>
      </w:r>
      <w:r>
        <w:tab/>
      </w:r>
      <w:r>
        <w:tab/>
        <w:t>"quantity" : 50,</w:t>
      </w:r>
    </w:p>
    <w:p w:rsidR="002714FD" w:rsidRDefault="00D9424A">
      <w:r>
        <w:tab/>
      </w:r>
      <w:r>
        <w:tab/>
      </w:r>
      <w:r>
        <w:tab/>
      </w:r>
      <w:r>
        <w:tab/>
      </w:r>
      <w:r>
        <w:tab/>
        <w:t>"administrationUnit" : "MG"</w:t>
      </w:r>
    </w:p>
    <w:p w:rsidR="002714FD" w:rsidRDefault="00D9424A">
      <w:r>
        <w:tab/>
      </w:r>
      <w:r>
        <w:tab/>
      </w:r>
      <w:r>
        <w:tab/>
      </w:r>
      <w:r>
        <w:tab/>
        <w:t>}, {</w:t>
      </w:r>
    </w:p>
    <w:p w:rsidR="002714FD" w:rsidRDefault="00D9424A">
      <w:r>
        <w:tab/>
      </w:r>
      <w:r>
        <w:tab/>
      </w:r>
      <w:r>
        <w:tab/>
      </w:r>
      <w:r>
        <w:tab/>
      </w:r>
      <w:r>
        <w:tab/>
        <w:t>"weekDay" : "TUESDAY",</w:t>
      </w:r>
    </w:p>
    <w:p w:rsidR="002714FD" w:rsidRDefault="00D9424A">
      <w:r>
        <w:tab/>
      </w:r>
      <w:r>
        <w:tab/>
      </w:r>
      <w:r>
        <w:tab/>
      </w:r>
      <w:r>
        <w:tab/>
      </w:r>
      <w:r>
        <w:tab/>
        <w:t>"time" : 25200000,</w:t>
      </w:r>
    </w:p>
    <w:p w:rsidR="002714FD" w:rsidRDefault="00D9424A">
      <w:r>
        <w:tab/>
      </w:r>
      <w:r>
        <w:tab/>
      </w:r>
      <w:r>
        <w:tab/>
      </w:r>
      <w:r>
        <w:tab/>
      </w:r>
      <w:r>
        <w:tab/>
        <w:t>"quantity" : 50,</w:t>
      </w:r>
    </w:p>
    <w:p w:rsidR="002714FD" w:rsidRDefault="00D9424A">
      <w:r>
        <w:tab/>
      </w:r>
      <w:r>
        <w:tab/>
      </w:r>
      <w:r>
        <w:tab/>
      </w:r>
      <w:r>
        <w:tab/>
      </w:r>
      <w:r>
        <w:tab/>
        <w:t>"administrationUnit" : "MG"</w:t>
      </w:r>
    </w:p>
    <w:p w:rsidR="002714FD" w:rsidRDefault="00D9424A">
      <w:r>
        <w:tab/>
      </w:r>
      <w:r>
        <w:tab/>
      </w:r>
      <w:r>
        <w:tab/>
      </w:r>
      <w:r>
        <w:tab/>
        <w:t>}, {</w:t>
      </w:r>
    </w:p>
    <w:p w:rsidR="002714FD" w:rsidRDefault="00D9424A">
      <w:r>
        <w:tab/>
      </w:r>
      <w:r>
        <w:tab/>
      </w:r>
      <w:r>
        <w:tab/>
      </w:r>
      <w:r>
        <w:tab/>
      </w:r>
      <w:r>
        <w:tab/>
        <w:t>"weekDay" : "TUESDAY",</w:t>
      </w:r>
    </w:p>
    <w:p w:rsidR="002714FD" w:rsidRDefault="00D9424A">
      <w:r>
        <w:tab/>
      </w:r>
      <w:r>
        <w:tab/>
      </w:r>
      <w:r>
        <w:tab/>
      </w:r>
      <w:r>
        <w:tab/>
      </w:r>
      <w:r>
        <w:tab/>
        <w:t>"time" : 68400000,</w:t>
      </w:r>
    </w:p>
    <w:p w:rsidR="002714FD" w:rsidRDefault="00D9424A">
      <w:r>
        <w:tab/>
      </w:r>
      <w:r>
        <w:tab/>
      </w:r>
      <w:r>
        <w:tab/>
      </w:r>
      <w:r>
        <w:tab/>
      </w:r>
      <w:r>
        <w:tab/>
        <w:t>"quantit</w:t>
      </w:r>
      <w:r>
        <w:t>y" : 50,</w:t>
      </w:r>
    </w:p>
    <w:p w:rsidR="002714FD" w:rsidRDefault="00D9424A">
      <w:r>
        <w:tab/>
      </w:r>
      <w:r>
        <w:tab/>
      </w:r>
      <w:r>
        <w:tab/>
      </w:r>
      <w:r>
        <w:tab/>
      </w:r>
      <w:r>
        <w:tab/>
        <w:t>"administrationUnit" : "MG"</w:t>
      </w:r>
    </w:p>
    <w:p w:rsidR="002714FD" w:rsidRDefault="00D9424A">
      <w:r>
        <w:tab/>
      </w:r>
      <w:r>
        <w:tab/>
      </w:r>
      <w:r>
        <w:tab/>
      </w:r>
      <w:r>
        <w:tab/>
        <w:t>}, {</w:t>
      </w:r>
    </w:p>
    <w:p w:rsidR="002714FD" w:rsidRDefault="00D9424A">
      <w:r>
        <w:tab/>
      </w:r>
      <w:r>
        <w:tab/>
      </w:r>
      <w:r>
        <w:tab/>
      </w:r>
      <w:r>
        <w:tab/>
      </w:r>
      <w:r>
        <w:tab/>
        <w:t>"weekDay" : "WEDNESDAY",</w:t>
      </w:r>
    </w:p>
    <w:p w:rsidR="002714FD" w:rsidRDefault="00D9424A">
      <w:r>
        <w:tab/>
      </w:r>
      <w:r>
        <w:tab/>
      </w:r>
      <w:r>
        <w:tab/>
      </w:r>
      <w:r>
        <w:tab/>
      </w:r>
      <w:r>
        <w:tab/>
        <w:t>"time" : 25200000,</w:t>
      </w:r>
    </w:p>
    <w:p w:rsidR="002714FD" w:rsidRDefault="00D9424A">
      <w:r>
        <w:tab/>
      </w:r>
      <w:r>
        <w:tab/>
      </w:r>
      <w:r>
        <w:tab/>
      </w:r>
      <w:r>
        <w:tab/>
      </w:r>
      <w:r>
        <w:tab/>
        <w:t>"quantity" : 50,</w:t>
      </w:r>
    </w:p>
    <w:p w:rsidR="002714FD" w:rsidRDefault="00D9424A">
      <w:r>
        <w:tab/>
      </w:r>
      <w:r>
        <w:tab/>
      </w:r>
      <w:r>
        <w:tab/>
      </w:r>
      <w:r>
        <w:tab/>
      </w:r>
      <w:r>
        <w:tab/>
        <w:t>"administrationUnit" : "MG"</w:t>
      </w:r>
    </w:p>
    <w:p w:rsidR="002714FD" w:rsidRDefault="00D9424A">
      <w:r>
        <w:tab/>
      </w:r>
      <w:r>
        <w:tab/>
      </w:r>
      <w:r>
        <w:tab/>
      </w:r>
      <w:r>
        <w:tab/>
        <w:t>}, {</w:t>
      </w:r>
    </w:p>
    <w:p w:rsidR="002714FD" w:rsidRDefault="00D9424A">
      <w:r>
        <w:tab/>
      </w:r>
      <w:r>
        <w:tab/>
      </w:r>
      <w:r>
        <w:tab/>
      </w:r>
      <w:r>
        <w:tab/>
      </w:r>
      <w:r>
        <w:tab/>
        <w:t>"weekDay" : "WEDNESDAY",</w:t>
      </w:r>
    </w:p>
    <w:p w:rsidR="002714FD" w:rsidRDefault="00D9424A">
      <w:r>
        <w:tab/>
      </w:r>
      <w:r>
        <w:tab/>
      </w:r>
      <w:r>
        <w:tab/>
      </w:r>
      <w:r>
        <w:tab/>
      </w:r>
      <w:r>
        <w:tab/>
        <w:t>"time" : 68400000,</w:t>
      </w:r>
    </w:p>
    <w:p w:rsidR="002714FD" w:rsidRDefault="00D9424A">
      <w:r>
        <w:tab/>
      </w:r>
      <w:r>
        <w:tab/>
      </w:r>
      <w:r>
        <w:tab/>
      </w:r>
      <w:r>
        <w:tab/>
      </w:r>
      <w:r>
        <w:tab/>
        <w:t>"quantity" : 50,</w:t>
      </w:r>
    </w:p>
    <w:p w:rsidR="002714FD" w:rsidRDefault="00D9424A">
      <w:r>
        <w:tab/>
      </w:r>
      <w:r>
        <w:tab/>
      </w:r>
      <w:r>
        <w:tab/>
      </w:r>
      <w:r>
        <w:tab/>
      </w:r>
      <w:r>
        <w:tab/>
        <w:t>"</w:t>
      </w:r>
      <w:r>
        <w:t>administrationUnit" : "MG"</w:t>
      </w:r>
    </w:p>
    <w:p w:rsidR="002714FD" w:rsidRDefault="00D9424A">
      <w:r>
        <w:tab/>
      </w:r>
      <w:r>
        <w:tab/>
      </w:r>
      <w:r>
        <w:tab/>
      </w:r>
      <w:r>
        <w:tab/>
        <w:t>}, {</w:t>
      </w:r>
    </w:p>
    <w:p w:rsidR="002714FD" w:rsidRDefault="00D9424A">
      <w:r>
        <w:tab/>
      </w:r>
      <w:r>
        <w:tab/>
      </w:r>
      <w:r>
        <w:tab/>
      </w:r>
      <w:r>
        <w:tab/>
      </w:r>
      <w:r>
        <w:tab/>
        <w:t>"weekDay" : "THURSDAY",</w:t>
      </w:r>
    </w:p>
    <w:p w:rsidR="002714FD" w:rsidRDefault="00D9424A">
      <w:r>
        <w:tab/>
      </w:r>
      <w:r>
        <w:tab/>
      </w:r>
      <w:r>
        <w:tab/>
      </w:r>
      <w:r>
        <w:tab/>
      </w:r>
      <w:r>
        <w:tab/>
        <w:t>"time" : 25200000,</w:t>
      </w:r>
    </w:p>
    <w:p w:rsidR="002714FD" w:rsidRDefault="00D9424A">
      <w:r>
        <w:tab/>
      </w:r>
      <w:r>
        <w:tab/>
      </w:r>
      <w:r>
        <w:tab/>
      </w:r>
      <w:r>
        <w:tab/>
      </w:r>
      <w:r>
        <w:tab/>
        <w:t>"quantity" : 50,</w:t>
      </w:r>
    </w:p>
    <w:p w:rsidR="002714FD" w:rsidRDefault="00D9424A">
      <w:r>
        <w:tab/>
      </w:r>
      <w:r>
        <w:tab/>
      </w:r>
      <w:r>
        <w:tab/>
      </w:r>
      <w:r>
        <w:tab/>
      </w:r>
      <w:r>
        <w:tab/>
        <w:t>"administrationUnit" : "MG"</w:t>
      </w:r>
    </w:p>
    <w:p w:rsidR="002714FD" w:rsidRDefault="00D9424A">
      <w:r>
        <w:tab/>
      </w:r>
      <w:r>
        <w:tab/>
      </w:r>
      <w:r>
        <w:tab/>
      </w:r>
      <w:r>
        <w:tab/>
        <w:t>}, {</w:t>
      </w:r>
    </w:p>
    <w:p w:rsidR="002714FD" w:rsidRDefault="00D9424A">
      <w:r>
        <w:tab/>
      </w:r>
      <w:r>
        <w:tab/>
      </w:r>
      <w:r>
        <w:tab/>
      </w:r>
      <w:r>
        <w:tab/>
      </w:r>
      <w:r>
        <w:tab/>
        <w:t>"weekDay" : "THURSDAY",</w:t>
      </w:r>
    </w:p>
    <w:p w:rsidR="002714FD" w:rsidRDefault="00D9424A">
      <w:r>
        <w:tab/>
      </w:r>
      <w:r>
        <w:tab/>
      </w:r>
      <w:r>
        <w:tab/>
      </w:r>
      <w:r>
        <w:tab/>
      </w:r>
      <w:r>
        <w:tab/>
        <w:t>"time" : 68400000,</w:t>
      </w:r>
    </w:p>
    <w:p w:rsidR="002714FD" w:rsidRDefault="00D9424A">
      <w:r>
        <w:tab/>
      </w:r>
      <w:r>
        <w:tab/>
      </w:r>
      <w:r>
        <w:tab/>
      </w:r>
      <w:r>
        <w:tab/>
      </w:r>
      <w:r>
        <w:tab/>
        <w:t>"quantity" : 50,</w:t>
      </w:r>
    </w:p>
    <w:p w:rsidR="002714FD" w:rsidRDefault="00D9424A">
      <w:r>
        <w:tab/>
      </w:r>
      <w:r>
        <w:tab/>
      </w:r>
      <w:r>
        <w:tab/>
      </w:r>
      <w:r>
        <w:tab/>
      </w:r>
      <w:r>
        <w:tab/>
        <w:t xml:space="preserve">"administrationUnit" : </w:t>
      </w:r>
      <w:r>
        <w:t>"MG"</w:t>
      </w:r>
    </w:p>
    <w:p w:rsidR="002714FD" w:rsidRDefault="00D9424A">
      <w:r>
        <w:tab/>
      </w:r>
      <w:r>
        <w:tab/>
      </w:r>
      <w:r>
        <w:tab/>
      </w:r>
      <w:r>
        <w:tab/>
        <w:t>}, {</w:t>
      </w:r>
    </w:p>
    <w:p w:rsidR="002714FD" w:rsidRDefault="00D9424A">
      <w:r>
        <w:tab/>
      </w:r>
      <w:r>
        <w:tab/>
      </w:r>
      <w:r>
        <w:tab/>
      </w:r>
      <w:r>
        <w:tab/>
      </w:r>
      <w:r>
        <w:tab/>
        <w:t>"weekDay" : "FRIDAY",</w:t>
      </w:r>
    </w:p>
    <w:p w:rsidR="002714FD" w:rsidRDefault="00D9424A">
      <w:r>
        <w:tab/>
      </w:r>
      <w:r>
        <w:tab/>
      </w:r>
      <w:r>
        <w:tab/>
      </w:r>
      <w:r>
        <w:tab/>
      </w:r>
      <w:r>
        <w:tab/>
        <w:t>"time" : 25200000,</w:t>
      </w:r>
    </w:p>
    <w:p w:rsidR="002714FD" w:rsidRDefault="00D9424A">
      <w:r>
        <w:tab/>
      </w:r>
      <w:r>
        <w:tab/>
      </w:r>
      <w:r>
        <w:tab/>
      </w:r>
      <w:r>
        <w:tab/>
      </w:r>
      <w:r>
        <w:tab/>
        <w:t>"quantity" : 50,</w:t>
      </w:r>
    </w:p>
    <w:p w:rsidR="002714FD" w:rsidRDefault="00D9424A">
      <w:r>
        <w:tab/>
      </w:r>
      <w:r>
        <w:tab/>
      </w:r>
      <w:r>
        <w:tab/>
      </w:r>
      <w:r>
        <w:tab/>
      </w:r>
      <w:r>
        <w:tab/>
        <w:t>"administrationUnit" : "MG"</w:t>
      </w:r>
    </w:p>
    <w:p w:rsidR="002714FD" w:rsidRDefault="00D9424A">
      <w:r>
        <w:tab/>
      </w:r>
      <w:r>
        <w:tab/>
      </w:r>
      <w:r>
        <w:tab/>
      </w:r>
      <w:r>
        <w:tab/>
        <w:t>}, {</w:t>
      </w:r>
    </w:p>
    <w:p w:rsidR="002714FD" w:rsidRDefault="00D9424A">
      <w:r>
        <w:tab/>
      </w:r>
      <w:r>
        <w:tab/>
      </w:r>
      <w:r>
        <w:tab/>
      </w:r>
      <w:r>
        <w:tab/>
      </w:r>
      <w:r>
        <w:tab/>
        <w:t>"weekDay" : "FRIDAY",</w:t>
      </w:r>
    </w:p>
    <w:p w:rsidR="002714FD" w:rsidRDefault="00D9424A">
      <w:r>
        <w:tab/>
      </w:r>
      <w:r>
        <w:tab/>
      </w:r>
      <w:r>
        <w:tab/>
      </w:r>
      <w:r>
        <w:tab/>
      </w:r>
      <w:r>
        <w:tab/>
        <w:t>"time" : 68400000,</w:t>
      </w:r>
    </w:p>
    <w:p w:rsidR="002714FD" w:rsidRDefault="00D9424A">
      <w:r>
        <w:tab/>
      </w:r>
      <w:r>
        <w:tab/>
      </w:r>
      <w:r>
        <w:tab/>
      </w:r>
      <w:r>
        <w:tab/>
      </w:r>
      <w:r>
        <w:tab/>
        <w:t>"quantity" : 50,</w:t>
      </w:r>
    </w:p>
    <w:p w:rsidR="002714FD" w:rsidRDefault="00D9424A">
      <w:r>
        <w:tab/>
      </w:r>
      <w:r>
        <w:tab/>
      </w:r>
      <w:r>
        <w:tab/>
      </w:r>
      <w:r>
        <w:tab/>
      </w:r>
      <w:r>
        <w:tab/>
        <w:t>"administrationUnit" : "MG"</w:t>
      </w:r>
    </w:p>
    <w:p w:rsidR="002714FD" w:rsidRDefault="00D9424A">
      <w:r>
        <w:tab/>
      </w:r>
      <w:r>
        <w:tab/>
      </w:r>
      <w:r>
        <w:tab/>
      </w:r>
      <w:r>
        <w:tab/>
        <w:t>}</w:t>
      </w:r>
    </w:p>
    <w:p w:rsidR="002714FD" w:rsidRDefault="00D9424A">
      <w:r>
        <w:tab/>
      </w:r>
      <w:r>
        <w:tab/>
      </w:r>
      <w:r>
        <w:tab/>
        <w:t>],</w:t>
      </w:r>
    </w:p>
    <w:p w:rsidR="002714FD" w:rsidRDefault="00D9424A">
      <w:r>
        <w:tab/>
      </w:r>
      <w:r>
        <w:tab/>
      </w:r>
      <w:r>
        <w:tab/>
        <w:t>"</w:t>
      </w:r>
      <w:r>
        <w:t>patientOrigin" : false,</w:t>
      </w:r>
    </w:p>
    <w:p w:rsidR="002714FD" w:rsidRDefault="00D9424A">
      <w:r>
        <w:tab/>
      </w:r>
      <w:r>
        <w:tab/>
      </w:r>
      <w:r>
        <w:tab/>
        <w:t>"active" : false,</w:t>
      </w:r>
    </w:p>
    <w:p w:rsidR="002714FD" w:rsidRDefault="00D9424A">
      <w:r>
        <w:tab/>
      </w:r>
      <w:r>
        <w:tab/>
      </w:r>
      <w:r>
        <w:tab/>
        <w:t>"validated" : false,</w:t>
      </w:r>
    </w:p>
    <w:p w:rsidR="002714FD" w:rsidRDefault="00D9424A">
      <w:r>
        <w:tab/>
      </w:r>
      <w:r>
        <w:tab/>
      </w:r>
      <w:r>
        <w:tab/>
        <w:t>"suspensions" : []</w:t>
      </w:r>
    </w:p>
    <w:p w:rsidR="002714FD" w:rsidRDefault="00D9424A">
      <w:r>
        <w:tab/>
      </w:r>
      <w:r>
        <w:tab/>
        <w:t>}</w:t>
      </w:r>
    </w:p>
    <w:p w:rsidR="002714FD" w:rsidRDefault="00D9424A">
      <w:r>
        <w:tab/>
        <w:t>]</w:t>
      </w:r>
    </w:p>
    <w:p w:rsidR="002714FD" w:rsidRDefault="00D9424A">
      <w:r>
        <w:t>}</w:t>
      </w:r>
    </w:p>
    <w:p w:rsidR="002714FD" w:rsidRDefault="002714FD"/>
    <w:p w:rsidR="002714FD" w:rsidRDefault="002714FD"/>
    <w:p w:rsidR="002714FD" w:rsidRDefault="002714FD"/>
    <w:p w:rsidR="002714FD" w:rsidRDefault="002714FD"/>
    <w:p w:rsidR="002714FD" w:rsidRDefault="002714FD"/>
    <w:p w:rsidR="002714FD" w:rsidRDefault="00D9424A">
      <w:r>
        <w:t>Output:</w:t>
      </w:r>
    </w:p>
    <w:p w:rsidR="002714FD" w:rsidRDefault="00D9424A">
      <w:r>
        <w:t>{</w:t>
      </w:r>
    </w:p>
    <w:p w:rsidR="002714FD" w:rsidRDefault="00D9424A">
      <w:r>
        <w:tab/>
        <w:t>"value" : [{</w:t>
      </w:r>
    </w:p>
    <w:p w:rsidR="002714FD" w:rsidRDefault="00D9424A">
      <w:r>
        <w:tab/>
      </w:r>
      <w:r>
        <w:tab/>
      </w:r>
      <w:r>
        <w:tab/>
        <w:t>"left" : 0,</w:t>
      </w:r>
    </w:p>
    <w:p w:rsidR="002714FD" w:rsidRDefault="00D9424A">
      <w:r>
        <w:tab/>
      </w:r>
      <w:r>
        <w:tab/>
      </w:r>
      <w:r>
        <w:tab/>
        <w:t>"score" : 0.0,</w:t>
      </w:r>
    </w:p>
    <w:p w:rsidR="002714FD" w:rsidRDefault="00D9424A">
      <w:r>
        <w:tab/>
      </w:r>
      <w:r>
        <w:tab/>
      </w:r>
      <w:r>
        <w:tab/>
        <w:t>"attributes" : []</w:t>
      </w:r>
    </w:p>
    <w:p w:rsidR="002714FD" w:rsidRDefault="00D9424A">
      <w:r>
        <w:tab/>
      </w:r>
      <w:r>
        <w:tab/>
        <w:t>}, {</w:t>
      </w:r>
    </w:p>
    <w:p w:rsidR="002714FD" w:rsidRDefault="00D9424A">
      <w:r>
        <w:tab/>
      </w:r>
      <w:r>
        <w:tab/>
      </w:r>
      <w:r>
        <w:tab/>
        <w:t>"left" : 1,</w:t>
      </w:r>
    </w:p>
    <w:p w:rsidR="002714FD" w:rsidRDefault="00D9424A">
      <w:r>
        <w:tab/>
      </w:r>
      <w:r>
        <w:tab/>
      </w:r>
      <w:r>
        <w:tab/>
        <w:t>"score" : 0.0,</w:t>
      </w:r>
    </w:p>
    <w:p w:rsidR="002714FD" w:rsidRDefault="00D9424A">
      <w:r>
        <w:tab/>
      </w:r>
      <w:r>
        <w:tab/>
      </w:r>
      <w:r>
        <w:tab/>
        <w:t>"attributes" : []</w:t>
      </w:r>
    </w:p>
    <w:p w:rsidR="002714FD" w:rsidRDefault="00D9424A">
      <w:r>
        <w:tab/>
      </w:r>
      <w:r>
        <w:tab/>
        <w:t>}, {</w:t>
      </w:r>
    </w:p>
    <w:p w:rsidR="002714FD" w:rsidRDefault="00D9424A">
      <w:r>
        <w:tab/>
      </w:r>
      <w:r>
        <w:tab/>
      </w:r>
      <w:r>
        <w:tab/>
        <w:t>"l</w:t>
      </w:r>
      <w:r>
        <w:t>eft" : 2,</w:t>
      </w:r>
    </w:p>
    <w:p w:rsidR="002714FD" w:rsidRDefault="00D9424A">
      <w:r>
        <w:tab/>
      </w:r>
      <w:r>
        <w:tab/>
      </w:r>
      <w:r>
        <w:tab/>
        <w:t>"score" : 0.0,</w:t>
      </w:r>
    </w:p>
    <w:p w:rsidR="002714FD" w:rsidRDefault="00D9424A">
      <w:r>
        <w:tab/>
      </w:r>
      <w:r>
        <w:tab/>
      </w:r>
      <w:r>
        <w:tab/>
        <w:t>"attributes" : []</w:t>
      </w:r>
    </w:p>
    <w:p w:rsidR="002714FD" w:rsidRDefault="00D9424A">
      <w:r>
        <w:tab/>
      </w:r>
      <w:r>
        <w:tab/>
        <w:t>}, {</w:t>
      </w:r>
    </w:p>
    <w:p w:rsidR="002714FD" w:rsidRDefault="00D9424A">
      <w:r>
        <w:tab/>
      </w:r>
      <w:r>
        <w:tab/>
      </w:r>
      <w:r>
        <w:tab/>
        <w:t>"left" : 3,</w:t>
      </w:r>
    </w:p>
    <w:p w:rsidR="002714FD" w:rsidRDefault="00D9424A">
      <w:r>
        <w:tab/>
      </w:r>
      <w:r>
        <w:tab/>
      </w:r>
      <w:r>
        <w:tab/>
        <w:t>"score" : 0.0,</w:t>
      </w:r>
    </w:p>
    <w:p w:rsidR="002714FD" w:rsidRDefault="00D9424A">
      <w:r>
        <w:tab/>
      </w:r>
      <w:r>
        <w:tab/>
      </w:r>
      <w:r>
        <w:tab/>
        <w:t>"attributes" : []</w:t>
      </w:r>
    </w:p>
    <w:p w:rsidR="002714FD" w:rsidRDefault="00D9424A">
      <w:r>
        <w:tab/>
      </w:r>
      <w:r>
        <w:tab/>
        <w:t>}, {</w:t>
      </w:r>
    </w:p>
    <w:p w:rsidR="002714FD" w:rsidRDefault="00D9424A">
      <w:r>
        <w:tab/>
      </w:r>
      <w:r>
        <w:tab/>
      </w:r>
      <w:r>
        <w:tab/>
        <w:t>"left" : 4,</w:t>
      </w:r>
    </w:p>
    <w:p w:rsidR="002714FD" w:rsidRDefault="00D9424A">
      <w:r>
        <w:tab/>
      </w:r>
      <w:r>
        <w:tab/>
      </w:r>
      <w:r>
        <w:tab/>
        <w:t>"score" : 0.0,</w:t>
      </w:r>
    </w:p>
    <w:p w:rsidR="002714FD" w:rsidRDefault="00D9424A">
      <w:r>
        <w:tab/>
      </w:r>
      <w:r>
        <w:tab/>
      </w:r>
      <w:r>
        <w:tab/>
        <w:t>"attributes" : []</w:t>
      </w:r>
    </w:p>
    <w:p w:rsidR="002714FD" w:rsidRDefault="00D9424A">
      <w:r>
        <w:tab/>
      </w:r>
      <w:r>
        <w:tab/>
        <w:t>}, {</w:t>
      </w:r>
    </w:p>
    <w:p w:rsidR="002714FD" w:rsidRDefault="00D9424A">
      <w:r>
        <w:tab/>
      </w:r>
      <w:r>
        <w:tab/>
      </w:r>
      <w:r>
        <w:tab/>
        <w:t>"left" : 5,</w:t>
      </w:r>
    </w:p>
    <w:p w:rsidR="002714FD" w:rsidRDefault="00D9424A">
      <w:r>
        <w:tab/>
      </w:r>
      <w:r>
        <w:tab/>
      </w:r>
      <w:r>
        <w:tab/>
        <w:t>"score" : 0.0,</w:t>
      </w:r>
    </w:p>
    <w:p w:rsidR="002714FD" w:rsidRDefault="00D9424A">
      <w:r>
        <w:tab/>
      </w:r>
      <w:r>
        <w:tab/>
      </w:r>
      <w:r>
        <w:tab/>
        <w:t>"attributes" : []</w:t>
      </w:r>
    </w:p>
    <w:p w:rsidR="002714FD" w:rsidRDefault="00D9424A">
      <w:r>
        <w:tab/>
      </w:r>
      <w:r>
        <w:tab/>
        <w:t>}, {</w:t>
      </w:r>
    </w:p>
    <w:p w:rsidR="002714FD" w:rsidRDefault="00D9424A">
      <w:r>
        <w:tab/>
      </w:r>
      <w:r>
        <w:tab/>
      </w:r>
      <w:r>
        <w:tab/>
        <w:t>"left" : 6,</w:t>
      </w:r>
    </w:p>
    <w:p w:rsidR="002714FD" w:rsidRDefault="00D9424A">
      <w:r>
        <w:tab/>
      </w:r>
      <w:r>
        <w:tab/>
      </w:r>
      <w:r>
        <w:tab/>
        <w:t>"score" : 0.0,</w:t>
      </w:r>
    </w:p>
    <w:p w:rsidR="002714FD" w:rsidRDefault="00D9424A">
      <w:r>
        <w:tab/>
      </w:r>
      <w:r>
        <w:tab/>
      </w:r>
      <w:r>
        <w:tab/>
        <w:t>"attributes" : []</w:t>
      </w:r>
    </w:p>
    <w:p w:rsidR="002714FD" w:rsidRDefault="00D9424A">
      <w:r>
        <w:tab/>
      </w:r>
      <w:r>
        <w:tab/>
        <w:t>}, {</w:t>
      </w:r>
    </w:p>
    <w:p w:rsidR="002714FD" w:rsidRDefault="00D9424A">
      <w:r>
        <w:tab/>
      </w:r>
      <w:r>
        <w:tab/>
      </w:r>
      <w:r>
        <w:tab/>
        <w:t>"left" : 7,</w:t>
      </w:r>
    </w:p>
    <w:p w:rsidR="002714FD" w:rsidRDefault="00D9424A">
      <w:r>
        <w:tab/>
      </w:r>
      <w:r>
        <w:tab/>
      </w:r>
      <w:r>
        <w:tab/>
        <w:t>"score" : 0.0,</w:t>
      </w:r>
    </w:p>
    <w:p w:rsidR="002714FD" w:rsidRDefault="00D9424A">
      <w:r>
        <w:tab/>
      </w:r>
      <w:r>
        <w:tab/>
      </w:r>
      <w:r>
        <w:tab/>
        <w:t>"attributes" : []</w:t>
      </w:r>
    </w:p>
    <w:p w:rsidR="002714FD" w:rsidRDefault="00D9424A">
      <w:r>
        <w:tab/>
      </w:r>
      <w:r>
        <w:tab/>
        <w:t>}, {</w:t>
      </w:r>
    </w:p>
    <w:p w:rsidR="002714FD" w:rsidRDefault="00D9424A">
      <w:r>
        <w:tab/>
      </w:r>
      <w:r>
        <w:tab/>
      </w:r>
      <w:r>
        <w:tab/>
        <w:t>"right" : 0,</w:t>
      </w:r>
    </w:p>
    <w:p w:rsidR="002714FD" w:rsidRDefault="00D9424A">
      <w:r>
        <w:tab/>
      </w:r>
      <w:r>
        <w:tab/>
      </w:r>
      <w:r>
        <w:tab/>
        <w:t>"score" : 0.0,</w:t>
      </w:r>
    </w:p>
    <w:p w:rsidR="002714FD" w:rsidRDefault="00D9424A">
      <w:r>
        <w:tab/>
      </w:r>
      <w:r>
        <w:tab/>
      </w:r>
      <w:r>
        <w:tab/>
        <w:t>"attributes" : []</w:t>
      </w:r>
    </w:p>
    <w:p w:rsidR="002714FD" w:rsidRDefault="00D9424A">
      <w:r>
        <w:tab/>
      </w:r>
      <w:r>
        <w:tab/>
        <w:t>}, {</w:t>
      </w:r>
    </w:p>
    <w:p w:rsidR="002714FD" w:rsidRDefault="00D9424A">
      <w:r>
        <w:tab/>
      </w:r>
      <w:r>
        <w:tab/>
      </w:r>
      <w:r>
        <w:tab/>
        <w:t>"right" : 1,</w:t>
      </w:r>
    </w:p>
    <w:p w:rsidR="002714FD" w:rsidRDefault="00D9424A">
      <w:r>
        <w:tab/>
      </w:r>
      <w:r>
        <w:tab/>
      </w:r>
      <w:r>
        <w:tab/>
        <w:t>"score" : 0.0,</w:t>
      </w:r>
    </w:p>
    <w:p w:rsidR="002714FD" w:rsidRDefault="00D9424A">
      <w:r>
        <w:tab/>
      </w:r>
      <w:r>
        <w:tab/>
      </w:r>
      <w:r>
        <w:tab/>
        <w:t>"attributes" : []</w:t>
      </w:r>
    </w:p>
    <w:p w:rsidR="002714FD" w:rsidRDefault="00D9424A">
      <w:r>
        <w:tab/>
      </w:r>
      <w:r>
        <w:tab/>
        <w:t>}, {</w:t>
      </w:r>
    </w:p>
    <w:p w:rsidR="002714FD" w:rsidRDefault="00D9424A">
      <w:r>
        <w:tab/>
      </w:r>
      <w:r>
        <w:tab/>
      </w:r>
      <w:r>
        <w:tab/>
        <w:t>"right" : 2,</w:t>
      </w:r>
    </w:p>
    <w:p w:rsidR="002714FD" w:rsidRDefault="00D9424A">
      <w:r>
        <w:tab/>
      </w:r>
      <w:r>
        <w:tab/>
      </w:r>
      <w:r>
        <w:tab/>
        <w:t>"score"</w:t>
      </w:r>
      <w:r>
        <w:t xml:space="preserve"> : 0.0,</w:t>
      </w:r>
    </w:p>
    <w:p w:rsidR="002714FD" w:rsidRDefault="00D9424A">
      <w:r>
        <w:tab/>
      </w:r>
      <w:r>
        <w:tab/>
      </w:r>
      <w:r>
        <w:tab/>
        <w:t>"attributes" : []</w:t>
      </w:r>
    </w:p>
    <w:p w:rsidR="002714FD" w:rsidRDefault="00D9424A">
      <w:r>
        <w:tab/>
      </w:r>
      <w:r>
        <w:tab/>
        <w:t>}, {</w:t>
      </w:r>
    </w:p>
    <w:p w:rsidR="002714FD" w:rsidRDefault="00D9424A">
      <w:r>
        <w:tab/>
      </w:r>
      <w:r>
        <w:tab/>
      </w:r>
      <w:r>
        <w:tab/>
        <w:t>"right" : 3,</w:t>
      </w:r>
    </w:p>
    <w:p w:rsidR="002714FD" w:rsidRDefault="00D9424A">
      <w:r>
        <w:tab/>
      </w:r>
      <w:r>
        <w:tab/>
      </w:r>
      <w:r>
        <w:tab/>
        <w:t>"score" : 0.0,</w:t>
      </w:r>
    </w:p>
    <w:p w:rsidR="002714FD" w:rsidRDefault="00D9424A">
      <w:r>
        <w:tab/>
      </w:r>
      <w:r>
        <w:tab/>
      </w:r>
      <w:r>
        <w:tab/>
        <w:t>"attributes" : []</w:t>
      </w:r>
    </w:p>
    <w:p w:rsidR="002714FD" w:rsidRDefault="00D9424A">
      <w:r>
        <w:tab/>
      </w:r>
      <w:r>
        <w:tab/>
        <w:t>}, {</w:t>
      </w:r>
    </w:p>
    <w:p w:rsidR="002714FD" w:rsidRDefault="00D9424A">
      <w:r>
        <w:tab/>
      </w:r>
      <w:r>
        <w:tab/>
      </w:r>
      <w:r>
        <w:tab/>
        <w:t>"right" : 4,</w:t>
      </w:r>
    </w:p>
    <w:p w:rsidR="002714FD" w:rsidRDefault="00D9424A">
      <w:r>
        <w:tab/>
      </w:r>
      <w:r>
        <w:tab/>
      </w:r>
      <w:r>
        <w:tab/>
        <w:t>"score" : 0.0,</w:t>
      </w:r>
    </w:p>
    <w:p w:rsidR="002714FD" w:rsidRDefault="00D9424A">
      <w:r>
        <w:tab/>
      </w:r>
      <w:r>
        <w:tab/>
      </w:r>
      <w:r>
        <w:tab/>
        <w:t>"attributes" : []</w:t>
      </w:r>
    </w:p>
    <w:p w:rsidR="002714FD" w:rsidRDefault="00D9424A">
      <w:r>
        <w:tab/>
      </w:r>
      <w:r>
        <w:tab/>
        <w:t>}, {</w:t>
      </w:r>
    </w:p>
    <w:p w:rsidR="002714FD" w:rsidRDefault="00D9424A">
      <w:r>
        <w:tab/>
      </w:r>
      <w:r>
        <w:tab/>
      </w:r>
      <w:r>
        <w:tab/>
        <w:t>"right" : 5,</w:t>
      </w:r>
    </w:p>
    <w:p w:rsidR="002714FD" w:rsidRDefault="00D9424A">
      <w:r>
        <w:tab/>
      </w:r>
      <w:r>
        <w:tab/>
      </w:r>
      <w:r>
        <w:tab/>
        <w:t>"score" : 0.0,</w:t>
      </w:r>
    </w:p>
    <w:p w:rsidR="002714FD" w:rsidRDefault="00D9424A">
      <w:r>
        <w:tab/>
      </w:r>
      <w:r>
        <w:tab/>
      </w:r>
      <w:r>
        <w:tab/>
        <w:t>"attributes" : []</w:t>
      </w:r>
    </w:p>
    <w:p w:rsidR="002714FD" w:rsidRDefault="00D9424A">
      <w:r>
        <w:tab/>
      </w:r>
      <w:r>
        <w:tab/>
        <w:t>}, {</w:t>
      </w:r>
    </w:p>
    <w:p w:rsidR="002714FD" w:rsidRDefault="00D9424A">
      <w:r>
        <w:tab/>
      </w:r>
      <w:r>
        <w:tab/>
      </w:r>
      <w:r>
        <w:tab/>
        <w:t>"right" : 6,</w:t>
      </w:r>
    </w:p>
    <w:p w:rsidR="002714FD" w:rsidRDefault="00D9424A">
      <w:r>
        <w:tab/>
      </w:r>
      <w:r>
        <w:tab/>
      </w:r>
      <w:r>
        <w:tab/>
        <w:t>"score" : 0.0,</w:t>
      </w:r>
    </w:p>
    <w:p w:rsidR="002714FD" w:rsidRDefault="00D9424A">
      <w:r>
        <w:tab/>
      </w:r>
      <w:r>
        <w:tab/>
      </w:r>
      <w:r>
        <w:tab/>
        <w:t>"attributes" : []</w:t>
      </w:r>
    </w:p>
    <w:p w:rsidR="002714FD" w:rsidRDefault="00D9424A">
      <w:r>
        <w:tab/>
      </w:r>
      <w:r>
        <w:tab/>
        <w:t>}, {</w:t>
      </w:r>
    </w:p>
    <w:p w:rsidR="002714FD" w:rsidRDefault="00D9424A">
      <w:r>
        <w:tab/>
      </w:r>
      <w:r>
        <w:tab/>
      </w:r>
      <w:r>
        <w:tab/>
        <w:t>"right" : 7,</w:t>
      </w:r>
    </w:p>
    <w:p w:rsidR="002714FD" w:rsidRDefault="00D9424A">
      <w:r>
        <w:tab/>
      </w:r>
      <w:r>
        <w:tab/>
      </w:r>
      <w:r>
        <w:tab/>
        <w:t>"score" : 0.0,</w:t>
      </w:r>
    </w:p>
    <w:p w:rsidR="002714FD" w:rsidRDefault="00D9424A">
      <w:r>
        <w:tab/>
      </w:r>
      <w:r>
        <w:tab/>
      </w:r>
      <w:r>
        <w:tab/>
        <w:t>"attributes" : []</w:t>
      </w:r>
    </w:p>
    <w:p w:rsidR="002714FD" w:rsidRDefault="00D9424A">
      <w:r>
        <w:tab/>
      </w:r>
      <w:r>
        <w:tab/>
        <w:t>}, {</w:t>
      </w:r>
    </w:p>
    <w:p w:rsidR="002714FD" w:rsidRDefault="00D9424A">
      <w:r>
        <w:tab/>
      </w:r>
      <w:r>
        <w:tab/>
      </w:r>
      <w:r>
        <w:tab/>
        <w:t>"right" : 8,</w:t>
      </w:r>
    </w:p>
    <w:p w:rsidR="002714FD" w:rsidRDefault="00D9424A">
      <w:r>
        <w:tab/>
      </w:r>
      <w:r>
        <w:tab/>
      </w:r>
      <w:r>
        <w:tab/>
        <w:t>"score" : 0.0,</w:t>
      </w:r>
    </w:p>
    <w:p w:rsidR="002714FD" w:rsidRDefault="00D9424A">
      <w:r>
        <w:tab/>
      </w:r>
      <w:r>
        <w:tab/>
      </w:r>
      <w:r>
        <w:tab/>
        <w:t>"attributes" : []</w:t>
      </w:r>
    </w:p>
    <w:p w:rsidR="002714FD" w:rsidRDefault="00D9424A">
      <w:r>
        <w:tab/>
      </w:r>
      <w:r>
        <w:tab/>
        <w:t>}, {</w:t>
      </w:r>
    </w:p>
    <w:p w:rsidR="002714FD" w:rsidRDefault="00D9424A">
      <w:r>
        <w:tab/>
      </w:r>
      <w:r>
        <w:tab/>
      </w:r>
      <w:r>
        <w:tab/>
        <w:t>"right" : 9,</w:t>
      </w:r>
    </w:p>
    <w:p w:rsidR="002714FD" w:rsidRDefault="00D9424A">
      <w:r>
        <w:tab/>
      </w:r>
      <w:r>
        <w:tab/>
      </w:r>
      <w:r>
        <w:tab/>
        <w:t>"score" : 0.0,</w:t>
      </w:r>
    </w:p>
    <w:p w:rsidR="002714FD" w:rsidRDefault="00D9424A">
      <w:r>
        <w:tab/>
      </w:r>
      <w:r>
        <w:tab/>
      </w:r>
      <w:r>
        <w:tab/>
        <w:t>"attributes" : []</w:t>
      </w:r>
    </w:p>
    <w:p w:rsidR="002714FD" w:rsidRDefault="00D9424A">
      <w:r>
        <w:tab/>
      </w:r>
      <w:r>
        <w:tab/>
        <w:t>}, {</w:t>
      </w:r>
    </w:p>
    <w:p w:rsidR="002714FD" w:rsidRDefault="00D9424A">
      <w:r>
        <w:tab/>
      </w:r>
      <w:r>
        <w:tab/>
      </w:r>
      <w:r>
        <w:tab/>
        <w:t>"right" : 10,</w:t>
      </w:r>
    </w:p>
    <w:p w:rsidR="002714FD" w:rsidRDefault="00D9424A">
      <w:r>
        <w:tab/>
      </w:r>
      <w:r>
        <w:tab/>
      </w:r>
      <w:r>
        <w:tab/>
        <w:t>"score" : 0.0,</w:t>
      </w:r>
    </w:p>
    <w:p w:rsidR="002714FD" w:rsidRDefault="00D9424A">
      <w:r>
        <w:tab/>
      </w:r>
      <w:r>
        <w:tab/>
      </w:r>
      <w:r>
        <w:tab/>
        <w:t>"</w:t>
      </w:r>
      <w:r>
        <w:t>attributes" : []</w:t>
      </w:r>
    </w:p>
    <w:p w:rsidR="002714FD" w:rsidRDefault="00D9424A">
      <w:r>
        <w:tab/>
      </w:r>
      <w:r>
        <w:tab/>
        <w:t>}</w:t>
      </w:r>
    </w:p>
    <w:p w:rsidR="002714FD" w:rsidRDefault="00D9424A">
      <w:r>
        <w:tab/>
        <w:t>]</w:t>
      </w:r>
    </w:p>
    <w:p w:rsidR="002714FD" w:rsidRDefault="00D9424A">
      <w:r>
        <w:t>}</w:t>
      </w:r>
    </w:p>
    <w:p w:rsidR="002714FD" w:rsidRDefault="002714FD"/>
    <w:p w:rsidR="002714FD" w:rsidRDefault="00D9424A">
      <w:pPr>
        <w:pStyle w:val="Kop3"/>
        <w:contextualSpacing w:val="0"/>
      </w:pPr>
      <w:bookmarkStart w:id="28" w:name="_f8b18edjwwi5" w:colFirst="0" w:colLast="0"/>
      <w:bookmarkEnd w:id="28"/>
      <w:r>
        <w:t>Maak input voor vergelijkingsinterface</w:t>
      </w:r>
    </w:p>
    <w:p w:rsidR="002714FD" w:rsidRDefault="00D9424A">
      <w:r>
        <w:t>Input:</w:t>
      </w:r>
    </w:p>
    <w:p w:rsidR="002714FD" w:rsidRDefault="00D9424A">
      <w:hyperlink r:id="rId9">
        <w:r>
          <w:rPr>
            <w:color w:val="1155CC"/>
            <w:u w:val="single"/>
          </w:rPr>
          <w:t>http://localhost:8080/vitalinkwebservice/api/v1/c</w:t>
        </w:r>
        <w:r>
          <w:rPr>
            <w:color w:val="1155CC"/>
            <w:u w:val="single"/>
          </w:rPr>
          <w:t>ompare-medicatieschema/JSON/71032209/twinlist/subject/73100906111</w:t>
        </w:r>
      </w:hyperlink>
    </w:p>
    <w:p w:rsidR="002714FD" w:rsidRDefault="002714FD"/>
    <w:p w:rsidR="002714FD" w:rsidRDefault="00D9424A">
      <w:r>
        <w:t>{"left":[{"source":"Andere","registrationDate":1455887699796,"patientSSIN":"73100906111","orgNIHII":"71032209","intendedMedication":{"medicationId":"11602","medicationIdType":"AMP","medicat</w:t>
      </w:r>
      <w:r>
        <w:t>ionDescription":"Asaflow compr. (maagsapresist.) 80 mg"},"drugRoute":"OR","startDate":-2208992400000,"periodicity":"D","regimenItems":[{"time":25200000,"quantity":1.0,"administrationUnit":"COMPR"}],"patientOrigin":true,"active":true,"validated":false,"susp</w:t>
      </w:r>
      <w:r>
        <w:t>ensions":[]},{"source":"Andere","registrationDate":1455887773493,"patientSSIN":"73100906111","orgNIHII":"71032209","intendedMedication":{"medicationId":"12791","medicationIdType":"AMP","medicationDescription":"Daflon compr. 450 mg+ 50 mg"},"drugRoute":"OR"</w:t>
      </w:r>
      <w:r>
        <w:t>,"startDate":1420066800000,"periodicity":"D","regimenItems":[{"time":25200000,"quantity":1.0,"administrationUnit":"COMPR"},{"time":68400000,"quantity":1.0,"administrationUnit":"COMPR"}],"patientOrigin":false,"active":true,"validated":false,"suspensions":[]</w:t>
      </w:r>
      <w:r>
        <w:t>},{"source":"Andere","registrationDate":1456472330263,"patientSSIN":"73100906111","orgNIHII":"71032209","intendedMedication":{"medicationId":"11465","medicationIdType":"AMP","medicationDescription":"Steovit 1000/800 kauwcompr. Forte 1 g+ 800 IE"},"drugRout</w:t>
      </w:r>
      <w:r>
        <w:t>e":"OR","startDate":-2208992400000,"periodicity":"D","regimenItems":[{"time":61200000,"quantity":1.0,"administrationUnit":"COMPR"}],"instructionForPatient":"Calcium en vitamine d supplement, ter versteviging van de botten.","patientOrigin":true,"active":tr</w:t>
      </w:r>
      <w:r>
        <w:t>ue,"validated":false,"suspensions":[]},{"source":"Andere","type":"ONESHOT","registrationDate":1456472349853,"patientSSIN":"73100906111","orgNIHII":"71032209","intendedMedication":{"medicationId":"13747","medicationIdType":"AMP","medicationDescription":"Mov</w:t>
      </w:r>
      <w:r>
        <w:t xml:space="preserve">icol poeder (zakjes) Neutral 13 g+ 350 mg+ 178 mg[+3]"},"drugRoute":"OR","startDate":-2208992400000,"beginCondition":"# bij constipatie","regimenItems":[],"posology":"1  zakje ","instructionForPatient":"Om de stoelgang malser te maken, in te nemen met een </w:t>
      </w:r>
      <w:r>
        <w:t>groot glas water. Te stoppen bij losse stoelgang.","patientOrigin":true,"active":true,"validated":false,"suspensions":[]},{"source":"Andere","registrationDate":1461316474790,"patientSSIN":"73100906111","orgNIHII":"71032209","intendedMedication":{"medicatio</w:t>
      </w:r>
      <w:r>
        <w:t>nIdType":"MAG","medicationDescription":"PANTOPRAZOLE EG (TABL 40 MG)","magistralText":"PANTOPRAZOLE EG (TABL 40 MG)"},"drugRoute":"OR","startDate":-2208992400000,"periodicity":"D","regimenItems":[{"time":25200000,"quantity":1.0,"administrationUnit":"COMPR"</w:t>
      </w:r>
      <w:r>
        <w:t>}],"instructionForPatient":"In het ziekenhuis werd PANTOMED gegeven (zelfde product)","patientOrigin":true,"active":true,"validated":false,"suspensions":[]},{"source":"Andere","registrationDate":1461317026950,"patientSSIN":"73100906111","orgNIHII":"7103220</w:t>
      </w:r>
      <w:r>
        <w:t>9","intendedMedication":{"medicationId":"14068","medicationIdType":"AMP","medicationDescription":"Lormetazepam EG compr. (deelb.) 1 mg"},"drugRoute":"OR","startDate":-2208992400000,"periodicity":"D","regimenItems":[{"time":75600000,"quantity":1.0,"administ</w:t>
      </w:r>
      <w:r>
        <w:t>rationUnit":"COMPR"}],"instructionForPatient":"Dosis werd afgebouwd.","patientOrigin":true,"active":true,"validated":false,"suspensions":[]},{"source":"Andere","registrationDate":1462183284503,"patientSSIN":"73100906111","orgNIHII":"71032209","intendedMedi</w:t>
      </w:r>
      <w:r>
        <w:t>cation":{"medicationId":"15229","medicationIdType":"AMP","medicationDescription":"Norvir compr. 100 mg"},"drugRoute":"OR","startDate":-2208992400000,"regimenItems":[],"posology":"1  tabl ","patientOrigin":true,"active":true,"validated":false,"suspensions":</w:t>
      </w:r>
      <w:r>
        <w:t>[]},{"source":"Andere","registrationDate":1462183295496,"patientSSIN":"73100906111","orgNIHII":"71032209","intendedMedication":{"medicationId":"15343","medicationIdType":"AMP","medicationDescription":"Zocor compr. 40 mg"},"drugRoute":"OR","startDate":-2208</w:t>
      </w:r>
      <w:r>
        <w:t>992400000,"regimenItems":[],"posology":"1  tabl  om 20","patientOrigin":true,"active":true,"validated":false,"suspensions":[]}],"right":[{"uri":"/Vitalink/390/subject/73100906111/medication-scheme/98316/1","source":"Vitalink","type":"ONESHOT","registration</w:t>
      </w:r>
      <w:r>
        <w:t>Date":1461927998000,"patientSSIN":"73100906111","medicSSIN":"74091621351","orgNIHII":"71032209","intendedMedication":{"medicationIdType":"MAG","medicationDescription":"ONDANSETRON (2 MG CAPS)","magistralText":"ONDANSETRON (2 MG CAPS)"},"drugRoute":"OR","st</w:t>
      </w:r>
      <w:r>
        <w:t>artDate":1409695200000,"beginCondition":"# bij hevige misselijkheid","regimenItems":[],"posology":"2  mg ","instructionForPatient":"Bij voorkeur tot maximum 24 uur na einde chemo.","patientOrigin":false,"active":false,"validated":true,"suspensions":[]},{"u</w:t>
      </w:r>
      <w:r>
        <w:t>ri":"/Vitalink/390/subject/73100906111/medication-scheme/78949/1","source":"Vitalink","type":"ONESHOT","registrationDate":1461928001000,"patientSSIN":"73100906111","medicSSIN":"74091621351","orgNIHII":"71032209","intendedMedication":{"medicationId":"157131</w:t>
      </w:r>
      <w:r>
        <w:t>4","medicationIdType":"CNK","medicationDescription":"Dafalgan oploss Pediatrie 90ml 150mg/5ml"},"drugRoute":"OR","startDate":1408917600000,"beginCondition":"# bij pijn om de 6 uur","regimenItems":[],"posology":"180  mg ","instructionForPatient":"180 mg = 6</w:t>
      </w:r>
      <w:r>
        <w:t xml:space="preserve"> ml\n","patientOrigin":false,"active":false,"validated":true,"suspensions":[]},{"uri":"/Vitalink/390/subject/73100906111/medication-scheme/99310/1","source":"Vitalink","type":"ONESHOT","registrationDate":1461928003000,"patientSSIN":"73100906111","medicSSIN</w:t>
      </w:r>
      <w:r>
        <w:t>":"74091621351","orgNIHII":"71032209","intendedMedication":{"medicationIdType":"MAG","medicationDescription":"\"Alizapride (Litican) 15 mg\nper capsule\"","magistralText":"\"Alizapride (Litican) 15 mg\nper capsule\""},"drugRoute":"OR","startDate":140969520</w:t>
      </w:r>
      <w:r>
        <w:t>0000,"beginCondition":"# bij misselijkheid","regimenItems":[],"posology":"15  mg ","instructionForPatient":"1 caps = 15 mg","patientOrigin":false,"active":false,"validated":true,"suspensions":[]},{"uri":"/Vitalink/390/subject/73100906111/medication-scheme/</w:t>
      </w:r>
      <w:r>
        <w:t>74158/1","source":"Vitalink","registrationDate":1461928005000,"patientSSIN":"73100906111","medicSSIN":"74091621351","orgNIHII":"71032209","intendedMedication":{"medicationIdType":"MAG","medicationDescription":"\"Chloorhexidine banaan mondspoeling:\nChloorh</w:t>
      </w:r>
      <w:r>
        <w:t>exidinedigluconaat 20% 1.8 ml\nSorbitolsiroop 70% 150g\nBanaanextract kleurloos (Federa) 1500mg\nWater ad 300ml\"","magistralText":"\"Chloorhexidine banaan mondspoeling:\nChloorhexidinedigluconaat 20% 1.8 ml\nSorbitolsiroop 70% 150g\nBanaanextract kleurloo</w:t>
      </w:r>
      <w:r>
        <w:t>s (Federa) 1500mg\nWater ad 300ml\""},"startDate":1409522400000,"periodicity":"D","regimenItems":[{"time":25200000,"quantity":5,"administrationUnit":"ML"},{"time":39600000,"quantity":5,"administrationUnit":"ML"},{"time":68400000,"quantity":5,"administratio</w:t>
      </w:r>
      <w:r>
        <w:t>nUnit":"ML"}],"instructionForPatient":"60 sec spoelen. Na het eten en na het tandenpoetsen.\nIn koelkast bewaren.\n","patientOrigin":false,"active":false,"validated":true,"suspensions":[]},{"uri":"/Vitalink/390/subject/73100906111/medication-scheme/72125/1</w:t>
      </w:r>
      <w:r>
        <w:t>","source":"Vitalink","registrationDate":1461928007000,"patientSSIN":"73100906111","medicSSIN":"74091621351","orgNIHII":"71032209","intendedMedication":{"medicationId":"99895","medicationIdType":"CNK","medicationDescription":"Eusaprim 200/40 100ml sir"},"d</w:t>
      </w:r>
      <w:r>
        <w:t>rugRoute":"OR","startDate":1409522400000,"periodicity":"D","regimenItems":[{"time":25200000,"quantity":40,"administrationUnit":"MG"},{"time":68400000,"quantity":40,"administrationUnit":"MG"}],"instructionForPatient":"40 mg = 5 ml\nOp maandag - woendag - vr</w:t>
      </w:r>
      <w:r>
        <w:t>ijdag.","patientOrigin":false,"active":false,"validated":true,"suspensions":[]},{"uri":"/Vitalink/390/subject/73100906111/medication-scheme/14007/1","source":"Vitalink","type":"ONESHOT","registrationDate":1461928009000,"patientSSIN":"73100906111","medicSSI</w:t>
      </w:r>
      <w:r>
        <w:t>N":"74091621351","orgNIHII":"71032209","intendedMedication":{"medicationId":"2072874","medicationIdType":"CNK","medicationDescription":"Forlax poederzakjes Junior 20x 4 g"},"drugRoute":"OR","startDate":1409263200000,"beginCondition":"# bij constipatie","re</w:t>
      </w:r>
      <w:r>
        <w:t>gimenItems":[],"posology":"1  zakje ","instructionForPatient":"Zakje oplossen in water. Voldoende drinken.","patientOrigin":true,"active":false,"validated":true,"suspensions":[]},{"uri":"/Vitalink/390/subject/73100906111/medication-scheme/18179/1","source"</w:t>
      </w:r>
      <w:r>
        <w:t>:"Vitalink","registrationDate":1461928012000,"patientSSIN":"73100906111","medicSSIN":"74091621351","orgNIHII":"71032209","intendedMedication":{"medicationId":"2657658","medicationIdType":"CNK","medicationDescription":"Prograft caps 100x 5mg"},"drugRoute":"</w:t>
      </w:r>
      <w:r>
        <w:t>OR","startDate":-2208992400000,"regimenItems":[],"posology":"6  mg(totale dagdosis)  om 08 17","instructionForPatient":"6  mg is de totale dagdosis.","patientOrigin":true,"active":false,"validated":true,"suspensions":[]},{"uri":"/Vitalink/390/subject/73100</w:t>
      </w:r>
      <w:r>
        <w:t>906111/medication-scheme/32883/1","source":"Vitalink","registrationDate":1461928017000,"patientSSIN":"73100906111","medicSSIN":"74091621351","orgNIHII":"71032209","intendedMedication":{"medicationId":"48942","medicationIdType":"CNK","medicationDescription"</w:t>
      </w:r>
      <w:r>
        <w:t>:"Inderal tab 100x 40mg"},"drugRoute":"OR","startDate":-2208992400000,"regimenItems":[],"posology":"1  tabl  om 20","patientOrigin":true,"active":false,"validated":true,"suspensions":[]},{"uri":"/Vitalink/390/subject/73100906111/medication-scheme/34596/1",</w:t>
      </w:r>
      <w:r>
        <w:t>"source":"Vitalink","registrationDate":1461928020000,"patientSSIN":"73100906111","medicSSIN":"74091621351","orgNIHII":"71032209","intendedMedication":{"medicationIdType":"MAG","medicationDescription":"\"Ravicti\"","magistralText":"\"Ravicti\""},"drugRoute"</w:t>
      </w:r>
      <w:r>
        <w:t>:"OR","startDate":-2208992400000,"periodicity":"D","regimenItems":[{"time":25200000,"quantity":1,"administrationUnit":"ML"},{"time":46800000,"quantity":1,"administrationUnit":"ML"},{"time":68400000,"quantity":1,"administrationUnit":"ML"}],"patientOrigin":t</w:t>
      </w:r>
      <w:r>
        <w:t>rue,"active":false,"validated":true,"suspensions":[]},{"uri":"/Vitalink/390/subject/73100906111/medication-scheme/65341/1","source":"Vitalink","registrationDate":1461928022000,"patientSSIN":"73100906111","medicSSIN":"74091621351","orgNIHII":"71032209","int</w:t>
      </w:r>
      <w:r>
        <w:t>endedMedication":{"medicationId":"2367449","medicationIdType":"CNK","medicationDescription":"Amlodipine Apotex tab 100x 10mg"},"drugRoute":"OR","startDate":-2208992400000,"regimenItems":[],"posology":"1  tabl  om 20","patientOrigin":true,"active":false,"va</w:t>
      </w:r>
      <w:r>
        <w:t>lidated":true,"suspensions":[]},{"uri":"/Vitalink/390/subject/73100906111/medication-scheme/42695/1","source":"Vitalink","type":"ONESHOT","registrationDate":1463057374000,"patientSSIN":"73100906111","medicSSIN":"74091621351","orgNIHII":"71032209","intended</w:t>
      </w:r>
      <w:r>
        <w:t>Medication":{"medicationId":"14258","medicationIdType":"CNK","medicationDescription":"Daktarin creme 30g 20mg/ g"},"drugRoute":"DERM","startDate":1463004000000,"stopDate":1466632800000,"beginCondition":"# bij jeuk","periodicity":"W","regimenItems":[{"weekD</w:t>
      </w:r>
      <w:r>
        <w:t>ay":"MONDAY","time":25200000,"quantity":50,"administrationUnit":"MG"},{"weekDay":"MONDAY","time":68400000,"quantity":50,"administrationUnit":"MG"},{"weekDay":"TUESDAY","time":25200000,"quantity":50,"administrationUnit":"MG"},{"weekDay":"TUESDAY","time":684</w:t>
      </w:r>
      <w:r>
        <w:t>00000,"quantity":50,"administrationUnit":"MG"},{"weekDay":"WEDNESDAY","time":25200000,"quantity":50,"administrationUnit":"MG"},{"weekDay":"WEDNESDAY","time":68400000,"quantity":50,"administrationUnit":"MG"},{"weekDay":"THURSDAY","time":25200000,"quantity":</w:t>
      </w:r>
      <w:r>
        <w:t>50,"administrationUnit":"MG"},{"weekDay":"THURSDAY","time":68400000,"quantity":50,"administrationUnit":"MG"},{"weekDay":"FRIDAY","time":25200000,"quantity":50,"administrationUnit":"MG"},{"weekDay":"FRIDAY","time":68400000,"quantity":50,"administrationUnit"</w:t>
      </w:r>
      <w:r>
        <w:t>:"MG"}],"patientOrigin":false,"active":false,"validated":false,"suspensions":[]}],"value":[{"left":0,"score":0.0,"attributes":[]},{"left":1,"score":0.0,"attributes":[]},{"left":2,"score":0.0,"attributes":[]},{"left":3,"score":0.0,"attributes":[]},{"left":4</w:t>
      </w:r>
      <w:r>
        <w:t>,"score":0.0,"attributes":[]},{"left":5,"score":0.0,"attributes":[]},{"left":6,"score":0.0,"attributes":[]},{"left":7,"score":0.0,"attributes":[]},{"right":0,"score":0.0,"attributes":[]},{"right":1,"score":0.0,"attributes":[]},{"right":2,"score":0.0,"attri</w:t>
      </w:r>
      <w:r>
        <w:t>butes":[]},{"right":3,"score":0.0,"attributes":[]},{"right":4,"score":0.0,"attributes":[]},{"right":5,"score":0.0,"attributes":[]},{"right":6,"score":0.0,"attributes":[]},{"right":7,"score":0.0,"attributes":[]},{"right":8,"score":0.0,"attributes":[]},{"rig</w:t>
      </w:r>
      <w:r>
        <w:t>ht":9,"score":0.0,"attributes":[]},{"right":10,"score":0.0,"attributes":[]}]}</w:t>
      </w:r>
    </w:p>
    <w:p w:rsidR="002714FD" w:rsidRDefault="002714FD"/>
    <w:p w:rsidR="002714FD" w:rsidRDefault="00D9424A">
      <w:r>
        <w:t>Output:</w:t>
      </w:r>
    </w:p>
    <w:p w:rsidR="002714FD" w:rsidRDefault="00D9424A">
      <w:r>
        <w:t>{</w:t>
      </w:r>
    </w:p>
    <w:p w:rsidR="002714FD" w:rsidRDefault="00D9424A">
      <w:r>
        <w:tab/>
        <w:t>patientFirstName : "NUMMER 365",</w:t>
      </w:r>
    </w:p>
    <w:p w:rsidR="002714FD" w:rsidRDefault="00D9424A">
      <w:r>
        <w:tab/>
        <w:t>patientLastName : "BSS OPLEIDINGPATIENT",</w:t>
      </w:r>
    </w:p>
    <w:p w:rsidR="002714FD" w:rsidRDefault="00D9424A">
      <w:r>
        <w:tab/>
        <w:t>patientAge : 43,</w:t>
      </w:r>
    </w:p>
    <w:p w:rsidR="002714FD" w:rsidRDefault="00D9424A">
      <w:r>
        <w:tab/>
        <w:t>patientGender : "FEMALE",</w:t>
      </w:r>
    </w:p>
    <w:p w:rsidR="002714FD" w:rsidRDefault="00D9424A">
      <w:r>
        <w:tab/>
        <w:t>nihiiOrg : "71032209",</w:t>
      </w:r>
    </w:p>
    <w:p w:rsidR="002714FD" w:rsidRDefault="00D9424A">
      <w:r>
        <w:tab/>
        <w:t xml:space="preserve">unique1 : [0, 1, 2, </w:t>
      </w:r>
      <w:r>
        <w:t>3, 4, 5, 6, 7],</w:t>
      </w:r>
    </w:p>
    <w:p w:rsidR="002714FD" w:rsidRDefault="00D9424A">
      <w:r>
        <w:tab/>
        <w:t>unique2 : [8, 9, 10, 11, 12, 13, 14, 15, 16, 17, 18],</w:t>
      </w:r>
    </w:p>
    <w:p w:rsidR="002714FD" w:rsidRDefault="00D9424A">
      <w:r>
        <w:tab/>
        <w:t>identical : [],</w:t>
      </w:r>
    </w:p>
    <w:p w:rsidR="002714FD" w:rsidRDefault="00D9424A">
      <w:r>
        <w:tab/>
        <w:t>similar : [],</w:t>
      </w:r>
    </w:p>
    <w:p w:rsidR="002714FD" w:rsidRDefault="00D9424A">
      <w:r>
        <w:tab/>
        <w:t>csv : "id,origin,recorded name,generic name,brand name,dose,route,frequency,drug classes,diagnoses\n" + "0,list0,\"Asaflow compr. (maagsapresist.) 80 mg</w:t>
      </w:r>
      <w:r>
        <w:t xml:space="preserve">\",\"Asaflow compr. (maagsapresist.) 80 mg\",\"Asaflow compr. (maagsapresist.) 80 mg\",\"1.0 compr.\",\"or.\",\"Per dag\", \"\",\n" + "1,list0,\"Daflon compr. 450 mg+ 50 mg\",\"Daflon compr. 450 mg+ 50 mg\",\"Daflon compr. 450 mg+ 50 mg\",\"1.0 compr. 1.0 </w:t>
      </w:r>
      <w:r>
        <w:t>compr.\",\"or.\",\"Per dag\", \"\",\n" + "2,list0,\"Steovit 1000/800 kauwcompr. Forte 1 g+ 800 IE\",\"Steovit 1000/800 kauwcompr. Forte 1 g+ 800 IE\",\"Steovit 1000/800 kauwcompr. Forte 1 g+ 800 IE\",\"1.0 compr.\",\"or.\",\"Per dag\", \"\",\n" + "3,list0,</w:t>
      </w:r>
      <w:r>
        <w:t xml:space="preserve">\"Movicol poeder (zakjes) Neutral 13 g+ 350 mg+ 178 mg[+3]\",\"Movicol poeder (zakjes) Neutral 13 g+ 350 mg+ 178 mg[+3]\",\"Movicol poeder (zakjes) Neutral 13 g+ 350 mg+ 178 mg[+3]\",\"1  zakje \",\"or.\",\"?\", \"\",\n" + "4,list0,\"PANTOPRAZOLE EG (TABL </w:t>
      </w:r>
      <w:r>
        <w:t>40 MG)\",\"PANTOPRAZOLE EG (TABL 40 MG)\",\"PANTOPRAZOLE EG (TABL 40 MG)\",\"1.0 compr.\",\"or.\",\"Per dag\", \"\",\n" + "5,list0,\"Lormetazepam EG compr. (deelb.) 1 mg\",\"Lormetazepam EG compr. (deelb.) 1 mg\",\"Lormetazepam EG compr. (deelb.) 1 mg\",\"</w:t>
      </w:r>
      <w:r>
        <w:t xml:space="preserve">1.0 compr.\",\"or.\",\"Per dag\", \"\",\n" + "6,list0,\"Norvir compr. 100 mg\",\"Norvir compr. 100 mg\",\"Norvir compr. 100 mg\",\"1  tabl \",\"or.\",\"?\", \"\",\n" + "7,list0,\"Zocor compr. 40 mg\",\"Zocor compr. 40 mg\",\"Zocor compr. 40 mg\",\"1  tabl </w:t>
      </w:r>
      <w:r>
        <w:t xml:space="preserve"> om 20\",\"or.\",\"?\", \"\",\n" + "8,list1,\"ONDANSETRON (2 MG CAPS)\",\"ONDANSETRON (2 MG CAPS)\",\"ONDANSETRON (2 MG CAPS)\",\"2  mg \",\"or.\",\"?\", \"\",\n" + "9,list1,\"Dafalgan oploss Pediatrie 90ml 150mg/5ml\",\"Dafalgan oploss Pediatrie 90ml 150m</w:t>
      </w:r>
      <w:r>
        <w:t>g/5ml\",\"Dafalgan oploss Pediatrie 90ml 150mg/5ml\",\"180  mg \",\"or.\",\"?\", \"\",\n" + "10,list1,\"Alizapride (Litican) 15 mg per capsule\",\"Alizapride (Litican) 15 mg per capsule\",\"Alizapride (Litican) 15 mg per capsule\",\"15  mg \",\"or.\",\"?\"</w:t>
      </w:r>
      <w:r>
        <w:t>, \"\",\n" + "11,list1,\"Chloorhexidine banaan mondspoeling: Chloorhexidinedigluconaat 20% 1.8 ml Sorbitolsiroop 70% 150g Banaanextract kleurloos (Federa) 1500mg Water ad 300ml\",\"Chloorhexidine banaan mondspoeling: Chloorhexidinedigluconaat 20% 1.8 ml So</w:t>
      </w:r>
      <w:r>
        <w:t>rbitolsiroop 70% 150g Banaanextract kleurloos (Federa) 1500mg Water ad 300ml\",\"Chloorhexidine banaan mondspoeling: Chloorhexidinedigluconaat 20% 1.8 ml Sorbitolsiroop 70% 150g Banaanextract kleurloos (Federa) 1500mg Water ad 300ml\",\"5 Ml 5 Ml 5 Ml\",\"</w:t>
      </w:r>
      <w:r>
        <w:t>?\",\"Per dag\", \"\",\n" + "12,list1,\"Eusaprim 200/40 100ml sir\",\"Eusaprim 200/40 100ml sir\",\"Eusaprim 200/40 100ml sir\",\"40 Milligram 40 Milligram\",\"or.\",\"Per dag\", \"\",\n" + "13,list1,\"Forlax poederzakjes Junior 20x 4 g\",\"Forlax poederza</w:t>
      </w:r>
      <w:r>
        <w:t>kjes Junior 20x 4 g\",\"Forlax poederzakjes Junior 20x 4 g\",\"1  zakje \",\"or.\",\"?\", \"\",\n" + "14,list1,\"Prograft caps 100x 5mg\",\"Prograft caps 100x 5mg\",\"Prograft caps 100x 5mg\",\"6  mg(totale dagdosis)  om 08 17\",\"or.\",\"?\", \"\",\n" + "</w:t>
      </w:r>
      <w:r>
        <w:t>15,list1,\"Inderal tab 100x 40mg\",\"Inderal tab 100x 40mg\",\"Inderal tab 100x 40mg\",\"1  tabl  om 20\",\"or.\",\"?\", \"\",\n" + "16,list1,\"Ravicti\",\"Ravicti\",\"Ravicti\",\"1 Ml 1 Ml 1 Ml\",\"or.\",\"Per dag\", \"\",\n" + "17,list1,\"Amlodipine Apot</w:t>
      </w:r>
      <w:r>
        <w:t>ex tab 100x 10mg\",\"Amlodipine Apotex tab 100x 10mg\",\"Amlodipine Apotex tab 100x 10mg\",\"1  tabl  om 20\",\"or.\",\"?\", \"\",\n" + "18,list1,\"Daktarin creme 30g 20mg/ g\",\"Daktarin creme 30g 20mg/ g\",\"Daktarin creme 30g 20mg/ g\",\"50 Milligram 50</w:t>
      </w:r>
      <w:r>
        <w:t xml:space="preserve"> Milligram 50 Milligram 50 Milligram 50 Milligram 50 Milligram 50 Milligram 50 Milligram 50 Milligram 50 Milligram\",\"derm.\",\"Per 7 dagen\", \"\",",</w:t>
      </w:r>
    </w:p>
    <w:p w:rsidR="002714FD" w:rsidRDefault="00D9424A">
      <w:r>
        <w:tab/>
        <w:t>other_data : {</w:t>
      </w:r>
    </w:p>
    <w:p w:rsidR="002714FD" w:rsidRDefault="00D9424A">
      <w:r>
        <w:tab/>
      </w:r>
      <w:r>
        <w:tab/>
        <w:t>0 : {</w:t>
      </w:r>
    </w:p>
    <w:p w:rsidR="002714FD" w:rsidRDefault="00D9424A">
      <w:r>
        <w:tab/>
      </w:r>
      <w:r>
        <w:tab/>
      </w:r>
      <w:r>
        <w:tab/>
        <w:t>"__ATTR_FULLDATA__" : {</w:t>
      </w:r>
    </w:p>
    <w:p w:rsidR="002714FD" w:rsidRDefault="00D9424A">
      <w:r>
        <w:tab/>
      </w:r>
      <w:r>
        <w:tab/>
      </w:r>
      <w:r>
        <w:tab/>
      </w:r>
      <w:r>
        <w:tab/>
        <w:t>"source" : "Andere",</w:t>
      </w:r>
    </w:p>
    <w:p w:rsidR="002714FD" w:rsidRDefault="00D9424A">
      <w:r>
        <w:tab/>
      </w:r>
      <w:r>
        <w:tab/>
      </w:r>
      <w:r>
        <w:tab/>
      </w:r>
      <w:r>
        <w:tab/>
        <w:t>"registrationDate"</w:t>
      </w:r>
      <w:r>
        <w:t xml:space="preserve"> : 1455887699796,</w:t>
      </w:r>
    </w:p>
    <w:p w:rsidR="002714FD" w:rsidRDefault="00D9424A">
      <w:r>
        <w:tab/>
      </w:r>
      <w:r>
        <w:tab/>
      </w:r>
      <w:r>
        <w:tab/>
      </w:r>
      <w:r>
        <w:tab/>
        <w:t>"patientSSIN" : "73100906111",</w:t>
      </w:r>
    </w:p>
    <w:p w:rsidR="002714FD" w:rsidRDefault="00D9424A">
      <w:r>
        <w:tab/>
      </w:r>
      <w:r>
        <w:tab/>
      </w:r>
      <w:r>
        <w:tab/>
      </w:r>
      <w:r>
        <w:tab/>
        <w:t>"orgNIHII" : "71032209",</w:t>
      </w:r>
    </w:p>
    <w:p w:rsidR="002714FD" w:rsidRDefault="00D9424A">
      <w:r>
        <w:tab/>
      </w:r>
      <w:r>
        <w:tab/>
      </w:r>
      <w:r>
        <w:tab/>
      </w:r>
      <w:r>
        <w:tab/>
        <w:t>"intendedMedication" : {</w:t>
      </w:r>
    </w:p>
    <w:p w:rsidR="002714FD" w:rsidRDefault="00D9424A">
      <w:r>
        <w:tab/>
      </w:r>
      <w:r>
        <w:tab/>
      </w:r>
      <w:r>
        <w:tab/>
      </w:r>
      <w:r>
        <w:tab/>
      </w:r>
      <w:r>
        <w:tab/>
        <w:t>"medicationId" : "11602",</w:t>
      </w:r>
    </w:p>
    <w:p w:rsidR="002714FD" w:rsidRDefault="00D9424A">
      <w:r>
        <w:tab/>
      </w:r>
      <w:r>
        <w:tab/>
      </w:r>
      <w:r>
        <w:tab/>
      </w:r>
      <w:r>
        <w:tab/>
      </w:r>
      <w:r>
        <w:tab/>
        <w:t>"medicationIdType" : "AMP",</w:t>
      </w:r>
    </w:p>
    <w:p w:rsidR="002714FD" w:rsidRDefault="00D9424A">
      <w:r>
        <w:tab/>
      </w:r>
      <w:r>
        <w:tab/>
      </w:r>
      <w:r>
        <w:tab/>
      </w:r>
      <w:r>
        <w:tab/>
      </w:r>
      <w:r>
        <w:tab/>
        <w:t>"medicationDescription" : "Asaflow compr. (maagsapresist.) 80 mg"</w:t>
      </w:r>
    </w:p>
    <w:p w:rsidR="002714FD" w:rsidRDefault="00D9424A">
      <w:r>
        <w:tab/>
      </w:r>
      <w:r>
        <w:tab/>
      </w:r>
      <w:r>
        <w:tab/>
      </w:r>
      <w:r>
        <w:tab/>
        <w:t>},</w:t>
      </w:r>
    </w:p>
    <w:p w:rsidR="002714FD" w:rsidRDefault="00D9424A">
      <w:r>
        <w:tab/>
      </w:r>
      <w:r>
        <w:tab/>
      </w:r>
      <w:r>
        <w:tab/>
      </w:r>
      <w:r>
        <w:tab/>
        <w:t>"drugRoute" : "OR",</w:t>
      </w:r>
    </w:p>
    <w:p w:rsidR="002714FD" w:rsidRDefault="00D9424A">
      <w:r>
        <w:tab/>
      </w:r>
      <w:r>
        <w:tab/>
      </w:r>
      <w:r>
        <w:tab/>
      </w:r>
      <w:r>
        <w:tab/>
        <w:t>"startDate" : -2208992400000,</w:t>
      </w:r>
    </w:p>
    <w:p w:rsidR="002714FD" w:rsidRDefault="00D9424A">
      <w:r>
        <w:tab/>
      </w:r>
      <w:r>
        <w:tab/>
      </w:r>
      <w:r>
        <w:tab/>
      </w:r>
      <w:r>
        <w:tab/>
        <w:t>"periodicity" : "D",</w:t>
      </w:r>
    </w:p>
    <w:p w:rsidR="002714FD" w:rsidRDefault="00D9424A">
      <w:r>
        <w:tab/>
      </w:r>
      <w:r>
        <w:tab/>
      </w:r>
      <w:r>
        <w:tab/>
      </w:r>
      <w:r>
        <w:tab/>
        <w:t>"regimenItems" : [{</w:t>
      </w:r>
    </w:p>
    <w:p w:rsidR="002714FD" w:rsidRDefault="00D9424A">
      <w:r>
        <w:tab/>
      </w:r>
      <w:r>
        <w:tab/>
      </w:r>
      <w:r>
        <w:tab/>
      </w:r>
      <w:r>
        <w:tab/>
      </w:r>
      <w:r>
        <w:tab/>
      </w:r>
      <w:r>
        <w:tab/>
        <w:t>"time" : 25200000,</w:t>
      </w:r>
    </w:p>
    <w:p w:rsidR="002714FD" w:rsidRDefault="00D9424A">
      <w:r>
        <w:tab/>
      </w:r>
      <w:r>
        <w:tab/>
      </w:r>
      <w:r>
        <w:tab/>
      </w:r>
      <w:r>
        <w:tab/>
      </w:r>
      <w:r>
        <w:tab/>
      </w:r>
      <w:r>
        <w:tab/>
        <w:t>"quantity" : 1.0,</w:t>
      </w:r>
    </w:p>
    <w:p w:rsidR="002714FD" w:rsidRDefault="00D9424A">
      <w:r>
        <w:tab/>
      </w:r>
      <w:r>
        <w:tab/>
      </w:r>
      <w:r>
        <w:tab/>
      </w:r>
      <w:r>
        <w:tab/>
      </w:r>
      <w:r>
        <w:tab/>
      </w:r>
      <w:r>
        <w:tab/>
        <w:t>"administrationUnit" : "COMPR"</w:t>
      </w:r>
    </w:p>
    <w:p w:rsidR="002714FD" w:rsidRDefault="00D9424A">
      <w:r>
        <w:tab/>
      </w:r>
      <w:r>
        <w:tab/>
      </w:r>
      <w:r>
        <w:tab/>
      </w:r>
      <w:r>
        <w:tab/>
      </w:r>
      <w:r>
        <w:tab/>
        <w:t>}</w:t>
      </w:r>
    </w:p>
    <w:p w:rsidR="002714FD" w:rsidRDefault="00D9424A">
      <w:r>
        <w:tab/>
      </w:r>
      <w:r>
        <w:tab/>
      </w:r>
      <w:r>
        <w:tab/>
      </w:r>
      <w:r>
        <w:tab/>
        <w:t>],</w:t>
      </w:r>
    </w:p>
    <w:p w:rsidR="002714FD" w:rsidRDefault="00D9424A">
      <w:r>
        <w:tab/>
      </w:r>
      <w:r>
        <w:tab/>
      </w:r>
      <w:r>
        <w:tab/>
      </w:r>
      <w:r>
        <w:tab/>
        <w:t>"patientOrigin" : true,</w:t>
      </w:r>
    </w:p>
    <w:p w:rsidR="002714FD" w:rsidRDefault="00D9424A">
      <w:r>
        <w:tab/>
      </w:r>
      <w:r>
        <w:tab/>
      </w:r>
      <w:r>
        <w:tab/>
      </w:r>
      <w:r>
        <w:tab/>
        <w:t>"active" : true,</w:t>
      </w:r>
    </w:p>
    <w:p w:rsidR="002714FD" w:rsidRDefault="00D9424A">
      <w:r>
        <w:tab/>
      </w:r>
      <w:r>
        <w:tab/>
      </w:r>
      <w:r>
        <w:tab/>
      </w:r>
      <w:r>
        <w:tab/>
        <w:t>"validated" : false,</w:t>
      </w:r>
    </w:p>
    <w:p w:rsidR="002714FD" w:rsidRDefault="00D9424A">
      <w:r>
        <w:tab/>
      </w:r>
      <w:r>
        <w:tab/>
      </w:r>
      <w:r>
        <w:tab/>
      </w:r>
      <w:r>
        <w:tab/>
        <w:t>"suspensions" : []</w:t>
      </w:r>
    </w:p>
    <w:p w:rsidR="002714FD" w:rsidRDefault="00D9424A">
      <w:r>
        <w:tab/>
      </w:r>
      <w:r>
        <w:tab/>
      </w:r>
      <w:r>
        <w:tab/>
        <w:t>}</w:t>
      </w:r>
    </w:p>
    <w:p w:rsidR="002714FD" w:rsidRDefault="00D9424A">
      <w:r>
        <w:tab/>
      </w:r>
      <w:r>
        <w:tab/>
        <w:t>},</w:t>
      </w:r>
    </w:p>
    <w:p w:rsidR="002714FD" w:rsidRDefault="00D9424A">
      <w:r>
        <w:tab/>
      </w:r>
      <w:r>
        <w:tab/>
        <w:t>1 : {</w:t>
      </w:r>
    </w:p>
    <w:p w:rsidR="002714FD" w:rsidRDefault="00D9424A">
      <w:r>
        <w:tab/>
      </w:r>
      <w:r>
        <w:tab/>
      </w:r>
      <w:r>
        <w:tab/>
        <w:t>"__ATTR_FULLDATA__" : {</w:t>
      </w:r>
    </w:p>
    <w:p w:rsidR="002714FD" w:rsidRDefault="00D9424A">
      <w:r>
        <w:tab/>
      </w:r>
      <w:r>
        <w:tab/>
      </w:r>
      <w:r>
        <w:tab/>
      </w:r>
      <w:r>
        <w:tab/>
        <w:t>"source" : "Andere",</w:t>
      </w:r>
    </w:p>
    <w:p w:rsidR="002714FD" w:rsidRDefault="00D9424A">
      <w:r>
        <w:tab/>
      </w:r>
      <w:r>
        <w:tab/>
      </w:r>
      <w:r>
        <w:tab/>
      </w:r>
      <w:r>
        <w:tab/>
        <w:t>"registrationDate" : 1455887773493,</w:t>
      </w:r>
    </w:p>
    <w:p w:rsidR="002714FD" w:rsidRDefault="00D9424A">
      <w:r>
        <w:tab/>
      </w:r>
      <w:r>
        <w:tab/>
      </w:r>
      <w:r>
        <w:tab/>
      </w:r>
      <w:r>
        <w:tab/>
        <w:t>"patientSSIN" : "73100906111",</w:t>
      </w:r>
    </w:p>
    <w:p w:rsidR="002714FD" w:rsidRDefault="00D9424A">
      <w:r>
        <w:tab/>
      </w:r>
      <w:r>
        <w:tab/>
      </w:r>
      <w:r>
        <w:tab/>
      </w:r>
      <w:r>
        <w:tab/>
        <w:t>"orgNIHII" : "71032209",</w:t>
      </w:r>
    </w:p>
    <w:p w:rsidR="002714FD" w:rsidRDefault="00D9424A">
      <w:r>
        <w:tab/>
      </w:r>
      <w:r>
        <w:tab/>
      </w:r>
      <w:r>
        <w:tab/>
      </w:r>
      <w:r>
        <w:tab/>
        <w:t>"intendedMedication" : {</w:t>
      </w:r>
    </w:p>
    <w:p w:rsidR="002714FD" w:rsidRDefault="00D9424A">
      <w:r>
        <w:tab/>
      </w:r>
      <w:r>
        <w:tab/>
      </w:r>
      <w:r>
        <w:tab/>
      </w:r>
      <w:r>
        <w:tab/>
      </w:r>
      <w:r>
        <w:tab/>
        <w:t>"</w:t>
      </w:r>
      <w:r>
        <w:t>medicationId" : "12791",</w:t>
      </w:r>
    </w:p>
    <w:p w:rsidR="002714FD" w:rsidRDefault="00D9424A">
      <w:r>
        <w:tab/>
      </w:r>
      <w:r>
        <w:tab/>
      </w:r>
      <w:r>
        <w:tab/>
      </w:r>
      <w:r>
        <w:tab/>
      </w:r>
      <w:r>
        <w:tab/>
        <w:t>"medicationIdType" : "AMP",</w:t>
      </w:r>
    </w:p>
    <w:p w:rsidR="002714FD" w:rsidRDefault="00D9424A">
      <w:r>
        <w:tab/>
      </w:r>
      <w:r>
        <w:tab/>
      </w:r>
      <w:r>
        <w:tab/>
      </w:r>
      <w:r>
        <w:tab/>
      </w:r>
      <w:r>
        <w:tab/>
        <w:t>"medicationDescription" : "Daflon compr. 450 mg+ 50 mg"</w:t>
      </w:r>
    </w:p>
    <w:p w:rsidR="002714FD" w:rsidRDefault="00D9424A">
      <w:r>
        <w:tab/>
      </w:r>
      <w:r>
        <w:tab/>
      </w:r>
      <w:r>
        <w:tab/>
      </w:r>
      <w:r>
        <w:tab/>
        <w:t>},</w:t>
      </w:r>
    </w:p>
    <w:p w:rsidR="002714FD" w:rsidRDefault="00D9424A">
      <w:r>
        <w:tab/>
      </w:r>
      <w:r>
        <w:tab/>
      </w:r>
      <w:r>
        <w:tab/>
      </w:r>
      <w:r>
        <w:tab/>
        <w:t>"drugRoute" : "OR",</w:t>
      </w:r>
    </w:p>
    <w:p w:rsidR="002714FD" w:rsidRDefault="00D9424A">
      <w:r>
        <w:tab/>
      </w:r>
      <w:r>
        <w:tab/>
      </w:r>
      <w:r>
        <w:tab/>
      </w:r>
      <w:r>
        <w:tab/>
        <w:t>"startDate" : 1420066800000,</w:t>
      </w:r>
    </w:p>
    <w:p w:rsidR="002714FD" w:rsidRDefault="00D9424A">
      <w:r>
        <w:tab/>
      </w:r>
      <w:r>
        <w:tab/>
      </w:r>
      <w:r>
        <w:tab/>
      </w:r>
      <w:r>
        <w:tab/>
        <w:t>"periodicity" : "D",</w:t>
      </w:r>
    </w:p>
    <w:p w:rsidR="002714FD" w:rsidRDefault="00D9424A">
      <w:r>
        <w:tab/>
      </w:r>
      <w:r>
        <w:tab/>
      </w:r>
      <w:r>
        <w:tab/>
      </w:r>
      <w:r>
        <w:tab/>
        <w:t>"regimenItems" : [{</w:t>
      </w:r>
    </w:p>
    <w:p w:rsidR="002714FD" w:rsidRDefault="00D9424A">
      <w:r>
        <w:tab/>
      </w:r>
      <w:r>
        <w:tab/>
      </w:r>
      <w:r>
        <w:tab/>
      </w:r>
      <w:r>
        <w:tab/>
      </w:r>
      <w:r>
        <w:tab/>
      </w:r>
      <w:r>
        <w:tab/>
        <w:t>"time" : 25200000,</w:t>
      </w:r>
    </w:p>
    <w:p w:rsidR="002714FD" w:rsidRDefault="00D9424A">
      <w:r>
        <w:tab/>
      </w:r>
      <w:r>
        <w:tab/>
      </w:r>
      <w:r>
        <w:tab/>
      </w:r>
      <w:r>
        <w:tab/>
      </w:r>
      <w:r>
        <w:tab/>
      </w:r>
      <w:r>
        <w:tab/>
        <w:t>"quantity" : 1.0,</w:t>
      </w:r>
    </w:p>
    <w:p w:rsidR="002714FD" w:rsidRDefault="00D9424A">
      <w:r>
        <w:tab/>
      </w:r>
      <w:r>
        <w:tab/>
      </w:r>
      <w:r>
        <w:tab/>
      </w:r>
      <w:r>
        <w:tab/>
      </w:r>
      <w:r>
        <w:tab/>
      </w:r>
      <w:r>
        <w:tab/>
        <w:t>"administrationUnit" : "COMPR"</w:t>
      </w:r>
    </w:p>
    <w:p w:rsidR="002714FD" w:rsidRDefault="00D9424A">
      <w:r>
        <w:tab/>
      </w:r>
      <w:r>
        <w:tab/>
      </w:r>
      <w:r>
        <w:tab/>
      </w:r>
      <w:r>
        <w:tab/>
      </w:r>
      <w:r>
        <w:tab/>
        <w:t>}, {</w:t>
      </w:r>
    </w:p>
    <w:p w:rsidR="002714FD" w:rsidRDefault="00D9424A">
      <w:r>
        <w:tab/>
      </w:r>
      <w:r>
        <w:tab/>
      </w:r>
      <w:r>
        <w:tab/>
      </w:r>
      <w:r>
        <w:tab/>
      </w:r>
      <w:r>
        <w:tab/>
      </w:r>
      <w:r>
        <w:tab/>
        <w:t>"time" : 68400000,</w:t>
      </w:r>
    </w:p>
    <w:p w:rsidR="002714FD" w:rsidRDefault="00D9424A">
      <w:r>
        <w:tab/>
      </w:r>
      <w:r>
        <w:tab/>
      </w:r>
      <w:r>
        <w:tab/>
      </w:r>
      <w:r>
        <w:tab/>
      </w:r>
      <w:r>
        <w:tab/>
      </w:r>
      <w:r>
        <w:tab/>
        <w:t>"quantity" : 1.0,</w:t>
      </w:r>
    </w:p>
    <w:p w:rsidR="002714FD" w:rsidRDefault="00D9424A">
      <w:r>
        <w:tab/>
      </w:r>
      <w:r>
        <w:tab/>
      </w:r>
      <w:r>
        <w:tab/>
      </w:r>
      <w:r>
        <w:tab/>
      </w:r>
      <w:r>
        <w:tab/>
      </w:r>
      <w:r>
        <w:tab/>
        <w:t>"administrationUnit" : "COMPR"</w:t>
      </w:r>
    </w:p>
    <w:p w:rsidR="002714FD" w:rsidRDefault="00D9424A">
      <w:r>
        <w:tab/>
      </w:r>
      <w:r>
        <w:tab/>
      </w:r>
      <w:r>
        <w:tab/>
      </w:r>
      <w:r>
        <w:tab/>
      </w:r>
      <w:r>
        <w:tab/>
        <w:t>}</w:t>
      </w:r>
    </w:p>
    <w:p w:rsidR="002714FD" w:rsidRDefault="00D9424A">
      <w:r>
        <w:tab/>
      </w:r>
      <w:r>
        <w:tab/>
      </w:r>
      <w:r>
        <w:tab/>
      </w:r>
      <w:r>
        <w:tab/>
        <w:t>],</w:t>
      </w:r>
    </w:p>
    <w:p w:rsidR="002714FD" w:rsidRDefault="00D9424A">
      <w:r>
        <w:tab/>
      </w:r>
      <w:r>
        <w:tab/>
      </w:r>
      <w:r>
        <w:tab/>
      </w:r>
      <w:r>
        <w:tab/>
        <w:t>"patientOrigin" : false,</w:t>
      </w:r>
    </w:p>
    <w:p w:rsidR="002714FD" w:rsidRDefault="00D9424A">
      <w:r>
        <w:tab/>
      </w:r>
      <w:r>
        <w:tab/>
      </w:r>
      <w:r>
        <w:tab/>
      </w:r>
      <w:r>
        <w:tab/>
        <w:t>"active" : true,</w:t>
      </w:r>
    </w:p>
    <w:p w:rsidR="002714FD" w:rsidRDefault="00D9424A">
      <w:r>
        <w:tab/>
      </w:r>
      <w:r>
        <w:tab/>
      </w:r>
      <w:r>
        <w:tab/>
      </w:r>
      <w:r>
        <w:tab/>
        <w:t>"validated" : false,</w:t>
      </w:r>
    </w:p>
    <w:p w:rsidR="002714FD" w:rsidRDefault="00D9424A">
      <w:r>
        <w:tab/>
      </w:r>
      <w:r>
        <w:tab/>
      </w:r>
      <w:r>
        <w:tab/>
      </w:r>
      <w:r>
        <w:tab/>
        <w:t>"susp</w:t>
      </w:r>
      <w:r>
        <w:t>ensions" : []</w:t>
      </w:r>
    </w:p>
    <w:p w:rsidR="002714FD" w:rsidRDefault="00D9424A">
      <w:r>
        <w:tab/>
      </w:r>
      <w:r>
        <w:tab/>
      </w:r>
      <w:r>
        <w:tab/>
        <w:t>}</w:t>
      </w:r>
    </w:p>
    <w:p w:rsidR="002714FD" w:rsidRDefault="00D9424A">
      <w:r>
        <w:tab/>
      </w:r>
      <w:r>
        <w:tab/>
        <w:t>},</w:t>
      </w:r>
    </w:p>
    <w:p w:rsidR="002714FD" w:rsidRDefault="00D9424A">
      <w:r>
        <w:tab/>
      </w:r>
      <w:r>
        <w:tab/>
        <w:t>2 : {</w:t>
      </w:r>
    </w:p>
    <w:p w:rsidR="002714FD" w:rsidRDefault="00D9424A">
      <w:r>
        <w:tab/>
      </w:r>
      <w:r>
        <w:tab/>
      </w:r>
      <w:r>
        <w:tab/>
        <w:t>"__ATTR_FULLDATA__" : {</w:t>
      </w:r>
    </w:p>
    <w:p w:rsidR="002714FD" w:rsidRDefault="00D9424A">
      <w:r>
        <w:tab/>
      </w:r>
      <w:r>
        <w:tab/>
      </w:r>
      <w:r>
        <w:tab/>
      </w:r>
      <w:r>
        <w:tab/>
        <w:t>"source" : "Andere",</w:t>
      </w:r>
    </w:p>
    <w:p w:rsidR="002714FD" w:rsidRDefault="00D9424A">
      <w:r>
        <w:tab/>
      </w:r>
      <w:r>
        <w:tab/>
      </w:r>
      <w:r>
        <w:tab/>
      </w:r>
      <w:r>
        <w:tab/>
        <w:t>"registrationDate" : 1456472330263,</w:t>
      </w:r>
    </w:p>
    <w:p w:rsidR="002714FD" w:rsidRDefault="00D9424A">
      <w:r>
        <w:tab/>
      </w:r>
      <w:r>
        <w:tab/>
      </w:r>
      <w:r>
        <w:tab/>
      </w:r>
      <w:r>
        <w:tab/>
        <w:t>"patientSSIN" : "73100906111",</w:t>
      </w:r>
    </w:p>
    <w:p w:rsidR="002714FD" w:rsidRDefault="00D9424A">
      <w:r>
        <w:tab/>
      </w:r>
      <w:r>
        <w:tab/>
      </w:r>
      <w:r>
        <w:tab/>
      </w:r>
      <w:r>
        <w:tab/>
        <w:t>"orgNIHII" : "71032209",</w:t>
      </w:r>
    </w:p>
    <w:p w:rsidR="002714FD" w:rsidRDefault="00D9424A">
      <w:r>
        <w:tab/>
      </w:r>
      <w:r>
        <w:tab/>
      </w:r>
      <w:r>
        <w:tab/>
      </w:r>
      <w:r>
        <w:tab/>
        <w:t>"intendedMedication" : {</w:t>
      </w:r>
    </w:p>
    <w:p w:rsidR="002714FD" w:rsidRDefault="00D9424A">
      <w:r>
        <w:tab/>
      </w:r>
      <w:r>
        <w:tab/>
      </w:r>
      <w:r>
        <w:tab/>
      </w:r>
      <w:r>
        <w:tab/>
      </w:r>
      <w:r>
        <w:tab/>
        <w:t>"medicationId" : "11465",</w:t>
      </w:r>
    </w:p>
    <w:p w:rsidR="002714FD" w:rsidRDefault="00D9424A">
      <w:r>
        <w:tab/>
      </w:r>
      <w:r>
        <w:tab/>
      </w:r>
      <w:r>
        <w:tab/>
      </w:r>
      <w:r>
        <w:tab/>
      </w:r>
      <w:r>
        <w:tab/>
        <w:t>"</w:t>
      </w:r>
      <w:r>
        <w:t>medicationIdType" : "AMP",</w:t>
      </w:r>
    </w:p>
    <w:p w:rsidR="002714FD" w:rsidRDefault="00D9424A">
      <w:r>
        <w:tab/>
      </w:r>
      <w:r>
        <w:tab/>
      </w:r>
      <w:r>
        <w:tab/>
      </w:r>
      <w:r>
        <w:tab/>
      </w:r>
      <w:r>
        <w:tab/>
        <w:t>"medicationDescription" : "Steovit 1000/800 kauwcompr. Forte 1 g+ 800 IE"</w:t>
      </w:r>
    </w:p>
    <w:p w:rsidR="002714FD" w:rsidRDefault="00D9424A">
      <w:r>
        <w:tab/>
      </w:r>
      <w:r>
        <w:tab/>
      </w:r>
      <w:r>
        <w:tab/>
      </w:r>
      <w:r>
        <w:tab/>
        <w:t>},</w:t>
      </w:r>
    </w:p>
    <w:p w:rsidR="002714FD" w:rsidRDefault="00D9424A">
      <w:r>
        <w:tab/>
      </w:r>
      <w:r>
        <w:tab/>
      </w:r>
      <w:r>
        <w:tab/>
      </w:r>
      <w:r>
        <w:tab/>
        <w:t>"drugRoute" : "OR",</w:t>
      </w:r>
    </w:p>
    <w:p w:rsidR="002714FD" w:rsidRDefault="00D9424A">
      <w:r>
        <w:tab/>
      </w:r>
      <w:r>
        <w:tab/>
      </w:r>
      <w:r>
        <w:tab/>
      </w:r>
      <w:r>
        <w:tab/>
        <w:t>"startDate" : -2208992400000,</w:t>
      </w:r>
    </w:p>
    <w:p w:rsidR="002714FD" w:rsidRDefault="00D9424A">
      <w:r>
        <w:tab/>
      </w:r>
      <w:r>
        <w:tab/>
      </w:r>
      <w:r>
        <w:tab/>
      </w:r>
      <w:r>
        <w:tab/>
        <w:t>"periodicity" : "D",</w:t>
      </w:r>
    </w:p>
    <w:p w:rsidR="002714FD" w:rsidRDefault="00D9424A">
      <w:r>
        <w:tab/>
      </w:r>
      <w:r>
        <w:tab/>
      </w:r>
      <w:r>
        <w:tab/>
      </w:r>
      <w:r>
        <w:tab/>
        <w:t>"regimenItems" : [{</w:t>
      </w:r>
    </w:p>
    <w:p w:rsidR="002714FD" w:rsidRDefault="00D9424A">
      <w:r>
        <w:tab/>
      </w:r>
      <w:r>
        <w:tab/>
      </w:r>
      <w:r>
        <w:tab/>
      </w:r>
      <w:r>
        <w:tab/>
      </w:r>
      <w:r>
        <w:tab/>
      </w:r>
      <w:r>
        <w:tab/>
        <w:t>"time" : 61200000,</w:t>
      </w:r>
    </w:p>
    <w:p w:rsidR="002714FD" w:rsidRDefault="00D9424A">
      <w:r>
        <w:tab/>
      </w:r>
      <w:r>
        <w:tab/>
      </w:r>
      <w:r>
        <w:tab/>
      </w:r>
      <w:r>
        <w:tab/>
      </w:r>
      <w:r>
        <w:tab/>
      </w:r>
      <w:r>
        <w:tab/>
        <w:t>"</w:t>
      </w:r>
      <w:r>
        <w:t>quantity" : 1.0,</w:t>
      </w:r>
    </w:p>
    <w:p w:rsidR="002714FD" w:rsidRDefault="00D9424A">
      <w:r>
        <w:tab/>
      </w:r>
      <w:r>
        <w:tab/>
      </w:r>
      <w:r>
        <w:tab/>
      </w:r>
      <w:r>
        <w:tab/>
      </w:r>
      <w:r>
        <w:tab/>
      </w:r>
      <w:r>
        <w:tab/>
        <w:t>"administrationUnit" : "COMPR"</w:t>
      </w:r>
    </w:p>
    <w:p w:rsidR="002714FD" w:rsidRDefault="00D9424A">
      <w:r>
        <w:tab/>
      </w:r>
      <w:r>
        <w:tab/>
      </w:r>
      <w:r>
        <w:tab/>
      </w:r>
      <w:r>
        <w:tab/>
      </w:r>
      <w:r>
        <w:tab/>
        <w:t>}</w:t>
      </w:r>
    </w:p>
    <w:p w:rsidR="002714FD" w:rsidRDefault="00D9424A">
      <w:r>
        <w:tab/>
      </w:r>
      <w:r>
        <w:tab/>
      </w:r>
      <w:r>
        <w:tab/>
      </w:r>
      <w:r>
        <w:tab/>
        <w:t>],</w:t>
      </w:r>
    </w:p>
    <w:p w:rsidR="002714FD" w:rsidRDefault="00D9424A">
      <w:r>
        <w:tab/>
      </w:r>
      <w:r>
        <w:tab/>
      </w:r>
      <w:r>
        <w:tab/>
      </w:r>
      <w:r>
        <w:tab/>
        <w:t>"instructionForPatient" : "Calcium en vitamine d supplement, ter versteviging van de botten.",</w:t>
      </w:r>
    </w:p>
    <w:p w:rsidR="002714FD" w:rsidRDefault="00D9424A">
      <w:r>
        <w:tab/>
      </w:r>
      <w:r>
        <w:tab/>
      </w:r>
      <w:r>
        <w:tab/>
      </w:r>
      <w:r>
        <w:tab/>
        <w:t>"patientOrigin" : true,</w:t>
      </w:r>
    </w:p>
    <w:p w:rsidR="002714FD" w:rsidRDefault="00D9424A">
      <w:r>
        <w:tab/>
      </w:r>
      <w:r>
        <w:tab/>
      </w:r>
      <w:r>
        <w:tab/>
      </w:r>
      <w:r>
        <w:tab/>
        <w:t>"active" : true,</w:t>
      </w:r>
    </w:p>
    <w:p w:rsidR="002714FD" w:rsidRDefault="00D9424A">
      <w:r>
        <w:tab/>
      </w:r>
      <w:r>
        <w:tab/>
      </w:r>
      <w:r>
        <w:tab/>
      </w:r>
      <w:r>
        <w:tab/>
        <w:t>"validated" : false,</w:t>
      </w:r>
    </w:p>
    <w:p w:rsidR="002714FD" w:rsidRDefault="00D9424A">
      <w:r>
        <w:tab/>
      </w:r>
      <w:r>
        <w:tab/>
      </w:r>
      <w:r>
        <w:tab/>
      </w:r>
      <w:r>
        <w:tab/>
        <w:t>"suspension</w:t>
      </w:r>
      <w:r>
        <w:t>s" : []</w:t>
      </w:r>
    </w:p>
    <w:p w:rsidR="002714FD" w:rsidRDefault="00D9424A">
      <w:r>
        <w:tab/>
      </w:r>
      <w:r>
        <w:tab/>
      </w:r>
      <w:r>
        <w:tab/>
        <w:t>}</w:t>
      </w:r>
    </w:p>
    <w:p w:rsidR="002714FD" w:rsidRDefault="00D9424A">
      <w:r>
        <w:tab/>
      </w:r>
      <w:r>
        <w:tab/>
        <w:t>},</w:t>
      </w:r>
    </w:p>
    <w:p w:rsidR="002714FD" w:rsidRDefault="00D9424A">
      <w:r>
        <w:tab/>
      </w:r>
      <w:r>
        <w:tab/>
        <w:t>3 : {</w:t>
      </w:r>
    </w:p>
    <w:p w:rsidR="002714FD" w:rsidRDefault="00D9424A">
      <w:r>
        <w:tab/>
      </w:r>
      <w:r>
        <w:tab/>
      </w:r>
      <w:r>
        <w:tab/>
        <w:t>"__ATTR_FULLDATA__" : {</w:t>
      </w:r>
    </w:p>
    <w:p w:rsidR="002714FD" w:rsidRDefault="00D9424A">
      <w:r>
        <w:tab/>
      </w:r>
      <w:r>
        <w:tab/>
      </w:r>
      <w:r>
        <w:tab/>
      </w:r>
      <w:r>
        <w:tab/>
        <w:t>"source" : "Andere",</w:t>
      </w:r>
    </w:p>
    <w:p w:rsidR="002714FD" w:rsidRDefault="00D9424A">
      <w:r>
        <w:tab/>
      </w:r>
      <w:r>
        <w:tab/>
      </w:r>
      <w:r>
        <w:tab/>
      </w:r>
      <w:r>
        <w:tab/>
        <w:t>"type" : "ONESHOT",</w:t>
      </w:r>
    </w:p>
    <w:p w:rsidR="002714FD" w:rsidRDefault="00D9424A">
      <w:r>
        <w:tab/>
      </w:r>
      <w:r>
        <w:tab/>
      </w:r>
      <w:r>
        <w:tab/>
      </w:r>
      <w:r>
        <w:tab/>
        <w:t>"registrationDate" : 1456472349853,</w:t>
      </w:r>
    </w:p>
    <w:p w:rsidR="002714FD" w:rsidRDefault="00D9424A">
      <w:r>
        <w:tab/>
      </w:r>
      <w:r>
        <w:tab/>
      </w:r>
      <w:r>
        <w:tab/>
      </w:r>
      <w:r>
        <w:tab/>
        <w:t>"patientSSIN" : "73100906111",</w:t>
      </w:r>
    </w:p>
    <w:p w:rsidR="002714FD" w:rsidRDefault="00D9424A">
      <w:r>
        <w:tab/>
      </w:r>
      <w:r>
        <w:tab/>
      </w:r>
      <w:r>
        <w:tab/>
      </w:r>
      <w:r>
        <w:tab/>
        <w:t>"orgNIHII" : "71032209",</w:t>
      </w:r>
    </w:p>
    <w:p w:rsidR="002714FD" w:rsidRDefault="00D9424A">
      <w:r>
        <w:tab/>
      </w:r>
      <w:r>
        <w:tab/>
      </w:r>
      <w:r>
        <w:tab/>
      </w:r>
      <w:r>
        <w:tab/>
        <w:t>"intendedMedication" : {</w:t>
      </w:r>
    </w:p>
    <w:p w:rsidR="002714FD" w:rsidRDefault="00D9424A">
      <w:r>
        <w:tab/>
      </w:r>
      <w:r>
        <w:tab/>
      </w:r>
      <w:r>
        <w:tab/>
      </w:r>
      <w:r>
        <w:tab/>
      </w:r>
      <w:r>
        <w:tab/>
        <w:t>"medicationId"</w:t>
      </w:r>
      <w:r>
        <w:t xml:space="preserve"> : "13747",</w:t>
      </w:r>
    </w:p>
    <w:p w:rsidR="002714FD" w:rsidRDefault="00D9424A">
      <w:r>
        <w:tab/>
      </w:r>
      <w:r>
        <w:tab/>
      </w:r>
      <w:r>
        <w:tab/>
      </w:r>
      <w:r>
        <w:tab/>
      </w:r>
      <w:r>
        <w:tab/>
        <w:t>"medicationIdType" : "AMP",</w:t>
      </w:r>
    </w:p>
    <w:p w:rsidR="002714FD" w:rsidRDefault="00D9424A">
      <w:r>
        <w:tab/>
      </w:r>
      <w:r>
        <w:tab/>
      </w:r>
      <w:r>
        <w:tab/>
      </w:r>
      <w:r>
        <w:tab/>
      </w:r>
      <w:r>
        <w:tab/>
        <w:t>"medicationDescription" : "Movicol poeder (zakjes) Neutral 13 g+ 350 mg+ 178 mg[+3]"</w:t>
      </w:r>
    </w:p>
    <w:p w:rsidR="002714FD" w:rsidRDefault="00D9424A">
      <w:r>
        <w:tab/>
      </w:r>
      <w:r>
        <w:tab/>
      </w:r>
      <w:r>
        <w:tab/>
      </w:r>
      <w:r>
        <w:tab/>
        <w:t>},</w:t>
      </w:r>
    </w:p>
    <w:p w:rsidR="002714FD" w:rsidRDefault="00D9424A">
      <w:r>
        <w:tab/>
      </w:r>
      <w:r>
        <w:tab/>
      </w:r>
      <w:r>
        <w:tab/>
      </w:r>
      <w:r>
        <w:tab/>
        <w:t>"drugRoute" : "OR",</w:t>
      </w:r>
    </w:p>
    <w:p w:rsidR="002714FD" w:rsidRDefault="00D9424A">
      <w:r>
        <w:tab/>
      </w:r>
      <w:r>
        <w:tab/>
      </w:r>
      <w:r>
        <w:tab/>
      </w:r>
      <w:r>
        <w:tab/>
        <w:t>"startDate" : -2208992400000,</w:t>
      </w:r>
    </w:p>
    <w:p w:rsidR="002714FD" w:rsidRDefault="00D9424A">
      <w:r>
        <w:tab/>
      </w:r>
      <w:r>
        <w:tab/>
      </w:r>
      <w:r>
        <w:tab/>
      </w:r>
      <w:r>
        <w:tab/>
        <w:t>"beginCondition" : "# bij constipatie",</w:t>
      </w:r>
    </w:p>
    <w:p w:rsidR="002714FD" w:rsidRDefault="00D9424A">
      <w:r>
        <w:tab/>
      </w:r>
      <w:r>
        <w:tab/>
      </w:r>
      <w:r>
        <w:tab/>
      </w:r>
      <w:r>
        <w:tab/>
        <w:t>"regimen</w:t>
      </w:r>
      <w:r>
        <w:t>Items" : [],</w:t>
      </w:r>
    </w:p>
    <w:p w:rsidR="002714FD" w:rsidRDefault="00D9424A">
      <w:r>
        <w:tab/>
      </w:r>
      <w:r>
        <w:tab/>
      </w:r>
      <w:r>
        <w:tab/>
      </w:r>
      <w:r>
        <w:tab/>
        <w:t>"posology" : "1  zakje ",</w:t>
      </w:r>
    </w:p>
    <w:p w:rsidR="002714FD" w:rsidRDefault="00D9424A">
      <w:r>
        <w:tab/>
      </w:r>
      <w:r>
        <w:tab/>
      </w:r>
      <w:r>
        <w:tab/>
      </w:r>
      <w:r>
        <w:tab/>
        <w:t>"instructionForPatient" : "Om de stoelgang malser te maken, in te nemen met een groot glas water. Te stoppen bij losse stoelgang.",</w:t>
      </w:r>
    </w:p>
    <w:p w:rsidR="002714FD" w:rsidRDefault="00D9424A">
      <w:r>
        <w:tab/>
      </w:r>
      <w:r>
        <w:tab/>
      </w:r>
      <w:r>
        <w:tab/>
      </w:r>
      <w:r>
        <w:tab/>
        <w:t>"patientOrigin" : true,</w:t>
      </w:r>
    </w:p>
    <w:p w:rsidR="002714FD" w:rsidRDefault="00D9424A">
      <w:r>
        <w:tab/>
      </w:r>
      <w:r>
        <w:tab/>
      </w:r>
      <w:r>
        <w:tab/>
      </w:r>
      <w:r>
        <w:tab/>
        <w:t>"active" : true,</w:t>
      </w:r>
    </w:p>
    <w:p w:rsidR="002714FD" w:rsidRDefault="00D9424A">
      <w:r>
        <w:tab/>
      </w:r>
      <w:r>
        <w:tab/>
      </w:r>
      <w:r>
        <w:tab/>
      </w:r>
      <w:r>
        <w:tab/>
        <w:t>"validated" : false,</w:t>
      </w:r>
    </w:p>
    <w:p w:rsidR="002714FD" w:rsidRDefault="00D9424A">
      <w:r>
        <w:tab/>
      </w:r>
      <w:r>
        <w:tab/>
      </w:r>
      <w:r>
        <w:tab/>
      </w:r>
      <w:r>
        <w:tab/>
        <w:t>"suspensions" : []</w:t>
      </w:r>
    </w:p>
    <w:p w:rsidR="002714FD" w:rsidRDefault="00D9424A">
      <w:r>
        <w:tab/>
      </w:r>
      <w:r>
        <w:tab/>
      </w:r>
      <w:r>
        <w:tab/>
        <w:t>}</w:t>
      </w:r>
    </w:p>
    <w:p w:rsidR="002714FD" w:rsidRDefault="00D9424A">
      <w:r>
        <w:tab/>
      </w:r>
      <w:r>
        <w:tab/>
        <w:t>},</w:t>
      </w:r>
    </w:p>
    <w:p w:rsidR="002714FD" w:rsidRDefault="00D9424A">
      <w:r>
        <w:tab/>
      </w:r>
      <w:r>
        <w:tab/>
        <w:t>4 : {</w:t>
      </w:r>
    </w:p>
    <w:p w:rsidR="002714FD" w:rsidRDefault="00D9424A">
      <w:r>
        <w:tab/>
      </w:r>
      <w:r>
        <w:tab/>
      </w:r>
      <w:r>
        <w:tab/>
        <w:t>"__ATTR_FULLDATA__" : {</w:t>
      </w:r>
    </w:p>
    <w:p w:rsidR="002714FD" w:rsidRDefault="00D9424A">
      <w:r>
        <w:tab/>
      </w:r>
      <w:r>
        <w:tab/>
      </w:r>
      <w:r>
        <w:tab/>
      </w:r>
      <w:r>
        <w:tab/>
        <w:t>"source" : "Andere",</w:t>
      </w:r>
    </w:p>
    <w:p w:rsidR="002714FD" w:rsidRDefault="00D9424A">
      <w:r>
        <w:tab/>
      </w:r>
      <w:r>
        <w:tab/>
      </w:r>
      <w:r>
        <w:tab/>
      </w:r>
      <w:r>
        <w:tab/>
        <w:t>"registrationDate" : 1461316474790,</w:t>
      </w:r>
    </w:p>
    <w:p w:rsidR="002714FD" w:rsidRDefault="00D9424A">
      <w:r>
        <w:tab/>
      </w:r>
      <w:r>
        <w:tab/>
      </w:r>
      <w:r>
        <w:tab/>
      </w:r>
      <w:r>
        <w:tab/>
        <w:t>"patientSSIN" : "73100906111",</w:t>
      </w:r>
    </w:p>
    <w:p w:rsidR="002714FD" w:rsidRDefault="00D9424A">
      <w:r>
        <w:tab/>
      </w:r>
      <w:r>
        <w:tab/>
      </w:r>
      <w:r>
        <w:tab/>
      </w:r>
      <w:r>
        <w:tab/>
        <w:t>"orgNIHII" : "71032209",</w:t>
      </w:r>
    </w:p>
    <w:p w:rsidR="002714FD" w:rsidRDefault="00D9424A">
      <w:r>
        <w:tab/>
      </w:r>
      <w:r>
        <w:tab/>
      </w:r>
      <w:r>
        <w:tab/>
      </w:r>
      <w:r>
        <w:tab/>
        <w:t>"intendedMedication" : {</w:t>
      </w:r>
    </w:p>
    <w:p w:rsidR="002714FD" w:rsidRDefault="00D9424A">
      <w:r>
        <w:tab/>
      </w:r>
      <w:r>
        <w:tab/>
      </w:r>
      <w:r>
        <w:tab/>
      </w:r>
      <w:r>
        <w:tab/>
      </w:r>
      <w:r>
        <w:tab/>
        <w:t>"medicationIdType" : "MAG",</w:t>
      </w:r>
    </w:p>
    <w:p w:rsidR="002714FD" w:rsidRDefault="00D9424A">
      <w:r>
        <w:tab/>
      </w:r>
      <w:r>
        <w:tab/>
      </w:r>
      <w:r>
        <w:tab/>
      </w:r>
      <w:r>
        <w:tab/>
      </w:r>
      <w:r>
        <w:tab/>
        <w:t>"medicationDescription" : "PANTOPRAZOLE EG (TABL 40 MG)",</w:t>
      </w:r>
    </w:p>
    <w:p w:rsidR="002714FD" w:rsidRDefault="00D9424A">
      <w:r>
        <w:tab/>
      </w:r>
      <w:r>
        <w:tab/>
      </w:r>
      <w:r>
        <w:tab/>
      </w:r>
      <w:r>
        <w:tab/>
      </w:r>
      <w:r>
        <w:tab/>
        <w:t>"magistralText" : "PANTOPRAZOLE EG (TABL 40 MG)"</w:t>
      </w:r>
    </w:p>
    <w:p w:rsidR="002714FD" w:rsidRDefault="00D9424A">
      <w:r>
        <w:tab/>
      </w:r>
      <w:r>
        <w:tab/>
      </w:r>
      <w:r>
        <w:tab/>
      </w:r>
      <w:r>
        <w:tab/>
        <w:t>},</w:t>
      </w:r>
    </w:p>
    <w:p w:rsidR="002714FD" w:rsidRDefault="00D9424A">
      <w:r>
        <w:tab/>
      </w:r>
      <w:r>
        <w:tab/>
      </w:r>
      <w:r>
        <w:tab/>
      </w:r>
      <w:r>
        <w:tab/>
        <w:t>"drugRoute" : "OR",</w:t>
      </w:r>
    </w:p>
    <w:p w:rsidR="002714FD" w:rsidRDefault="00D9424A">
      <w:r>
        <w:tab/>
      </w:r>
      <w:r>
        <w:tab/>
      </w:r>
      <w:r>
        <w:tab/>
      </w:r>
      <w:r>
        <w:tab/>
        <w:t>"startDate" : -2208992400000,</w:t>
      </w:r>
    </w:p>
    <w:p w:rsidR="002714FD" w:rsidRDefault="00D9424A">
      <w:r>
        <w:tab/>
      </w:r>
      <w:r>
        <w:tab/>
      </w:r>
      <w:r>
        <w:tab/>
      </w:r>
      <w:r>
        <w:tab/>
        <w:t>"periodicity" : "D",</w:t>
      </w:r>
    </w:p>
    <w:p w:rsidR="002714FD" w:rsidRDefault="00D9424A">
      <w:r>
        <w:tab/>
      </w:r>
      <w:r>
        <w:tab/>
      </w:r>
      <w:r>
        <w:tab/>
      </w:r>
      <w:r>
        <w:tab/>
        <w:t>"regimenItems" : [{</w:t>
      </w:r>
    </w:p>
    <w:p w:rsidR="002714FD" w:rsidRDefault="00D9424A">
      <w:r>
        <w:tab/>
      </w:r>
      <w:r>
        <w:tab/>
      </w:r>
      <w:r>
        <w:tab/>
      </w:r>
      <w:r>
        <w:tab/>
      </w:r>
      <w:r>
        <w:tab/>
      </w:r>
      <w:r>
        <w:tab/>
        <w:t>"time" : 25200000,</w:t>
      </w:r>
    </w:p>
    <w:p w:rsidR="002714FD" w:rsidRDefault="00D9424A">
      <w:r>
        <w:tab/>
      </w:r>
      <w:r>
        <w:tab/>
      </w:r>
      <w:r>
        <w:tab/>
      </w:r>
      <w:r>
        <w:tab/>
      </w:r>
      <w:r>
        <w:tab/>
      </w:r>
      <w:r>
        <w:tab/>
        <w:t>"quantity" : 1.0,</w:t>
      </w:r>
    </w:p>
    <w:p w:rsidR="002714FD" w:rsidRDefault="00D9424A">
      <w:r>
        <w:tab/>
      </w:r>
      <w:r>
        <w:tab/>
      </w:r>
      <w:r>
        <w:tab/>
      </w:r>
      <w:r>
        <w:tab/>
      </w:r>
      <w:r>
        <w:tab/>
      </w:r>
      <w:r>
        <w:tab/>
        <w:t>"administrationUnit" : "COMPR"</w:t>
      </w:r>
    </w:p>
    <w:p w:rsidR="002714FD" w:rsidRDefault="00D9424A">
      <w:r>
        <w:tab/>
      </w:r>
      <w:r>
        <w:tab/>
      </w:r>
      <w:r>
        <w:tab/>
      </w:r>
      <w:r>
        <w:tab/>
      </w:r>
      <w:r>
        <w:tab/>
        <w:t>}</w:t>
      </w:r>
    </w:p>
    <w:p w:rsidR="002714FD" w:rsidRDefault="00D9424A">
      <w:r>
        <w:tab/>
      </w:r>
      <w:r>
        <w:tab/>
      </w:r>
      <w:r>
        <w:tab/>
      </w:r>
      <w:r>
        <w:tab/>
        <w:t>],</w:t>
      </w:r>
    </w:p>
    <w:p w:rsidR="002714FD" w:rsidRDefault="00D9424A">
      <w:r>
        <w:tab/>
      </w:r>
      <w:r>
        <w:tab/>
      </w:r>
      <w:r>
        <w:tab/>
      </w:r>
      <w:r>
        <w:tab/>
        <w:t>"instructionForPatient" : "In het ziekenhuis werd PANTOMED gegeven (zelfde product)",</w:t>
      </w:r>
    </w:p>
    <w:p w:rsidR="002714FD" w:rsidRDefault="00D9424A">
      <w:r>
        <w:tab/>
      </w:r>
      <w:r>
        <w:tab/>
      </w:r>
      <w:r>
        <w:tab/>
      </w:r>
      <w:r>
        <w:tab/>
        <w:t>"patientOrigin" : true,</w:t>
      </w:r>
    </w:p>
    <w:p w:rsidR="002714FD" w:rsidRDefault="00D9424A">
      <w:r>
        <w:tab/>
      </w:r>
      <w:r>
        <w:tab/>
      </w:r>
      <w:r>
        <w:tab/>
      </w:r>
      <w:r>
        <w:tab/>
        <w:t>"active" : true,</w:t>
      </w:r>
    </w:p>
    <w:p w:rsidR="002714FD" w:rsidRDefault="00D9424A">
      <w:r>
        <w:tab/>
      </w:r>
      <w:r>
        <w:tab/>
      </w:r>
      <w:r>
        <w:tab/>
      </w:r>
      <w:r>
        <w:tab/>
        <w:t>"validated" : false,</w:t>
      </w:r>
    </w:p>
    <w:p w:rsidR="002714FD" w:rsidRDefault="00D9424A">
      <w:r>
        <w:tab/>
      </w:r>
      <w:r>
        <w:tab/>
      </w:r>
      <w:r>
        <w:tab/>
      </w:r>
      <w:r>
        <w:tab/>
        <w:t>"suspensions"</w:t>
      </w:r>
      <w:r>
        <w:t xml:space="preserve"> : []</w:t>
      </w:r>
    </w:p>
    <w:p w:rsidR="002714FD" w:rsidRDefault="00D9424A">
      <w:r>
        <w:tab/>
      </w:r>
      <w:r>
        <w:tab/>
      </w:r>
      <w:r>
        <w:tab/>
        <w:t>}</w:t>
      </w:r>
    </w:p>
    <w:p w:rsidR="002714FD" w:rsidRDefault="00D9424A">
      <w:r>
        <w:tab/>
      </w:r>
      <w:r>
        <w:tab/>
        <w:t>},</w:t>
      </w:r>
    </w:p>
    <w:p w:rsidR="002714FD" w:rsidRDefault="00D9424A">
      <w:r>
        <w:tab/>
      </w:r>
      <w:r>
        <w:tab/>
        <w:t>5 : {</w:t>
      </w:r>
    </w:p>
    <w:p w:rsidR="002714FD" w:rsidRDefault="00D9424A">
      <w:r>
        <w:tab/>
      </w:r>
      <w:r>
        <w:tab/>
      </w:r>
      <w:r>
        <w:tab/>
        <w:t>"__ATTR_FULLDATA__" : {</w:t>
      </w:r>
    </w:p>
    <w:p w:rsidR="002714FD" w:rsidRDefault="00D9424A">
      <w:r>
        <w:tab/>
      </w:r>
      <w:r>
        <w:tab/>
      </w:r>
      <w:r>
        <w:tab/>
      </w:r>
      <w:r>
        <w:tab/>
        <w:t>"source" : "Andere",</w:t>
      </w:r>
    </w:p>
    <w:p w:rsidR="002714FD" w:rsidRDefault="00D9424A">
      <w:r>
        <w:tab/>
      </w:r>
      <w:r>
        <w:tab/>
      </w:r>
      <w:r>
        <w:tab/>
      </w:r>
      <w:r>
        <w:tab/>
        <w:t>"registrationDate" : 1461317026950,</w:t>
      </w:r>
    </w:p>
    <w:p w:rsidR="002714FD" w:rsidRDefault="00D9424A">
      <w:r>
        <w:tab/>
      </w:r>
      <w:r>
        <w:tab/>
      </w:r>
      <w:r>
        <w:tab/>
      </w:r>
      <w:r>
        <w:tab/>
        <w:t>"patientSSIN" : "73100906111",</w:t>
      </w:r>
    </w:p>
    <w:p w:rsidR="002714FD" w:rsidRDefault="00D9424A">
      <w:r>
        <w:tab/>
      </w:r>
      <w:r>
        <w:tab/>
      </w:r>
      <w:r>
        <w:tab/>
      </w:r>
      <w:r>
        <w:tab/>
        <w:t>"orgNIHII" : "71032209",</w:t>
      </w:r>
    </w:p>
    <w:p w:rsidR="002714FD" w:rsidRDefault="00D9424A">
      <w:r>
        <w:tab/>
      </w:r>
      <w:r>
        <w:tab/>
      </w:r>
      <w:r>
        <w:tab/>
      </w:r>
      <w:r>
        <w:tab/>
        <w:t>"intendedMedication" : {</w:t>
      </w:r>
    </w:p>
    <w:p w:rsidR="002714FD" w:rsidRDefault="00D9424A">
      <w:r>
        <w:tab/>
      </w:r>
      <w:r>
        <w:tab/>
      </w:r>
      <w:r>
        <w:tab/>
      </w:r>
      <w:r>
        <w:tab/>
      </w:r>
      <w:r>
        <w:tab/>
        <w:t>"medicationId" : "14068",</w:t>
      </w:r>
    </w:p>
    <w:p w:rsidR="002714FD" w:rsidRDefault="00D9424A">
      <w:r>
        <w:tab/>
      </w:r>
      <w:r>
        <w:tab/>
      </w:r>
      <w:r>
        <w:tab/>
      </w:r>
      <w:r>
        <w:tab/>
      </w:r>
      <w:r>
        <w:tab/>
        <w:t>"medication</w:t>
      </w:r>
      <w:r>
        <w:t>IdType" : "AMP",</w:t>
      </w:r>
    </w:p>
    <w:p w:rsidR="002714FD" w:rsidRDefault="00D9424A">
      <w:r>
        <w:tab/>
      </w:r>
      <w:r>
        <w:tab/>
      </w:r>
      <w:r>
        <w:tab/>
      </w:r>
      <w:r>
        <w:tab/>
      </w:r>
      <w:r>
        <w:tab/>
        <w:t>"medicationDescription" : "Lormetazepam EG compr. (deelb.) 1 mg"</w:t>
      </w:r>
    </w:p>
    <w:p w:rsidR="002714FD" w:rsidRDefault="00D9424A">
      <w:r>
        <w:tab/>
      </w:r>
      <w:r>
        <w:tab/>
      </w:r>
      <w:r>
        <w:tab/>
      </w:r>
      <w:r>
        <w:tab/>
        <w:t>},</w:t>
      </w:r>
    </w:p>
    <w:p w:rsidR="002714FD" w:rsidRDefault="00D9424A">
      <w:r>
        <w:tab/>
      </w:r>
      <w:r>
        <w:tab/>
      </w:r>
      <w:r>
        <w:tab/>
      </w:r>
      <w:r>
        <w:tab/>
        <w:t>"drugRoute" : "OR",</w:t>
      </w:r>
    </w:p>
    <w:p w:rsidR="002714FD" w:rsidRDefault="00D9424A">
      <w:r>
        <w:tab/>
      </w:r>
      <w:r>
        <w:tab/>
      </w:r>
      <w:r>
        <w:tab/>
      </w:r>
      <w:r>
        <w:tab/>
        <w:t>"startDate" : -2208992400000,</w:t>
      </w:r>
    </w:p>
    <w:p w:rsidR="002714FD" w:rsidRDefault="00D9424A">
      <w:r>
        <w:tab/>
      </w:r>
      <w:r>
        <w:tab/>
      </w:r>
      <w:r>
        <w:tab/>
      </w:r>
      <w:r>
        <w:tab/>
        <w:t>"periodicity" : "D",</w:t>
      </w:r>
    </w:p>
    <w:p w:rsidR="002714FD" w:rsidRDefault="00D9424A">
      <w:r>
        <w:tab/>
      </w:r>
      <w:r>
        <w:tab/>
      </w:r>
      <w:r>
        <w:tab/>
      </w:r>
      <w:r>
        <w:tab/>
        <w:t>"regimenItems" : [{</w:t>
      </w:r>
    </w:p>
    <w:p w:rsidR="002714FD" w:rsidRDefault="00D9424A">
      <w:r>
        <w:tab/>
      </w:r>
      <w:r>
        <w:tab/>
      </w:r>
      <w:r>
        <w:tab/>
      </w:r>
      <w:r>
        <w:tab/>
      </w:r>
      <w:r>
        <w:tab/>
      </w:r>
      <w:r>
        <w:tab/>
        <w:t>"time" : 75600000,</w:t>
      </w:r>
    </w:p>
    <w:p w:rsidR="002714FD" w:rsidRDefault="00D9424A">
      <w:r>
        <w:tab/>
      </w:r>
      <w:r>
        <w:tab/>
      </w:r>
      <w:r>
        <w:tab/>
      </w:r>
      <w:r>
        <w:tab/>
      </w:r>
      <w:r>
        <w:tab/>
      </w:r>
      <w:r>
        <w:tab/>
        <w:t>"quantity" : 1.0,</w:t>
      </w:r>
    </w:p>
    <w:p w:rsidR="002714FD" w:rsidRDefault="00D9424A">
      <w:r>
        <w:tab/>
      </w:r>
      <w:r>
        <w:tab/>
      </w:r>
      <w:r>
        <w:tab/>
      </w:r>
      <w:r>
        <w:tab/>
      </w:r>
      <w:r>
        <w:tab/>
      </w:r>
      <w:r>
        <w:tab/>
      </w:r>
      <w:r>
        <w:t>"administrationUnit" : "COMPR"</w:t>
      </w:r>
    </w:p>
    <w:p w:rsidR="002714FD" w:rsidRDefault="00D9424A">
      <w:r>
        <w:tab/>
      </w:r>
      <w:r>
        <w:tab/>
      </w:r>
      <w:r>
        <w:tab/>
      </w:r>
      <w:r>
        <w:tab/>
      </w:r>
      <w:r>
        <w:tab/>
        <w:t>}</w:t>
      </w:r>
    </w:p>
    <w:p w:rsidR="002714FD" w:rsidRDefault="00D9424A">
      <w:r>
        <w:tab/>
      </w:r>
      <w:r>
        <w:tab/>
      </w:r>
      <w:r>
        <w:tab/>
      </w:r>
      <w:r>
        <w:tab/>
        <w:t>],</w:t>
      </w:r>
    </w:p>
    <w:p w:rsidR="002714FD" w:rsidRDefault="00D9424A">
      <w:r>
        <w:tab/>
      </w:r>
      <w:r>
        <w:tab/>
      </w:r>
      <w:r>
        <w:tab/>
      </w:r>
      <w:r>
        <w:tab/>
        <w:t>"instructionForPatient" : "Dosis werd afgebouwd.",</w:t>
      </w:r>
    </w:p>
    <w:p w:rsidR="002714FD" w:rsidRDefault="00D9424A">
      <w:r>
        <w:tab/>
      </w:r>
      <w:r>
        <w:tab/>
      </w:r>
      <w:r>
        <w:tab/>
      </w:r>
      <w:r>
        <w:tab/>
        <w:t>"patientOrigin" : true,</w:t>
      </w:r>
    </w:p>
    <w:p w:rsidR="002714FD" w:rsidRDefault="00D9424A">
      <w:r>
        <w:tab/>
      </w:r>
      <w:r>
        <w:tab/>
      </w:r>
      <w:r>
        <w:tab/>
      </w:r>
      <w:r>
        <w:tab/>
        <w:t>"active" : true,</w:t>
      </w:r>
    </w:p>
    <w:p w:rsidR="002714FD" w:rsidRDefault="00D9424A">
      <w:r>
        <w:tab/>
      </w:r>
      <w:r>
        <w:tab/>
      </w:r>
      <w:r>
        <w:tab/>
      </w:r>
      <w:r>
        <w:tab/>
        <w:t>"validated" : false,</w:t>
      </w:r>
    </w:p>
    <w:p w:rsidR="002714FD" w:rsidRDefault="00D9424A">
      <w:r>
        <w:tab/>
      </w:r>
      <w:r>
        <w:tab/>
      </w:r>
      <w:r>
        <w:tab/>
      </w:r>
      <w:r>
        <w:tab/>
        <w:t>"suspensions" : []</w:t>
      </w:r>
    </w:p>
    <w:p w:rsidR="002714FD" w:rsidRDefault="00D9424A">
      <w:r>
        <w:tab/>
      </w:r>
      <w:r>
        <w:tab/>
      </w:r>
      <w:r>
        <w:tab/>
        <w:t>}</w:t>
      </w:r>
    </w:p>
    <w:p w:rsidR="002714FD" w:rsidRDefault="00D9424A">
      <w:r>
        <w:tab/>
      </w:r>
      <w:r>
        <w:tab/>
        <w:t>},</w:t>
      </w:r>
    </w:p>
    <w:p w:rsidR="002714FD" w:rsidRDefault="00D9424A">
      <w:r>
        <w:tab/>
      </w:r>
      <w:r>
        <w:tab/>
        <w:t>6 : {</w:t>
      </w:r>
    </w:p>
    <w:p w:rsidR="002714FD" w:rsidRDefault="00D9424A">
      <w:r>
        <w:tab/>
      </w:r>
      <w:r>
        <w:tab/>
      </w:r>
      <w:r>
        <w:tab/>
        <w:t>"__ATTR_FULLDATA__" : {</w:t>
      </w:r>
    </w:p>
    <w:p w:rsidR="002714FD" w:rsidRDefault="00D9424A">
      <w:r>
        <w:tab/>
      </w:r>
      <w:r>
        <w:tab/>
      </w:r>
      <w:r>
        <w:tab/>
      </w:r>
      <w:r>
        <w:tab/>
        <w:t>"source" :</w:t>
      </w:r>
      <w:r>
        <w:t xml:space="preserve"> "Andere",</w:t>
      </w:r>
    </w:p>
    <w:p w:rsidR="002714FD" w:rsidRDefault="00D9424A">
      <w:r>
        <w:tab/>
      </w:r>
      <w:r>
        <w:tab/>
      </w:r>
      <w:r>
        <w:tab/>
      </w:r>
      <w:r>
        <w:tab/>
        <w:t>"registrationDate" : 1462183284503,</w:t>
      </w:r>
    </w:p>
    <w:p w:rsidR="002714FD" w:rsidRDefault="00D9424A">
      <w:r>
        <w:tab/>
      </w:r>
      <w:r>
        <w:tab/>
      </w:r>
      <w:r>
        <w:tab/>
      </w:r>
      <w:r>
        <w:tab/>
        <w:t>"patientSSIN" : "73100906111",</w:t>
      </w:r>
    </w:p>
    <w:p w:rsidR="002714FD" w:rsidRDefault="00D9424A">
      <w:r>
        <w:tab/>
      </w:r>
      <w:r>
        <w:tab/>
      </w:r>
      <w:r>
        <w:tab/>
      </w:r>
      <w:r>
        <w:tab/>
        <w:t>"orgNIHII" : "71032209",</w:t>
      </w:r>
    </w:p>
    <w:p w:rsidR="002714FD" w:rsidRDefault="00D9424A">
      <w:r>
        <w:tab/>
      </w:r>
      <w:r>
        <w:tab/>
      </w:r>
      <w:r>
        <w:tab/>
      </w:r>
      <w:r>
        <w:tab/>
        <w:t>"intendedMedication" : {</w:t>
      </w:r>
    </w:p>
    <w:p w:rsidR="002714FD" w:rsidRDefault="00D9424A">
      <w:r>
        <w:tab/>
      </w:r>
      <w:r>
        <w:tab/>
      </w:r>
      <w:r>
        <w:tab/>
      </w:r>
      <w:r>
        <w:tab/>
      </w:r>
      <w:r>
        <w:tab/>
        <w:t>"medicationId" : "15229",</w:t>
      </w:r>
    </w:p>
    <w:p w:rsidR="002714FD" w:rsidRDefault="00D9424A">
      <w:r>
        <w:tab/>
      </w:r>
      <w:r>
        <w:tab/>
      </w:r>
      <w:r>
        <w:tab/>
      </w:r>
      <w:r>
        <w:tab/>
      </w:r>
      <w:r>
        <w:tab/>
        <w:t>"medicationIdType" : "AMP",</w:t>
      </w:r>
    </w:p>
    <w:p w:rsidR="002714FD" w:rsidRDefault="00D9424A">
      <w:r>
        <w:tab/>
      </w:r>
      <w:r>
        <w:tab/>
      </w:r>
      <w:r>
        <w:tab/>
      </w:r>
      <w:r>
        <w:tab/>
      </w:r>
      <w:r>
        <w:tab/>
        <w:t>"medicationDescription" : "</w:t>
      </w:r>
      <w:r>
        <w:t>Norvir compr. 100 mg"</w:t>
      </w:r>
    </w:p>
    <w:p w:rsidR="002714FD" w:rsidRDefault="00D9424A">
      <w:r>
        <w:tab/>
      </w:r>
      <w:r>
        <w:tab/>
      </w:r>
      <w:r>
        <w:tab/>
      </w:r>
      <w:r>
        <w:tab/>
        <w:t>},</w:t>
      </w:r>
    </w:p>
    <w:p w:rsidR="002714FD" w:rsidRDefault="00D9424A">
      <w:r>
        <w:tab/>
      </w:r>
      <w:r>
        <w:tab/>
      </w:r>
      <w:r>
        <w:tab/>
      </w:r>
      <w:r>
        <w:tab/>
        <w:t>"drugRoute" : "OR",</w:t>
      </w:r>
    </w:p>
    <w:p w:rsidR="002714FD" w:rsidRDefault="00D9424A">
      <w:r>
        <w:tab/>
      </w:r>
      <w:r>
        <w:tab/>
      </w:r>
      <w:r>
        <w:tab/>
      </w:r>
      <w:r>
        <w:tab/>
        <w:t>"startDate" : -2208992400000,</w:t>
      </w:r>
    </w:p>
    <w:p w:rsidR="002714FD" w:rsidRDefault="00D9424A">
      <w:r>
        <w:tab/>
      </w:r>
      <w:r>
        <w:tab/>
      </w:r>
      <w:r>
        <w:tab/>
      </w:r>
      <w:r>
        <w:tab/>
        <w:t>"regimenItems" : [],</w:t>
      </w:r>
    </w:p>
    <w:p w:rsidR="002714FD" w:rsidRDefault="00D9424A">
      <w:r>
        <w:tab/>
      </w:r>
      <w:r>
        <w:tab/>
      </w:r>
      <w:r>
        <w:tab/>
      </w:r>
      <w:r>
        <w:tab/>
        <w:t>"posology" : "1  tabl ",</w:t>
      </w:r>
    </w:p>
    <w:p w:rsidR="002714FD" w:rsidRDefault="00D9424A">
      <w:r>
        <w:tab/>
      </w:r>
      <w:r>
        <w:tab/>
      </w:r>
      <w:r>
        <w:tab/>
      </w:r>
      <w:r>
        <w:tab/>
        <w:t>"patientOrigin" : true,</w:t>
      </w:r>
    </w:p>
    <w:p w:rsidR="002714FD" w:rsidRDefault="00D9424A">
      <w:r>
        <w:tab/>
      </w:r>
      <w:r>
        <w:tab/>
      </w:r>
      <w:r>
        <w:tab/>
      </w:r>
      <w:r>
        <w:tab/>
        <w:t>"active" : true,</w:t>
      </w:r>
    </w:p>
    <w:p w:rsidR="002714FD" w:rsidRDefault="00D9424A">
      <w:r>
        <w:tab/>
      </w:r>
      <w:r>
        <w:tab/>
      </w:r>
      <w:r>
        <w:tab/>
      </w:r>
      <w:r>
        <w:tab/>
        <w:t>"validated" : false,</w:t>
      </w:r>
    </w:p>
    <w:p w:rsidR="002714FD" w:rsidRDefault="00D9424A">
      <w:r>
        <w:tab/>
      </w:r>
      <w:r>
        <w:tab/>
      </w:r>
      <w:r>
        <w:tab/>
      </w:r>
      <w:r>
        <w:tab/>
        <w:t>"suspensions" : []</w:t>
      </w:r>
    </w:p>
    <w:p w:rsidR="002714FD" w:rsidRDefault="00D9424A">
      <w:r>
        <w:tab/>
      </w:r>
      <w:r>
        <w:tab/>
      </w:r>
      <w:r>
        <w:tab/>
        <w:t>}</w:t>
      </w:r>
    </w:p>
    <w:p w:rsidR="002714FD" w:rsidRDefault="00D9424A">
      <w:r>
        <w:tab/>
      </w:r>
      <w:r>
        <w:tab/>
        <w:t>},</w:t>
      </w:r>
    </w:p>
    <w:p w:rsidR="002714FD" w:rsidRDefault="00D9424A">
      <w:r>
        <w:tab/>
      </w:r>
      <w:r>
        <w:tab/>
        <w:t>7 : {</w:t>
      </w:r>
    </w:p>
    <w:p w:rsidR="002714FD" w:rsidRDefault="00D9424A">
      <w:r>
        <w:tab/>
      </w:r>
      <w:r>
        <w:tab/>
      </w:r>
      <w:r>
        <w:tab/>
        <w:t>"__ATTR_FULLDATA__" : {</w:t>
      </w:r>
    </w:p>
    <w:p w:rsidR="002714FD" w:rsidRDefault="00D9424A">
      <w:r>
        <w:tab/>
      </w:r>
      <w:r>
        <w:tab/>
      </w:r>
      <w:r>
        <w:tab/>
      </w:r>
      <w:r>
        <w:tab/>
        <w:t>"source" : "Andere",</w:t>
      </w:r>
    </w:p>
    <w:p w:rsidR="002714FD" w:rsidRDefault="00D9424A">
      <w:r>
        <w:tab/>
      </w:r>
      <w:r>
        <w:tab/>
      </w:r>
      <w:r>
        <w:tab/>
      </w:r>
      <w:r>
        <w:tab/>
        <w:t>"registrationDate" : 1462183295496,</w:t>
      </w:r>
    </w:p>
    <w:p w:rsidR="002714FD" w:rsidRDefault="00D9424A">
      <w:r>
        <w:tab/>
      </w:r>
      <w:r>
        <w:tab/>
      </w:r>
      <w:r>
        <w:tab/>
      </w:r>
      <w:r>
        <w:tab/>
        <w:t>"patientSSIN" : "73100906111",</w:t>
      </w:r>
    </w:p>
    <w:p w:rsidR="002714FD" w:rsidRDefault="00D9424A">
      <w:r>
        <w:tab/>
      </w:r>
      <w:r>
        <w:tab/>
      </w:r>
      <w:r>
        <w:tab/>
      </w:r>
      <w:r>
        <w:tab/>
        <w:t>"orgNIHII" : "71032209",</w:t>
      </w:r>
    </w:p>
    <w:p w:rsidR="002714FD" w:rsidRDefault="00D9424A">
      <w:r>
        <w:tab/>
      </w:r>
      <w:r>
        <w:tab/>
      </w:r>
      <w:r>
        <w:tab/>
      </w:r>
      <w:r>
        <w:tab/>
        <w:t>"intendedMedication" : {</w:t>
      </w:r>
    </w:p>
    <w:p w:rsidR="002714FD" w:rsidRDefault="00D9424A">
      <w:r>
        <w:tab/>
      </w:r>
      <w:r>
        <w:tab/>
      </w:r>
      <w:r>
        <w:tab/>
      </w:r>
      <w:r>
        <w:tab/>
      </w:r>
      <w:r>
        <w:tab/>
        <w:t>"medicationId" : "15343",</w:t>
      </w:r>
    </w:p>
    <w:p w:rsidR="002714FD" w:rsidRDefault="00D9424A">
      <w:r>
        <w:tab/>
      </w:r>
      <w:r>
        <w:tab/>
      </w:r>
      <w:r>
        <w:tab/>
      </w:r>
      <w:r>
        <w:tab/>
      </w:r>
      <w:r>
        <w:tab/>
        <w:t>"medicationIdType" : "AMP",</w:t>
      </w:r>
    </w:p>
    <w:p w:rsidR="002714FD" w:rsidRDefault="00D9424A">
      <w:r>
        <w:tab/>
      </w:r>
      <w:r>
        <w:tab/>
      </w:r>
      <w:r>
        <w:tab/>
      </w:r>
      <w:r>
        <w:tab/>
      </w:r>
      <w:r>
        <w:tab/>
        <w:t>"m</w:t>
      </w:r>
      <w:r>
        <w:t>edicationDescription" : "Zocor compr. 40 mg"</w:t>
      </w:r>
    </w:p>
    <w:p w:rsidR="002714FD" w:rsidRDefault="00D9424A">
      <w:r>
        <w:tab/>
      </w:r>
      <w:r>
        <w:tab/>
      </w:r>
      <w:r>
        <w:tab/>
      </w:r>
      <w:r>
        <w:tab/>
        <w:t>},</w:t>
      </w:r>
    </w:p>
    <w:p w:rsidR="002714FD" w:rsidRDefault="00D9424A">
      <w:r>
        <w:tab/>
      </w:r>
      <w:r>
        <w:tab/>
      </w:r>
      <w:r>
        <w:tab/>
      </w:r>
      <w:r>
        <w:tab/>
        <w:t>"drugRoute" : "OR",</w:t>
      </w:r>
    </w:p>
    <w:p w:rsidR="002714FD" w:rsidRDefault="00D9424A">
      <w:r>
        <w:tab/>
      </w:r>
      <w:r>
        <w:tab/>
      </w:r>
      <w:r>
        <w:tab/>
      </w:r>
      <w:r>
        <w:tab/>
        <w:t>"startDate" : -2208992400000,</w:t>
      </w:r>
    </w:p>
    <w:p w:rsidR="002714FD" w:rsidRDefault="00D9424A">
      <w:r>
        <w:tab/>
      </w:r>
      <w:r>
        <w:tab/>
      </w:r>
      <w:r>
        <w:tab/>
      </w:r>
      <w:r>
        <w:tab/>
        <w:t>"regimenItems" : [],</w:t>
      </w:r>
    </w:p>
    <w:p w:rsidR="002714FD" w:rsidRDefault="00D9424A">
      <w:r>
        <w:tab/>
      </w:r>
      <w:r>
        <w:tab/>
      </w:r>
      <w:r>
        <w:tab/>
      </w:r>
      <w:r>
        <w:tab/>
        <w:t>"posology" : "1  tabl  om 20",</w:t>
      </w:r>
    </w:p>
    <w:p w:rsidR="002714FD" w:rsidRDefault="00D9424A">
      <w:r>
        <w:tab/>
      </w:r>
      <w:r>
        <w:tab/>
      </w:r>
      <w:r>
        <w:tab/>
      </w:r>
      <w:r>
        <w:tab/>
        <w:t>"patientOrigin" : true,</w:t>
      </w:r>
    </w:p>
    <w:p w:rsidR="002714FD" w:rsidRDefault="00D9424A">
      <w:r>
        <w:tab/>
      </w:r>
      <w:r>
        <w:tab/>
      </w:r>
      <w:r>
        <w:tab/>
      </w:r>
      <w:r>
        <w:tab/>
        <w:t>"active" : true,</w:t>
      </w:r>
    </w:p>
    <w:p w:rsidR="002714FD" w:rsidRDefault="00D9424A">
      <w:r>
        <w:tab/>
      </w:r>
      <w:r>
        <w:tab/>
      </w:r>
      <w:r>
        <w:tab/>
      </w:r>
      <w:r>
        <w:tab/>
        <w:t>"validated" : false,</w:t>
      </w:r>
    </w:p>
    <w:p w:rsidR="002714FD" w:rsidRDefault="00D9424A">
      <w:r>
        <w:tab/>
      </w:r>
      <w:r>
        <w:tab/>
      </w:r>
      <w:r>
        <w:tab/>
      </w:r>
      <w:r>
        <w:tab/>
        <w:t>"suspens</w:t>
      </w:r>
      <w:r>
        <w:t>ions" : []</w:t>
      </w:r>
    </w:p>
    <w:p w:rsidR="002714FD" w:rsidRDefault="00D9424A">
      <w:r>
        <w:tab/>
      </w:r>
      <w:r>
        <w:tab/>
      </w:r>
      <w:r>
        <w:tab/>
        <w:t>}</w:t>
      </w:r>
    </w:p>
    <w:p w:rsidR="002714FD" w:rsidRDefault="00D9424A">
      <w:r>
        <w:tab/>
      </w:r>
      <w:r>
        <w:tab/>
        <w:t>},</w:t>
      </w:r>
    </w:p>
    <w:p w:rsidR="002714FD" w:rsidRDefault="00D9424A">
      <w:r>
        <w:tab/>
      </w:r>
      <w:r>
        <w:tab/>
        <w:t>8 : {</w:t>
      </w:r>
    </w:p>
    <w:p w:rsidR="002714FD" w:rsidRDefault="00D9424A">
      <w:r>
        <w:tab/>
      </w:r>
      <w:r>
        <w:tab/>
      </w:r>
      <w:r>
        <w:tab/>
        <w:t>"__ATTR_FULLDATA__" : {</w:t>
      </w:r>
    </w:p>
    <w:p w:rsidR="002714FD" w:rsidRDefault="00D9424A">
      <w:r>
        <w:tab/>
      </w:r>
      <w:r>
        <w:tab/>
      </w:r>
      <w:r>
        <w:tab/>
      </w:r>
      <w:r>
        <w:tab/>
        <w:t>"uri" : "/Vitalink/390/subject/73100906111/medication-scheme/98316/1",</w:t>
      </w:r>
    </w:p>
    <w:p w:rsidR="002714FD" w:rsidRDefault="00D9424A">
      <w:r>
        <w:tab/>
      </w:r>
      <w:r>
        <w:tab/>
      </w:r>
      <w:r>
        <w:tab/>
      </w:r>
      <w:r>
        <w:tab/>
        <w:t>"source" : "Vitalink",</w:t>
      </w:r>
    </w:p>
    <w:p w:rsidR="002714FD" w:rsidRDefault="00D9424A">
      <w:r>
        <w:tab/>
      </w:r>
      <w:r>
        <w:tab/>
      </w:r>
      <w:r>
        <w:tab/>
      </w:r>
      <w:r>
        <w:tab/>
        <w:t>"type" : "ONESHOT",</w:t>
      </w:r>
    </w:p>
    <w:p w:rsidR="002714FD" w:rsidRDefault="00D9424A">
      <w:r>
        <w:tab/>
      </w:r>
      <w:r>
        <w:tab/>
      </w:r>
      <w:r>
        <w:tab/>
      </w:r>
      <w:r>
        <w:tab/>
        <w:t>"registrationDate" : 1461927998000,</w:t>
      </w:r>
    </w:p>
    <w:p w:rsidR="002714FD" w:rsidRDefault="00D9424A">
      <w:r>
        <w:tab/>
      </w:r>
      <w:r>
        <w:tab/>
      </w:r>
      <w:r>
        <w:tab/>
      </w:r>
      <w:r>
        <w:tab/>
        <w:t>"patientSSIN" : "73100906111",</w:t>
      </w:r>
    </w:p>
    <w:p w:rsidR="002714FD" w:rsidRDefault="00D9424A">
      <w:r>
        <w:tab/>
      </w:r>
      <w:r>
        <w:tab/>
      </w:r>
      <w:r>
        <w:tab/>
      </w:r>
      <w:r>
        <w:tab/>
        <w:t>"medicSSIN" : "74091621351"</w:t>
      </w:r>
    </w:p>
    <w:p w:rsidR="002714FD" w:rsidRDefault="002714FD"/>
    <w:p w:rsidR="002714FD" w:rsidRDefault="002714FD"/>
    <w:p w:rsidR="002714FD" w:rsidRDefault="002714FD"/>
    <w:p w:rsidR="002714FD" w:rsidRDefault="00D9424A">
      <w:pPr>
        <w:pStyle w:val="Kop3"/>
        <w:contextualSpacing w:val="0"/>
      </w:pPr>
      <w:bookmarkStart w:id="29" w:name="_fdhelivr04rl" w:colFirst="0" w:colLast="0"/>
      <w:bookmarkEnd w:id="29"/>
      <w:r>
        <w:t>Toon de vergelijkingsinterface</w:t>
      </w:r>
    </w:p>
    <w:p w:rsidR="002714FD" w:rsidRDefault="002714FD"/>
    <w:p w:rsidR="002714FD" w:rsidRDefault="00D9424A">
      <w:r>
        <w:t>Input:</w:t>
      </w:r>
    </w:p>
    <w:p w:rsidR="002714FD" w:rsidRDefault="00D9424A">
      <w:hyperlink r:id="rId10">
        <w:r>
          <w:rPr>
            <w:color w:val="1155CC"/>
            <w:u w:val="single"/>
          </w:rPr>
          <w:t>http://localhost:8080/vitalinkwebservice/comparisonUI</w:t>
        </w:r>
      </w:hyperlink>
    </w:p>
    <w:p w:rsidR="002714FD" w:rsidRDefault="002714FD"/>
    <w:p w:rsidR="002714FD" w:rsidRDefault="00D9424A">
      <w:r>
        <w:t>{</w:t>
      </w:r>
    </w:p>
    <w:p w:rsidR="002714FD" w:rsidRDefault="00D9424A">
      <w:r>
        <w:tab/>
        <w:t>patientFirstName : "NUMMER 365",</w:t>
      </w:r>
    </w:p>
    <w:p w:rsidR="002714FD" w:rsidRDefault="00D9424A">
      <w:r>
        <w:tab/>
      </w:r>
      <w:r>
        <w:t>patientLastName : "BSS OPLEIDINGPATIENT",</w:t>
      </w:r>
    </w:p>
    <w:p w:rsidR="002714FD" w:rsidRDefault="00D9424A">
      <w:r>
        <w:tab/>
        <w:t>patientAge : 43,</w:t>
      </w:r>
    </w:p>
    <w:p w:rsidR="002714FD" w:rsidRDefault="00D9424A">
      <w:r>
        <w:tab/>
        <w:t>patientGender : "FEMALE",</w:t>
      </w:r>
    </w:p>
    <w:p w:rsidR="002714FD" w:rsidRDefault="00D9424A">
      <w:r>
        <w:tab/>
        <w:t>nihiiOrg : "71032209",</w:t>
      </w:r>
    </w:p>
    <w:p w:rsidR="002714FD" w:rsidRDefault="00D9424A">
      <w:r>
        <w:tab/>
        <w:t>unique1 : [0, 1, 2, 3, 4, 5, 6, 7],</w:t>
      </w:r>
    </w:p>
    <w:p w:rsidR="002714FD" w:rsidRDefault="00D9424A">
      <w:r>
        <w:tab/>
        <w:t>unique2 : [8, 9, 10, 11, 12, 13, 14, 15, 16, 17, 18],</w:t>
      </w:r>
    </w:p>
    <w:p w:rsidR="002714FD" w:rsidRDefault="00D9424A">
      <w:r>
        <w:tab/>
        <w:t>identical : [],</w:t>
      </w:r>
    </w:p>
    <w:p w:rsidR="002714FD" w:rsidRDefault="00D9424A">
      <w:r>
        <w:tab/>
        <w:t>similar : [],</w:t>
      </w:r>
    </w:p>
    <w:p w:rsidR="002714FD" w:rsidRDefault="00D9424A">
      <w:r>
        <w:tab/>
        <w:t>csv : "id,origin,rec</w:t>
      </w:r>
      <w:r>
        <w:t>orded name,generic name,brand name,dose,route,frequency,drug classes,diagnoses\n" + "0,list0,\"Asaflow compr. (maagsapresist.) 80 mg\",\"Asaflow compr. (maagsapresist.) 80 mg\",\"Asaflow compr. (maagsapresist.) 80 mg\",\"1.0 compr.\",\"or.\",\"Per dag\", \</w:t>
      </w:r>
      <w:r>
        <w:t>"\",\n" + "1,list0,\"Daflon compr. 450 mg+ 50 mg\",\"Daflon compr. 450 mg+ 50 mg\",\"Daflon compr. 450 mg+ 50 mg\",\"1.0 compr. 1.0 compr.\",\"or.\",\"Per dag\", \"\",\n" + "2,list0,\"Steovit 1000/800 kauwcompr. Forte 1 g+ 800 IE\",\"Steovit 1000/800 kauwc</w:t>
      </w:r>
      <w:r>
        <w:t>ompr. Forte 1 g+ 800 IE\",\"Steovit 1000/800 kauwcompr. Forte 1 g+ 800 IE\",\"1.0 compr.\",\"or.\",\"Per dag\", \"\",\n" + "3,list0,\"Movicol poeder (zakjes) Neutral 13 g+ 350 mg+ 178 mg[+3]\",\"Movicol poeder (zakjes) Neutral 13 g+ 350 mg+ 178 mg[+3]\",\"</w:t>
      </w:r>
      <w:r>
        <w:t>Movicol poeder (zakjes) Neutral 13 g+ 350 mg+ 178 mg[+3]\",\"1  zakje \",\"or.\",\"?\", \"\",\n" + "4,list0,\"PANTOPRAZOLE EG (TABL 40 MG)\",\"PANTOPRAZOLE EG (TABL 40 MG)\",\"PANTOPRAZOLE EG (TABL 40 MG)\",\"1.0 compr.\",\"or.\",\"Per dag\", \"\",\n" + "5</w:t>
      </w:r>
      <w:r>
        <w:t xml:space="preserve">,list0,\"Lormetazepam EG compr. (deelb.) 1 mg\",\"Lormetazepam EG compr. (deelb.) 1 mg\",\"Lormetazepam EG compr. (deelb.) 1 mg\",\"1.0 compr.\",\"or.\",\"Per dag\", \"\",\n" + "6,list0,\"Norvir compr. 100 mg\",\"Norvir compr. 100 mg\",\"Norvir compr. 100 </w:t>
      </w:r>
      <w:r>
        <w:t>mg\",\"1  tabl \",\"or.\",\"?\", \"\",\n" + "7,list0,\"Zocor compr. 40 mg\",\"Zocor compr. 40 mg\",\"Zocor compr. 40 mg\",\"1  tabl  om 20\",\"or.\",\"?\", \"\",\n" + "8,list1,\"ONDANSETRON (2 MG CAPS)\",\"ONDANSETRON (2 MG CAPS)\",\"ONDANSETRON (2 MG CAPS</w:t>
      </w:r>
      <w:r>
        <w:t>)\",\"2  mg \",\"or.\",\"?\", \"\",\n" + "9,list1,\"Dafalgan oploss Pediatrie 90ml 150mg/5ml\",\"Dafalgan oploss Pediatrie 90ml 150mg/5ml\",\"Dafalgan oploss Pediatrie 90ml 150mg/5ml\",\"180  mg \",\"or.\",\"?\", \"\",\n" + "10,list1,\"Alizapride (Litican)</w:t>
      </w:r>
      <w:r>
        <w:t xml:space="preserve"> 15 mg per capsule\",\"Alizapride (Litican) 15 mg per capsule\",\"Alizapride (Litican) 15 mg per capsule\",\"15  mg \",\"or.\",\"?\", \"\",\n" + "11,list1,\"Chloorhexidine banaan mondspoeling: Chloorhexidinedigluconaat 20% 1.8 ml Sorbitolsiroop 70% 150g Ba</w:t>
      </w:r>
      <w:r>
        <w:t>naanextract kleurloos (Federa) 1500mg Water ad 300ml\",\"Chloorhexidine banaan mondspoeling: Chloorhexidinedigluconaat 20% 1.8 ml Sorbitolsiroop 70% 150g Banaanextract kleurloos (Federa) 1500mg Water ad 300ml\",\"Chloorhexidine banaan mondspoeling: Chloorh</w:t>
      </w:r>
      <w:r>
        <w:t>exidinedigluconaat 20% 1.8 ml Sorbitolsiroop 70% 150g Banaanextract kleurloos (Federa) 1500mg Water ad 300ml\",\"5 Ml 5 Ml 5 Ml\",\"?\",\"Per dag\", \"\",\n" + "12,list1,\"Eusaprim 200/40 100ml sir\",\"Eusaprim 200/40 100ml sir\",\"Eusaprim 200/40 100ml si</w:t>
      </w:r>
      <w:r>
        <w:t>r\",\"40 Milligram 40 Milligram\",\"or.\",\"Per dag\", \"\",\n" + "13,list1,\"Forlax poederzakjes Junior 20x 4 g\",\"Forlax poederzakjes Junior 20x 4 g\",\"Forlax poederzakjes Junior 20x 4 g\",\"1  zakje \",\"or.\",\"?\", \"\",\n" + "14,list1,\"Prograft ca</w:t>
      </w:r>
      <w:r>
        <w:t>ps 100x 5mg\",\"Prograft caps 100x 5mg\",\"Prograft caps 100x 5mg\",\"6  mg(totale dagdosis)  om 08 17\",\"or.\",\"?\", \"\",\n" + "15,list1,\"Inderal tab 100x 40mg\",\"Inderal tab 100x 40mg\",\"Inderal tab 100x 40mg\",\"1  tabl  om 20\",\"or.\",\"?\", \"\</w:t>
      </w:r>
      <w:r>
        <w:t>",\n" + "16,list1,\"Ravicti\",\"Ravicti\",\"Ravicti\",\"1 Ml 1 Ml 1 Ml\",\"or.\",\"Per dag\", \"\",\n" + "17,list1,\"Amlodipine Apotex tab 100x 10mg\",\"Amlodipine Apotex tab 100x 10mg\",\"Amlodipine Apotex tab 100x 10mg\",\"1  tabl  om 20\",\"or.\",\"?\",</w:t>
      </w:r>
      <w:r>
        <w:t xml:space="preserve"> \"\",\n" + "18,list1,\"Daktarin creme 30g 20mg/ g\",\"Daktarin creme 30g 20mg/ g\",\"Daktarin creme 30g 20mg/ g\",\"50 Milligram 50 Milligram 50 Milligram 50 Milligram 50 Milligram 50 Milligram 50 Milligram 50 Milligram 50 Milligram 50 Milligram\",\"derm.</w:t>
      </w:r>
      <w:r>
        <w:t>\",\"Per 7 dagen\", \"\",",</w:t>
      </w:r>
    </w:p>
    <w:p w:rsidR="002714FD" w:rsidRDefault="00D9424A">
      <w:r>
        <w:tab/>
        <w:t>other_data : {</w:t>
      </w:r>
    </w:p>
    <w:p w:rsidR="002714FD" w:rsidRDefault="00D9424A">
      <w:r>
        <w:tab/>
      </w:r>
      <w:r>
        <w:tab/>
        <w:t>0 : {</w:t>
      </w:r>
    </w:p>
    <w:p w:rsidR="002714FD" w:rsidRDefault="00D9424A">
      <w:r>
        <w:tab/>
      </w:r>
      <w:r>
        <w:tab/>
      </w:r>
      <w:r>
        <w:tab/>
        <w:t>"__ATTR_FULLDATA__" : {</w:t>
      </w:r>
    </w:p>
    <w:p w:rsidR="002714FD" w:rsidRDefault="00D9424A">
      <w:r>
        <w:tab/>
      </w:r>
      <w:r>
        <w:tab/>
      </w:r>
      <w:r>
        <w:tab/>
      </w:r>
      <w:r>
        <w:tab/>
        <w:t>"source" : "Andere",</w:t>
      </w:r>
    </w:p>
    <w:p w:rsidR="002714FD" w:rsidRDefault="00D9424A">
      <w:r>
        <w:tab/>
      </w:r>
      <w:r>
        <w:tab/>
      </w:r>
      <w:r>
        <w:tab/>
      </w:r>
      <w:r>
        <w:tab/>
        <w:t>"registrationDate" : 1455887699796,</w:t>
      </w:r>
    </w:p>
    <w:p w:rsidR="002714FD" w:rsidRDefault="00D9424A">
      <w:r>
        <w:tab/>
      </w:r>
      <w:r>
        <w:tab/>
      </w:r>
      <w:r>
        <w:tab/>
      </w:r>
      <w:r>
        <w:tab/>
        <w:t>"patientSSIN" : "73100906111",</w:t>
      </w:r>
    </w:p>
    <w:p w:rsidR="002714FD" w:rsidRDefault="00D9424A">
      <w:r>
        <w:tab/>
      </w:r>
      <w:r>
        <w:tab/>
      </w:r>
      <w:r>
        <w:tab/>
      </w:r>
      <w:r>
        <w:tab/>
        <w:t>"orgNIHII" : "71032209",</w:t>
      </w:r>
    </w:p>
    <w:p w:rsidR="002714FD" w:rsidRDefault="00D9424A">
      <w:r>
        <w:tab/>
      </w:r>
      <w:r>
        <w:tab/>
      </w:r>
      <w:r>
        <w:tab/>
      </w:r>
      <w:r>
        <w:tab/>
        <w:t>"intendedMedication" : {</w:t>
      </w:r>
    </w:p>
    <w:p w:rsidR="002714FD" w:rsidRDefault="00D9424A">
      <w:r>
        <w:tab/>
      </w:r>
      <w:r>
        <w:tab/>
      </w:r>
      <w:r>
        <w:tab/>
      </w:r>
      <w:r>
        <w:tab/>
      </w:r>
      <w:r>
        <w:tab/>
        <w:t>"medicationId"</w:t>
      </w:r>
      <w:r>
        <w:t xml:space="preserve"> : "11602",</w:t>
      </w:r>
    </w:p>
    <w:p w:rsidR="002714FD" w:rsidRDefault="00D9424A">
      <w:r>
        <w:tab/>
      </w:r>
      <w:r>
        <w:tab/>
      </w:r>
      <w:r>
        <w:tab/>
      </w:r>
      <w:r>
        <w:tab/>
      </w:r>
      <w:r>
        <w:tab/>
        <w:t>"medicationIdType" : "AMP",</w:t>
      </w:r>
    </w:p>
    <w:p w:rsidR="002714FD" w:rsidRDefault="00D9424A">
      <w:r>
        <w:tab/>
      </w:r>
      <w:r>
        <w:tab/>
      </w:r>
      <w:r>
        <w:tab/>
      </w:r>
      <w:r>
        <w:tab/>
      </w:r>
      <w:r>
        <w:tab/>
        <w:t>"medicationDescription" : "Asaflow compr. (maagsapresist.) 80 mg"</w:t>
      </w:r>
    </w:p>
    <w:p w:rsidR="002714FD" w:rsidRDefault="00D9424A">
      <w:r>
        <w:tab/>
      </w:r>
      <w:r>
        <w:tab/>
      </w:r>
      <w:r>
        <w:tab/>
      </w:r>
      <w:r>
        <w:tab/>
        <w:t>},</w:t>
      </w:r>
    </w:p>
    <w:p w:rsidR="002714FD" w:rsidRDefault="00D9424A">
      <w:r>
        <w:tab/>
      </w:r>
      <w:r>
        <w:tab/>
      </w:r>
      <w:r>
        <w:tab/>
      </w:r>
      <w:r>
        <w:tab/>
        <w:t>"drugRoute" : "OR",</w:t>
      </w:r>
    </w:p>
    <w:p w:rsidR="002714FD" w:rsidRDefault="00D9424A">
      <w:r>
        <w:tab/>
      </w:r>
      <w:r>
        <w:tab/>
      </w:r>
      <w:r>
        <w:tab/>
      </w:r>
      <w:r>
        <w:tab/>
        <w:t>"startDate" : -2208992400000,</w:t>
      </w:r>
    </w:p>
    <w:p w:rsidR="002714FD" w:rsidRDefault="00D9424A">
      <w:r>
        <w:tab/>
      </w:r>
      <w:r>
        <w:tab/>
      </w:r>
      <w:r>
        <w:tab/>
      </w:r>
      <w:r>
        <w:tab/>
        <w:t>"periodicity" : "D",</w:t>
      </w:r>
    </w:p>
    <w:p w:rsidR="002714FD" w:rsidRDefault="00D9424A">
      <w:r>
        <w:tab/>
      </w:r>
      <w:r>
        <w:tab/>
      </w:r>
      <w:r>
        <w:tab/>
      </w:r>
      <w:r>
        <w:tab/>
        <w:t>"regimenItems" : [{</w:t>
      </w:r>
    </w:p>
    <w:p w:rsidR="002714FD" w:rsidRDefault="00D9424A">
      <w:r>
        <w:tab/>
      </w:r>
      <w:r>
        <w:tab/>
      </w:r>
      <w:r>
        <w:tab/>
      </w:r>
      <w:r>
        <w:tab/>
      </w:r>
      <w:r>
        <w:tab/>
      </w:r>
      <w:r>
        <w:tab/>
        <w:t>"time" : 25200000,</w:t>
      </w:r>
    </w:p>
    <w:p w:rsidR="002714FD" w:rsidRDefault="00D9424A">
      <w:r>
        <w:tab/>
      </w:r>
      <w:r>
        <w:tab/>
      </w:r>
      <w:r>
        <w:tab/>
      </w:r>
      <w:r>
        <w:tab/>
      </w:r>
      <w:r>
        <w:tab/>
      </w:r>
      <w:r>
        <w:tab/>
        <w:t>"quantity" : 1.0,</w:t>
      </w:r>
    </w:p>
    <w:p w:rsidR="002714FD" w:rsidRDefault="00D9424A">
      <w:r>
        <w:tab/>
      </w:r>
      <w:r>
        <w:tab/>
      </w:r>
      <w:r>
        <w:tab/>
      </w:r>
      <w:r>
        <w:tab/>
      </w:r>
      <w:r>
        <w:tab/>
      </w:r>
      <w:r>
        <w:tab/>
        <w:t>"administrationUnit" : "COMPR"</w:t>
      </w:r>
    </w:p>
    <w:p w:rsidR="002714FD" w:rsidRDefault="00D9424A">
      <w:r>
        <w:tab/>
      </w:r>
      <w:r>
        <w:tab/>
      </w:r>
      <w:r>
        <w:tab/>
      </w:r>
      <w:r>
        <w:tab/>
      </w:r>
      <w:r>
        <w:tab/>
        <w:t>}</w:t>
      </w:r>
    </w:p>
    <w:p w:rsidR="002714FD" w:rsidRDefault="00D9424A">
      <w:r>
        <w:tab/>
      </w:r>
      <w:r>
        <w:tab/>
      </w:r>
      <w:r>
        <w:tab/>
      </w:r>
      <w:r>
        <w:tab/>
        <w:t>],</w:t>
      </w:r>
    </w:p>
    <w:p w:rsidR="002714FD" w:rsidRDefault="00D9424A">
      <w:r>
        <w:tab/>
      </w:r>
      <w:r>
        <w:tab/>
      </w:r>
      <w:r>
        <w:tab/>
      </w:r>
      <w:r>
        <w:tab/>
        <w:t>"patientOrigin" : true,</w:t>
      </w:r>
    </w:p>
    <w:p w:rsidR="002714FD" w:rsidRDefault="00D9424A">
      <w:r>
        <w:tab/>
      </w:r>
      <w:r>
        <w:tab/>
      </w:r>
      <w:r>
        <w:tab/>
      </w:r>
      <w:r>
        <w:tab/>
        <w:t>"active" : true,</w:t>
      </w:r>
    </w:p>
    <w:p w:rsidR="002714FD" w:rsidRDefault="00D9424A">
      <w:r>
        <w:tab/>
      </w:r>
      <w:r>
        <w:tab/>
      </w:r>
      <w:r>
        <w:tab/>
      </w:r>
      <w:r>
        <w:tab/>
        <w:t>"validated" : false,</w:t>
      </w:r>
    </w:p>
    <w:p w:rsidR="002714FD" w:rsidRDefault="00D9424A">
      <w:r>
        <w:tab/>
      </w:r>
      <w:r>
        <w:tab/>
      </w:r>
      <w:r>
        <w:tab/>
      </w:r>
      <w:r>
        <w:tab/>
        <w:t>"suspensions" : []</w:t>
      </w:r>
    </w:p>
    <w:p w:rsidR="002714FD" w:rsidRDefault="00D9424A">
      <w:r>
        <w:tab/>
      </w:r>
      <w:r>
        <w:tab/>
      </w:r>
      <w:r>
        <w:tab/>
        <w:t>}</w:t>
      </w:r>
    </w:p>
    <w:p w:rsidR="002714FD" w:rsidRDefault="00D9424A">
      <w:r>
        <w:tab/>
      </w:r>
      <w:r>
        <w:tab/>
        <w:t>},</w:t>
      </w:r>
    </w:p>
    <w:p w:rsidR="002714FD" w:rsidRDefault="00D9424A">
      <w:r>
        <w:tab/>
      </w:r>
      <w:r>
        <w:tab/>
        <w:t>1 : {</w:t>
      </w:r>
    </w:p>
    <w:p w:rsidR="002714FD" w:rsidRDefault="00D9424A">
      <w:r>
        <w:tab/>
      </w:r>
      <w:r>
        <w:tab/>
      </w:r>
      <w:r>
        <w:tab/>
        <w:t>"__ATTR_FULLDATA__" : {</w:t>
      </w:r>
    </w:p>
    <w:p w:rsidR="002714FD" w:rsidRDefault="00D9424A">
      <w:r>
        <w:tab/>
      </w:r>
      <w:r>
        <w:tab/>
      </w:r>
      <w:r>
        <w:tab/>
      </w:r>
      <w:r>
        <w:tab/>
        <w:t>"source" : "Andere",</w:t>
      </w:r>
    </w:p>
    <w:p w:rsidR="002714FD" w:rsidRDefault="00D9424A">
      <w:r>
        <w:tab/>
      </w:r>
      <w:r>
        <w:tab/>
      </w:r>
      <w:r>
        <w:tab/>
      </w:r>
      <w:r>
        <w:tab/>
        <w:t>"</w:t>
      </w:r>
      <w:r>
        <w:t>registrationDate" : 1455887773493,</w:t>
      </w:r>
    </w:p>
    <w:p w:rsidR="002714FD" w:rsidRDefault="00D9424A">
      <w:r>
        <w:tab/>
      </w:r>
      <w:r>
        <w:tab/>
      </w:r>
      <w:r>
        <w:tab/>
      </w:r>
      <w:r>
        <w:tab/>
        <w:t>"patientSSIN" : "73100906111",</w:t>
      </w:r>
    </w:p>
    <w:p w:rsidR="002714FD" w:rsidRDefault="00D9424A">
      <w:r>
        <w:tab/>
      </w:r>
      <w:r>
        <w:tab/>
      </w:r>
      <w:r>
        <w:tab/>
      </w:r>
      <w:r>
        <w:tab/>
        <w:t>"orgNIHII" : "71032209",</w:t>
      </w:r>
    </w:p>
    <w:p w:rsidR="002714FD" w:rsidRDefault="00D9424A">
      <w:r>
        <w:tab/>
      </w:r>
      <w:r>
        <w:tab/>
      </w:r>
      <w:r>
        <w:tab/>
      </w:r>
      <w:r>
        <w:tab/>
        <w:t>"intendedMedication" : {</w:t>
      </w:r>
    </w:p>
    <w:p w:rsidR="002714FD" w:rsidRDefault="00D9424A">
      <w:r>
        <w:tab/>
      </w:r>
      <w:r>
        <w:tab/>
      </w:r>
      <w:r>
        <w:tab/>
      </w:r>
      <w:r>
        <w:tab/>
      </w:r>
      <w:r>
        <w:tab/>
        <w:t>"medicationId" : "12791",</w:t>
      </w:r>
    </w:p>
    <w:p w:rsidR="002714FD" w:rsidRDefault="00D9424A">
      <w:r>
        <w:tab/>
      </w:r>
      <w:r>
        <w:tab/>
      </w:r>
      <w:r>
        <w:tab/>
      </w:r>
      <w:r>
        <w:tab/>
      </w:r>
      <w:r>
        <w:tab/>
        <w:t>"medicationIdType" : "AMP",</w:t>
      </w:r>
    </w:p>
    <w:p w:rsidR="002714FD" w:rsidRDefault="00D9424A">
      <w:r>
        <w:tab/>
      </w:r>
      <w:r>
        <w:tab/>
      </w:r>
      <w:r>
        <w:tab/>
      </w:r>
      <w:r>
        <w:tab/>
      </w:r>
      <w:r>
        <w:tab/>
        <w:t>"medicationDescription" : "Daflon compr. 450 mg+ 50 mg"</w:t>
      </w:r>
    </w:p>
    <w:p w:rsidR="002714FD" w:rsidRDefault="00D9424A">
      <w:r>
        <w:tab/>
      </w:r>
      <w:r>
        <w:tab/>
      </w:r>
      <w:r>
        <w:tab/>
      </w:r>
      <w:r>
        <w:tab/>
        <w:t>},</w:t>
      </w:r>
    </w:p>
    <w:p w:rsidR="002714FD" w:rsidRDefault="00D9424A">
      <w:r>
        <w:tab/>
      </w:r>
      <w:r>
        <w:tab/>
      </w:r>
      <w:r>
        <w:tab/>
      </w:r>
      <w:r>
        <w:tab/>
        <w:t>"drugRoute" : "OR",</w:t>
      </w:r>
    </w:p>
    <w:p w:rsidR="002714FD" w:rsidRDefault="00D9424A">
      <w:r>
        <w:tab/>
      </w:r>
      <w:r>
        <w:tab/>
      </w:r>
      <w:r>
        <w:tab/>
      </w:r>
      <w:r>
        <w:tab/>
        <w:t>"startDate" : 1420066800000,</w:t>
      </w:r>
    </w:p>
    <w:p w:rsidR="002714FD" w:rsidRDefault="00D9424A">
      <w:r>
        <w:tab/>
      </w:r>
      <w:r>
        <w:tab/>
      </w:r>
      <w:r>
        <w:tab/>
      </w:r>
      <w:r>
        <w:tab/>
        <w:t>"periodicity" : "D",</w:t>
      </w:r>
    </w:p>
    <w:p w:rsidR="002714FD" w:rsidRDefault="00D9424A">
      <w:r>
        <w:tab/>
      </w:r>
      <w:r>
        <w:tab/>
      </w:r>
      <w:r>
        <w:tab/>
      </w:r>
      <w:r>
        <w:tab/>
        <w:t>"regimenItems" : [{</w:t>
      </w:r>
    </w:p>
    <w:p w:rsidR="002714FD" w:rsidRDefault="00D9424A">
      <w:r>
        <w:tab/>
      </w:r>
      <w:r>
        <w:tab/>
      </w:r>
      <w:r>
        <w:tab/>
      </w:r>
      <w:r>
        <w:tab/>
      </w:r>
      <w:r>
        <w:tab/>
      </w:r>
      <w:r>
        <w:tab/>
        <w:t>"time" : 25200000,</w:t>
      </w:r>
    </w:p>
    <w:p w:rsidR="002714FD" w:rsidRDefault="00D9424A">
      <w:r>
        <w:tab/>
      </w:r>
      <w:r>
        <w:tab/>
      </w:r>
      <w:r>
        <w:tab/>
      </w:r>
      <w:r>
        <w:tab/>
      </w:r>
      <w:r>
        <w:tab/>
      </w:r>
      <w:r>
        <w:tab/>
        <w:t>"quantity" : 1.0,</w:t>
      </w:r>
    </w:p>
    <w:p w:rsidR="002714FD" w:rsidRDefault="00D9424A">
      <w:r>
        <w:tab/>
      </w:r>
      <w:r>
        <w:tab/>
      </w:r>
      <w:r>
        <w:tab/>
      </w:r>
      <w:r>
        <w:tab/>
      </w:r>
      <w:r>
        <w:tab/>
      </w:r>
      <w:r>
        <w:tab/>
        <w:t>"administrationUnit" : "COMPR"</w:t>
      </w:r>
    </w:p>
    <w:p w:rsidR="002714FD" w:rsidRDefault="00D9424A">
      <w:r>
        <w:tab/>
      </w:r>
      <w:r>
        <w:tab/>
      </w:r>
      <w:r>
        <w:tab/>
      </w:r>
      <w:r>
        <w:tab/>
      </w:r>
      <w:r>
        <w:tab/>
        <w:t>}, {</w:t>
      </w:r>
    </w:p>
    <w:p w:rsidR="002714FD" w:rsidRDefault="00D9424A">
      <w:r>
        <w:tab/>
      </w:r>
      <w:r>
        <w:tab/>
      </w:r>
      <w:r>
        <w:tab/>
      </w:r>
      <w:r>
        <w:tab/>
      </w:r>
      <w:r>
        <w:tab/>
      </w:r>
      <w:r>
        <w:tab/>
        <w:t>"time" : 68400000,</w:t>
      </w:r>
    </w:p>
    <w:p w:rsidR="002714FD" w:rsidRDefault="00D9424A">
      <w:r>
        <w:tab/>
      </w:r>
      <w:r>
        <w:tab/>
      </w:r>
      <w:r>
        <w:tab/>
      </w:r>
      <w:r>
        <w:tab/>
      </w:r>
      <w:r>
        <w:tab/>
      </w:r>
      <w:r>
        <w:tab/>
        <w:t>"quantity" : 1.0,</w:t>
      </w:r>
    </w:p>
    <w:p w:rsidR="002714FD" w:rsidRDefault="00D9424A">
      <w:r>
        <w:tab/>
      </w:r>
      <w:r>
        <w:tab/>
      </w:r>
      <w:r>
        <w:tab/>
      </w:r>
      <w:r>
        <w:tab/>
      </w:r>
      <w:r>
        <w:tab/>
      </w:r>
      <w:r>
        <w:tab/>
        <w:t>"administrationUnit" : "COMPR"</w:t>
      </w:r>
    </w:p>
    <w:p w:rsidR="002714FD" w:rsidRDefault="00D9424A">
      <w:r>
        <w:tab/>
      </w:r>
      <w:r>
        <w:tab/>
      </w:r>
      <w:r>
        <w:tab/>
      </w:r>
      <w:r>
        <w:tab/>
      </w:r>
      <w:r>
        <w:tab/>
        <w:t>}</w:t>
      </w:r>
    </w:p>
    <w:p w:rsidR="002714FD" w:rsidRDefault="00D9424A">
      <w:r>
        <w:tab/>
      </w:r>
      <w:r>
        <w:tab/>
      </w:r>
      <w:r>
        <w:tab/>
      </w:r>
      <w:r>
        <w:tab/>
        <w:t>],</w:t>
      </w:r>
    </w:p>
    <w:p w:rsidR="002714FD" w:rsidRDefault="00D9424A">
      <w:r>
        <w:tab/>
      </w:r>
      <w:r>
        <w:tab/>
      </w:r>
      <w:r>
        <w:tab/>
      </w:r>
      <w:r>
        <w:tab/>
        <w:t>"patientOrigin" : false,</w:t>
      </w:r>
    </w:p>
    <w:p w:rsidR="002714FD" w:rsidRDefault="00D9424A">
      <w:r>
        <w:tab/>
      </w:r>
      <w:r>
        <w:tab/>
      </w:r>
      <w:r>
        <w:tab/>
      </w:r>
      <w:r>
        <w:tab/>
        <w:t>"active" : true,</w:t>
      </w:r>
    </w:p>
    <w:p w:rsidR="002714FD" w:rsidRDefault="00D9424A">
      <w:r>
        <w:tab/>
      </w:r>
      <w:r>
        <w:tab/>
      </w:r>
      <w:r>
        <w:tab/>
      </w:r>
      <w:r>
        <w:tab/>
        <w:t>"validated" : false,</w:t>
      </w:r>
    </w:p>
    <w:p w:rsidR="002714FD" w:rsidRDefault="00D9424A">
      <w:r>
        <w:tab/>
      </w:r>
      <w:r>
        <w:tab/>
      </w:r>
      <w:r>
        <w:tab/>
      </w:r>
      <w:r>
        <w:tab/>
        <w:t>"suspensions" : []</w:t>
      </w:r>
    </w:p>
    <w:p w:rsidR="002714FD" w:rsidRDefault="00D9424A">
      <w:r>
        <w:tab/>
      </w:r>
      <w:r>
        <w:tab/>
      </w:r>
      <w:r>
        <w:tab/>
        <w:t>}</w:t>
      </w:r>
    </w:p>
    <w:p w:rsidR="002714FD" w:rsidRDefault="00D9424A">
      <w:r>
        <w:tab/>
      </w:r>
      <w:r>
        <w:tab/>
        <w:t>},</w:t>
      </w:r>
    </w:p>
    <w:p w:rsidR="002714FD" w:rsidRDefault="00D9424A">
      <w:r>
        <w:tab/>
      </w:r>
      <w:r>
        <w:tab/>
        <w:t>2 : {</w:t>
      </w:r>
    </w:p>
    <w:p w:rsidR="002714FD" w:rsidRDefault="00D9424A">
      <w:r>
        <w:tab/>
      </w:r>
      <w:r>
        <w:tab/>
      </w:r>
      <w:r>
        <w:tab/>
        <w:t>"__ATTR_FULLDATA__" : {</w:t>
      </w:r>
    </w:p>
    <w:p w:rsidR="002714FD" w:rsidRDefault="00D9424A">
      <w:r>
        <w:tab/>
      </w:r>
      <w:r>
        <w:tab/>
      </w:r>
      <w:r>
        <w:tab/>
      </w:r>
      <w:r>
        <w:tab/>
        <w:t>"source" : "Andere",</w:t>
      </w:r>
    </w:p>
    <w:p w:rsidR="002714FD" w:rsidRDefault="00D9424A">
      <w:r>
        <w:tab/>
      </w:r>
      <w:r>
        <w:tab/>
      </w:r>
      <w:r>
        <w:tab/>
      </w:r>
      <w:r>
        <w:tab/>
        <w:t>"registrationDate"</w:t>
      </w:r>
      <w:r>
        <w:t xml:space="preserve"> : 1456472330263,</w:t>
      </w:r>
    </w:p>
    <w:p w:rsidR="002714FD" w:rsidRDefault="00D9424A">
      <w:r>
        <w:tab/>
      </w:r>
      <w:r>
        <w:tab/>
      </w:r>
      <w:r>
        <w:tab/>
      </w:r>
      <w:r>
        <w:tab/>
        <w:t>"patientSSIN" : "73100906111",</w:t>
      </w:r>
    </w:p>
    <w:p w:rsidR="002714FD" w:rsidRDefault="00D9424A">
      <w:r>
        <w:tab/>
      </w:r>
      <w:r>
        <w:tab/>
      </w:r>
      <w:r>
        <w:tab/>
      </w:r>
      <w:r>
        <w:tab/>
        <w:t>"orgNIHII" : "71032209",</w:t>
      </w:r>
    </w:p>
    <w:p w:rsidR="002714FD" w:rsidRDefault="00D9424A">
      <w:r>
        <w:tab/>
      </w:r>
      <w:r>
        <w:tab/>
      </w:r>
      <w:r>
        <w:tab/>
      </w:r>
      <w:r>
        <w:tab/>
        <w:t>"intendedMedication" : {</w:t>
      </w:r>
    </w:p>
    <w:p w:rsidR="002714FD" w:rsidRDefault="00D9424A">
      <w:r>
        <w:tab/>
      </w:r>
      <w:r>
        <w:tab/>
      </w:r>
      <w:r>
        <w:tab/>
      </w:r>
      <w:r>
        <w:tab/>
      </w:r>
      <w:r>
        <w:tab/>
        <w:t>"medicationId" : "11465",</w:t>
      </w:r>
    </w:p>
    <w:p w:rsidR="002714FD" w:rsidRDefault="00D9424A">
      <w:r>
        <w:tab/>
      </w:r>
      <w:r>
        <w:tab/>
      </w:r>
      <w:r>
        <w:tab/>
      </w:r>
      <w:r>
        <w:tab/>
      </w:r>
      <w:r>
        <w:tab/>
        <w:t>"medicationIdType" : "AMP",</w:t>
      </w:r>
    </w:p>
    <w:p w:rsidR="002714FD" w:rsidRDefault="00D9424A">
      <w:r>
        <w:tab/>
      </w:r>
      <w:r>
        <w:tab/>
      </w:r>
      <w:r>
        <w:tab/>
      </w:r>
      <w:r>
        <w:tab/>
      </w:r>
      <w:r>
        <w:tab/>
        <w:t>"medicationDescription" : "Steovit 1000/800 kauwcompr. Forte 1 g+ 800 IE"</w:t>
      </w:r>
    </w:p>
    <w:p w:rsidR="002714FD" w:rsidRDefault="00D9424A">
      <w:r>
        <w:tab/>
      </w:r>
      <w:r>
        <w:tab/>
      </w:r>
      <w:r>
        <w:tab/>
      </w:r>
      <w:r>
        <w:tab/>
        <w:t>},</w:t>
      </w:r>
    </w:p>
    <w:p w:rsidR="002714FD" w:rsidRDefault="00D9424A">
      <w:r>
        <w:tab/>
      </w:r>
      <w:r>
        <w:tab/>
      </w:r>
      <w:r>
        <w:tab/>
      </w:r>
      <w:r>
        <w:tab/>
        <w:t>"drugRoute" : "OR",</w:t>
      </w:r>
    </w:p>
    <w:p w:rsidR="002714FD" w:rsidRDefault="00D9424A">
      <w:r>
        <w:tab/>
      </w:r>
      <w:r>
        <w:tab/>
      </w:r>
      <w:r>
        <w:tab/>
      </w:r>
      <w:r>
        <w:tab/>
        <w:t>"startDate" : -2208992400000,</w:t>
      </w:r>
    </w:p>
    <w:p w:rsidR="002714FD" w:rsidRDefault="00D9424A">
      <w:r>
        <w:tab/>
      </w:r>
      <w:r>
        <w:tab/>
      </w:r>
      <w:r>
        <w:tab/>
      </w:r>
      <w:r>
        <w:tab/>
        <w:t>"periodicity" : "D",</w:t>
      </w:r>
    </w:p>
    <w:p w:rsidR="002714FD" w:rsidRDefault="00D9424A">
      <w:r>
        <w:tab/>
      </w:r>
      <w:r>
        <w:tab/>
      </w:r>
      <w:r>
        <w:tab/>
      </w:r>
      <w:r>
        <w:tab/>
        <w:t>"regimenItems" : [{</w:t>
      </w:r>
    </w:p>
    <w:p w:rsidR="002714FD" w:rsidRDefault="00D9424A">
      <w:r>
        <w:tab/>
      </w:r>
      <w:r>
        <w:tab/>
      </w:r>
      <w:r>
        <w:tab/>
      </w:r>
      <w:r>
        <w:tab/>
      </w:r>
      <w:r>
        <w:tab/>
      </w:r>
      <w:r>
        <w:tab/>
        <w:t>"time" : 61200000,</w:t>
      </w:r>
    </w:p>
    <w:p w:rsidR="002714FD" w:rsidRDefault="00D9424A">
      <w:r>
        <w:tab/>
      </w:r>
      <w:r>
        <w:tab/>
      </w:r>
      <w:r>
        <w:tab/>
      </w:r>
      <w:r>
        <w:tab/>
      </w:r>
      <w:r>
        <w:tab/>
      </w:r>
      <w:r>
        <w:tab/>
        <w:t>"quantity" : 1.0,</w:t>
      </w:r>
    </w:p>
    <w:p w:rsidR="002714FD" w:rsidRDefault="00D9424A">
      <w:r>
        <w:tab/>
      </w:r>
      <w:r>
        <w:tab/>
      </w:r>
      <w:r>
        <w:tab/>
      </w:r>
      <w:r>
        <w:tab/>
      </w:r>
      <w:r>
        <w:tab/>
      </w:r>
      <w:r>
        <w:tab/>
        <w:t>"administrationUnit" : "COMPR"</w:t>
      </w:r>
    </w:p>
    <w:p w:rsidR="002714FD" w:rsidRDefault="00D9424A">
      <w:r>
        <w:tab/>
      </w:r>
      <w:r>
        <w:tab/>
      </w:r>
      <w:r>
        <w:tab/>
      </w:r>
      <w:r>
        <w:tab/>
      </w:r>
      <w:r>
        <w:tab/>
        <w:t>}</w:t>
      </w:r>
    </w:p>
    <w:p w:rsidR="002714FD" w:rsidRDefault="00D9424A">
      <w:r>
        <w:tab/>
      </w:r>
      <w:r>
        <w:tab/>
      </w:r>
      <w:r>
        <w:tab/>
      </w:r>
      <w:r>
        <w:tab/>
        <w:t>],</w:t>
      </w:r>
    </w:p>
    <w:p w:rsidR="002714FD" w:rsidRDefault="00D9424A">
      <w:r>
        <w:tab/>
      </w:r>
      <w:r>
        <w:tab/>
      </w:r>
      <w:r>
        <w:tab/>
      </w:r>
      <w:r>
        <w:tab/>
        <w:t>"instructionForPatient" : "Calcium en vi</w:t>
      </w:r>
      <w:r>
        <w:t>tamine d supplement, ter versteviging van de botten.",</w:t>
      </w:r>
    </w:p>
    <w:p w:rsidR="002714FD" w:rsidRDefault="00D9424A">
      <w:r>
        <w:tab/>
      </w:r>
      <w:r>
        <w:tab/>
      </w:r>
      <w:r>
        <w:tab/>
      </w:r>
      <w:r>
        <w:tab/>
        <w:t>"patientOrigin" : true,</w:t>
      </w:r>
    </w:p>
    <w:p w:rsidR="002714FD" w:rsidRDefault="00D9424A">
      <w:r>
        <w:tab/>
      </w:r>
      <w:r>
        <w:tab/>
      </w:r>
      <w:r>
        <w:tab/>
      </w:r>
      <w:r>
        <w:tab/>
        <w:t>"active" : true,</w:t>
      </w:r>
    </w:p>
    <w:p w:rsidR="002714FD" w:rsidRDefault="00D9424A">
      <w:r>
        <w:tab/>
      </w:r>
      <w:r>
        <w:tab/>
      </w:r>
      <w:r>
        <w:tab/>
      </w:r>
      <w:r>
        <w:tab/>
        <w:t>"validated" : false,</w:t>
      </w:r>
    </w:p>
    <w:p w:rsidR="002714FD" w:rsidRDefault="00D9424A">
      <w:r>
        <w:tab/>
      </w:r>
      <w:r>
        <w:tab/>
      </w:r>
      <w:r>
        <w:tab/>
      </w:r>
      <w:r>
        <w:tab/>
        <w:t>"suspensions" : []</w:t>
      </w:r>
    </w:p>
    <w:p w:rsidR="002714FD" w:rsidRDefault="00D9424A">
      <w:r>
        <w:tab/>
      </w:r>
      <w:r>
        <w:tab/>
      </w:r>
      <w:r>
        <w:tab/>
        <w:t>}</w:t>
      </w:r>
    </w:p>
    <w:p w:rsidR="002714FD" w:rsidRDefault="00D9424A">
      <w:r>
        <w:tab/>
      </w:r>
      <w:r>
        <w:tab/>
        <w:t>},</w:t>
      </w:r>
    </w:p>
    <w:p w:rsidR="002714FD" w:rsidRDefault="00D9424A">
      <w:r>
        <w:tab/>
      </w:r>
      <w:r>
        <w:tab/>
        <w:t>3 : {</w:t>
      </w:r>
    </w:p>
    <w:p w:rsidR="002714FD" w:rsidRDefault="00D9424A">
      <w:r>
        <w:tab/>
      </w:r>
      <w:r>
        <w:tab/>
      </w:r>
      <w:r>
        <w:tab/>
        <w:t>"__ATTR_FULLDATA__" : {</w:t>
      </w:r>
    </w:p>
    <w:p w:rsidR="002714FD" w:rsidRDefault="00D9424A">
      <w:r>
        <w:tab/>
      </w:r>
      <w:r>
        <w:tab/>
      </w:r>
      <w:r>
        <w:tab/>
      </w:r>
      <w:r>
        <w:tab/>
        <w:t>"source" : "Andere",</w:t>
      </w:r>
    </w:p>
    <w:p w:rsidR="002714FD" w:rsidRDefault="00D9424A">
      <w:r>
        <w:tab/>
      </w:r>
      <w:r>
        <w:tab/>
      </w:r>
      <w:r>
        <w:tab/>
      </w:r>
      <w:r>
        <w:tab/>
        <w:t>"type" : "ONESHOT",</w:t>
      </w:r>
    </w:p>
    <w:p w:rsidR="002714FD" w:rsidRDefault="00D9424A">
      <w:r>
        <w:tab/>
      </w:r>
      <w:r>
        <w:tab/>
      </w:r>
      <w:r>
        <w:tab/>
      </w:r>
      <w:r>
        <w:tab/>
        <w:t>"</w:t>
      </w:r>
      <w:r>
        <w:t>registrationDate" : 1456472349853,</w:t>
      </w:r>
    </w:p>
    <w:p w:rsidR="002714FD" w:rsidRDefault="00D9424A">
      <w:r>
        <w:tab/>
      </w:r>
      <w:r>
        <w:tab/>
      </w:r>
      <w:r>
        <w:tab/>
      </w:r>
      <w:r>
        <w:tab/>
        <w:t>"patientSSIN" : "73100906111",</w:t>
      </w:r>
    </w:p>
    <w:p w:rsidR="002714FD" w:rsidRDefault="00D9424A">
      <w:r>
        <w:tab/>
      </w:r>
      <w:r>
        <w:tab/>
      </w:r>
      <w:r>
        <w:tab/>
      </w:r>
      <w:r>
        <w:tab/>
        <w:t>"orgNIHII" : "71032209",</w:t>
      </w:r>
    </w:p>
    <w:p w:rsidR="002714FD" w:rsidRDefault="00D9424A">
      <w:r>
        <w:tab/>
      </w:r>
      <w:r>
        <w:tab/>
      </w:r>
      <w:r>
        <w:tab/>
      </w:r>
      <w:r>
        <w:tab/>
        <w:t>"intendedMedication" : {</w:t>
      </w:r>
    </w:p>
    <w:p w:rsidR="002714FD" w:rsidRDefault="00D9424A">
      <w:r>
        <w:tab/>
      </w:r>
      <w:r>
        <w:tab/>
      </w:r>
      <w:r>
        <w:tab/>
      </w:r>
      <w:r>
        <w:tab/>
      </w:r>
      <w:r>
        <w:tab/>
        <w:t>"medicationId" : "13747",</w:t>
      </w:r>
    </w:p>
    <w:p w:rsidR="002714FD" w:rsidRDefault="00D9424A">
      <w:r>
        <w:tab/>
      </w:r>
      <w:r>
        <w:tab/>
      </w:r>
      <w:r>
        <w:tab/>
      </w:r>
      <w:r>
        <w:tab/>
      </w:r>
      <w:r>
        <w:tab/>
        <w:t>"medicationIdType" : "AMP",</w:t>
      </w:r>
    </w:p>
    <w:p w:rsidR="002714FD" w:rsidRDefault="00D9424A">
      <w:r>
        <w:tab/>
      </w:r>
      <w:r>
        <w:tab/>
      </w:r>
      <w:r>
        <w:tab/>
      </w:r>
      <w:r>
        <w:tab/>
      </w:r>
      <w:r>
        <w:tab/>
        <w:t xml:space="preserve">"medicationDescription" : "Movicol poeder (zakjes) Neutral </w:t>
      </w:r>
      <w:r>
        <w:t>13 g+ 350 mg+ 178 mg[+3]"</w:t>
      </w:r>
    </w:p>
    <w:p w:rsidR="002714FD" w:rsidRDefault="00D9424A">
      <w:r>
        <w:tab/>
      </w:r>
      <w:r>
        <w:tab/>
      </w:r>
      <w:r>
        <w:tab/>
      </w:r>
      <w:r>
        <w:tab/>
        <w:t>},</w:t>
      </w:r>
    </w:p>
    <w:p w:rsidR="002714FD" w:rsidRDefault="00D9424A">
      <w:r>
        <w:tab/>
      </w:r>
      <w:r>
        <w:tab/>
      </w:r>
      <w:r>
        <w:tab/>
      </w:r>
      <w:r>
        <w:tab/>
        <w:t>"drugRoute" : "OR",</w:t>
      </w:r>
    </w:p>
    <w:p w:rsidR="002714FD" w:rsidRDefault="00D9424A">
      <w:r>
        <w:tab/>
      </w:r>
      <w:r>
        <w:tab/>
      </w:r>
      <w:r>
        <w:tab/>
      </w:r>
      <w:r>
        <w:tab/>
        <w:t>"startDate" : -2208992400000,</w:t>
      </w:r>
    </w:p>
    <w:p w:rsidR="002714FD" w:rsidRDefault="00D9424A">
      <w:r>
        <w:tab/>
      </w:r>
      <w:r>
        <w:tab/>
      </w:r>
      <w:r>
        <w:tab/>
      </w:r>
      <w:r>
        <w:tab/>
        <w:t>"beginCondition" : "# bij constipatie",</w:t>
      </w:r>
    </w:p>
    <w:p w:rsidR="002714FD" w:rsidRDefault="00D9424A">
      <w:r>
        <w:tab/>
      </w:r>
      <w:r>
        <w:tab/>
      </w:r>
      <w:r>
        <w:tab/>
      </w:r>
      <w:r>
        <w:tab/>
        <w:t>"regimenItems" : [],</w:t>
      </w:r>
    </w:p>
    <w:p w:rsidR="002714FD" w:rsidRDefault="00D9424A">
      <w:r>
        <w:tab/>
      </w:r>
      <w:r>
        <w:tab/>
      </w:r>
      <w:r>
        <w:tab/>
      </w:r>
      <w:r>
        <w:tab/>
        <w:t>"posology" : "1  zakje ",</w:t>
      </w:r>
    </w:p>
    <w:p w:rsidR="002714FD" w:rsidRDefault="00D9424A">
      <w:r>
        <w:tab/>
      </w:r>
      <w:r>
        <w:tab/>
      </w:r>
      <w:r>
        <w:tab/>
      </w:r>
      <w:r>
        <w:tab/>
        <w:t>"instructionForPatient" : "Om de stoelgang malser te maken, in</w:t>
      </w:r>
      <w:r>
        <w:t xml:space="preserve"> te nemen met een groot glas water. Te stoppen bij losse stoelgang.",</w:t>
      </w:r>
    </w:p>
    <w:p w:rsidR="002714FD" w:rsidRDefault="00D9424A">
      <w:r>
        <w:tab/>
      </w:r>
      <w:r>
        <w:tab/>
      </w:r>
      <w:r>
        <w:tab/>
      </w:r>
      <w:r>
        <w:tab/>
        <w:t>"patientOrigin" : true,</w:t>
      </w:r>
    </w:p>
    <w:p w:rsidR="002714FD" w:rsidRDefault="00D9424A">
      <w:r>
        <w:tab/>
      </w:r>
      <w:r>
        <w:tab/>
      </w:r>
      <w:r>
        <w:tab/>
      </w:r>
      <w:r>
        <w:tab/>
        <w:t>"active" : true,</w:t>
      </w:r>
    </w:p>
    <w:p w:rsidR="002714FD" w:rsidRDefault="00D9424A">
      <w:r>
        <w:tab/>
      </w:r>
      <w:r>
        <w:tab/>
      </w:r>
      <w:r>
        <w:tab/>
      </w:r>
      <w:r>
        <w:tab/>
        <w:t>"validated" : false,</w:t>
      </w:r>
    </w:p>
    <w:p w:rsidR="002714FD" w:rsidRDefault="00D9424A">
      <w:r>
        <w:tab/>
      </w:r>
      <w:r>
        <w:tab/>
      </w:r>
      <w:r>
        <w:tab/>
      </w:r>
      <w:r>
        <w:tab/>
        <w:t>"suspensions" : []</w:t>
      </w:r>
    </w:p>
    <w:p w:rsidR="002714FD" w:rsidRDefault="00D9424A">
      <w:r>
        <w:tab/>
      </w:r>
      <w:r>
        <w:tab/>
      </w:r>
      <w:r>
        <w:tab/>
        <w:t>}</w:t>
      </w:r>
    </w:p>
    <w:p w:rsidR="002714FD" w:rsidRDefault="00D9424A">
      <w:r>
        <w:tab/>
      </w:r>
      <w:r>
        <w:tab/>
        <w:t>},</w:t>
      </w:r>
    </w:p>
    <w:p w:rsidR="002714FD" w:rsidRDefault="00D9424A">
      <w:r>
        <w:tab/>
      </w:r>
      <w:r>
        <w:tab/>
        <w:t>4 : {</w:t>
      </w:r>
    </w:p>
    <w:p w:rsidR="002714FD" w:rsidRDefault="00D9424A">
      <w:r>
        <w:tab/>
      </w:r>
      <w:r>
        <w:tab/>
      </w:r>
      <w:r>
        <w:tab/>
        <w:t>"__ATTR_FULLDATA__" : {</w:t>
      </w:r>
    </w:p>
    <w:p w:rsidR="002714FD" w:rsidRDefault="00D9424A">
      <w:r>
        <w:tab/>
      </w:r>
      <w:r>
        <w:tab/>
      </w:r>
      <w:r>
        <w:tab/>
      </w:r>
      <w:r>
        <w:tab/>
        <w:t>"source" : "Andere",</w:t>
      </w:r>
    </w:p>
    <w:p w:rsidR="002714FD" w:rsidRDefault="00D9424A">
      <w:r>
        <w:tab/>
      </w:r>
      <w:r>
        <w:tab/>
      </w:r>
      <w:r>
        <w:tab/>
      </w:r>
      <w:r>
        <w:tab/>
        <w:t>"registrationDa</w:t>
      </w:r>
      <w:r>
        <w:t>te" : 1461316474790,</w:t>
      </w:r>
    </w:p>
    <w:p w:rsidR="002714FD" w:rsidRDefault="00D9424A">
      <w:r>
        <w:tab/>
      </w:r>
      <w:r>
        <w:tab/>
      </w:r>
      <w:r>
        <w:tab/>
      </w:r>
      <w:r>
        <w:tab/>
        <w:t>"patientSSIN" : "73100906111",</w:t>
      </w:r>
    </w:p>
    <w:p w:rsidR="002714FD" w:rsidRDefault="00D9424A">
      <w:r>
        <w:tab/>
      </w:r>
      <w:r>
        <w:tab/>
      </w:r>
      <w:r>
        <w:tab/>
      </w:r>
      <w:r>
        <w:tab/>
        <w:t>"orgNIHII" : "71032209",</w:t>
      </w:r>
    </w:p>
    <w:p w:rsidR="002714FD" w:rsidRDefault="00D9424A">
      <w:r>
        <w:tab/>
      </w:r>
      <w:r>
        <w:tab/>
      </w:r>
      <w:r>
        <w:tab/>
      </w:r>
      <w:r>
        <w:tab/>
        <w:t>"intendedMedication" : {</w:t>
      </w:r>
    </w:p>
    <w:p w:rsidR="002714FD" w:rsidRDefault="00D9424A">
      <w:r>
        <w:tab/>
      </w:r>
      <w:r>
        <w:tab/>
      </w:r>
      <w:r>
        <w:tab/>
      </w:r>
      <w:r>
        <w:tab/>
      </w:r>
      <w:r>
        <w:tab/>
        <w:t>"medicationIdType" : "MAG",</w:t>
      </w:r>
    </w:p>
    <w:p w:rsidR="002714FD" w:rsidRDefault="00D9424A">
      <w:r>
        <w:tab/>
      </w:r>
      <w:r>
        <w:tab/>
      </w:r>
      <w:r>
        <w:tab/>
      </w:r>
      <w:r>
        <w:tab/>
      </w:r>
      <w:r>
        <w:tab/>
        <w:t>"medicationDescription" : "PANTOPRAZOLE EG (TABL 40 MG)",</w:t>
      </w:r>
    </w:p>
    <w:p w:rsidR="002714FD" w:rsidRDefault="00D9424A">
      <w:r>
        <w:tab/>
      </w:r>
      <w:r>
        <w:tab/>
      </w:r>
      <w:r>
        <w:tab/>
      </w:r>
      <w:r>
        <w:tab/>
      </w:r>
      <w:r>
        <w:tab/>
        <w:t>"magistralText" : "</w:t>
      </w:r>
      <w:r>
        <w:t>PANTOPRAZOLE EG (TABL 40 MG)"</w:t>
      </w:r>
    </w:p>
    <w:p w:rsidR="002714FD" w:rsidRDefault="00D9424A">
      <w:r>
        <w:tab/>
      </w:r>
      <w:r>
        <w:tab/>
      </w:r>
      <w:r>
        <w:tab/>
      </w:r>
      <w:r>
        <w:tab/>
        <w:t>},</w:t>
      </w:r>
    </w:p>
    <w:p w:rsidR="002714FD" w:rsidRDefault="00D9424A">
      <w:r>
        <w:tab/>
      </w:r>
      <w:r>
        <w:tab/>
      </w:r>
      <w:r>
        <w:tab/>
      </w:r>
      <w:r>
        <w:tab/>
        <w:t>"drugRoute" : "OR",</w:t>
      </w:r>
    </w:p>
    <w:p w:rsidR="002714FD" w:rsidRDefault="00D9424A">
      <w:r>
        <w:tab/>
      </w:r>
      <w:r>
        <w:tab/>
      </w:r>
      <w:r>
        <w:tab/>
      </w:r>
      <w:r>
        <w:tab/>
        <w:t>"startDate" : -2208992400000,</w:t>
      </w:r>
    </w:p>
    <w:p w:rsidR="002714FD" w:rsidRDefault="00D9424A">
      <w:r>
        <w:tab/>
      </w:r>
      <w:r>
        <w:tab/>
      </w:r>
      <w:r>
        <w:tab/>
      </w:r>
      <w:r>
        <w:tab/>
        <w:t>"periodicity" : "D",</w:t>
      </w:r>
    </w:p>
    <w:p w:rsidR="002714FD" w:rsidRDefault="00D9424A">
      <w:r>
        <w:tab/>
      </w:r>
      <w:r>
        <w:tab/>
      </w:r>
      <w:r>
        <w:tab/>
      </w:r>
      <w:r>
        <w:tab/>
        <w:t>"regimenItems" : [{</w:t>
      </w:r>
    </w:p>
    <w:p w:rsidR="002714FD" w:rsidRDefault="00D9424A">
      <w:r>
        <w:tab/>
      </w:r>
      <w:r>
        <w:tab/>
      </w:r>
      <w:r>
        <w:tab/>
      </w:r>
      <w:r>
        <w:tab/>
      </w:r>
      <w:r>
        <w:tab/>
      </w:r>
      <w:r>
        <w:tab/>
        <w:t>"time" : 25200000,</w:t>
      </w:r>
    </w:p>
    <w:p w:rsidR="002714FD" w:rsidRDefault="00D9424A">
      <w:r>
        <w:tab/>
      </w:r>
      <w:r>
        <w:tab/>
      </w:r>
      <w:r>
        <w:tab/>
      </w:r>
      <w:r>
        <w:tab/>
      </w:r>
      <w:r>
        <w:tab/>
      </w:r>
      <w:r>
        <w:tab/>
        <w:t>"quantity" : 1.0,</w:t>
      </w:r>
    </w:p>
    <w:p w:rsidR="002714FD" w:rsidRDefault="00D9424A">
      <w:r>
        <w:tab/>
      </w:r>
      <w:r>
        <w:tab/>
      </w:r>
      <w:r>
        <w:tab/>
      </w:r>
      <w:r>
        <w:tab/>
      </w:r>
      <w:r>
        <w:tab/>
      </w:r>
      <w:r>
        <w:tab/>
        <w:t>"administrationUnit" : "COMPR"</w:t>
      </w:r>
    </w:p>
    <w:p w:rsidR="002714FD" w:rsidRDefault="00D9424A">
      <w:r>
        <w:tab/>
      </w:r>
      <w:r>
        <w:tab/>
      </w:r>
      <w:r>
        <w:tab/>
      </w:r>
      <w:r>
        <w:tab/>
      </w:r>
      <w:r>
        <w:tab/>
        <w:t>}</w:t>
      </w:r>
    </w:p>
    <w:p w:rsidR="002714FD" w:rsidRDefault="00D9424A">
      <w:r>
        <w:tab/>
      </w:r>
      <w:r>
        <w:tab/>
      </w:r>
      <w:r>
        <w:tab/>
      </w:r>
      <w:r>
        <w:tab/>
        <w:t>],</w:t>
      </w:r>
    </w:p>
    <w:p w:rsidR="002714FD" w:rsidRDefault="00D9424A">
      <w:r>
        <w:tab/>
      </w:r>
      <w:r>
        <w:tab/>
      </w:r>
      <w:r>
        <w:tab/>
      </w:r>
      <w:r>
        <w:tab/>
        <w:t>"instruc</w:t>
      </w:r>
      <w:r>
        <w:t>tionForPatient" : "In het ziekenhuis werd PANTOMED gegeven (zelfde product)",</w:t>
      </w:r>
    </w:p>
    <w:p w:rsidR="002714FD" w:rsidRDefault="00D9424A">
      <w:r>
        <w:tab/>
      </w:r>
      <w:r>
        <w:tab/>
      </w:r>
      <w:r>
        <w:tab/>
      </w:r>
      <w:r>
        <w:tab/>
        <w:t>"patientOrigin" : true,</w:t>
      </w:r>
    </w:p>
    <w:p w:rsidR="002714FD" w:rsidRDefault="00D9424A">
      <w:r>
        <w:tab/>
      </w:r>
      <w:r>
        <w:tab/>
      </w:r>
      <w:r>
        <w:tab/>
      </w:r>
      <w:r>
        <w:tab/>
        <w:t>"active" : true,</w:t>
      </w:r>
    </w:p>
    <w:p w:rsidR="002714FD" w:rsidRDefault="00D9424A">
      <w:r>
        <w:tab/>
      </w:r>
      <w:r>
        <w:tab/>
      </w:r>
      <w:r>
        <w:tab/>
      </w:r>
      <w:r>
        <w:tab/>
        <w:t>"validated" : false,</w:t>
      </w:r>
    </w:p>
    <w:p w:rsidR="002714FD" w:rsidRDefault="00D9424A">
      <w:r>
        <w:tab/>
      </w:r>
      <w:r>
        <w:tab/>
      </w:r>
      <w:r>
        <w:tab/>
      </w:r>
      <w:r>
        <w:tab/>
        <w:t>"suspensions" : []</w:t>
      </w:r>
    </w:p>
    <w:p w:rsidR="002714FD" w:rsidRDefault="00D9424A">
      <w:r>
        <w:tab/>
      </w:r>
      <w:r>
        <w:tab/>
      </w:r>
      <w:r>
        <w:tab/>
        <w:t>}</w:t>
      </w:r>
    </w:p>
    <w:p w:rsidR="002714FD" w:rsidRDefault="00D9424A">
      <w:r>
        <w:tab/>
      </w:r>
      <w:r>
        <w:tab/>
        <w:t>},</w:t>
      </w:r>
    </w:p>
    <w:p w:rsidR="002714FD" w:rsidRDefault="00D9424A">
      <w:r>
        <w:tab/>
      </w:r>
      <w:r>
        <w:tab/>
        <w:t>5 : {</w:t>
      </w:r>
    </w:p>
    <w:p w:rsidR="002714FD" w:rsidRDefault="00D9424A">
      <w:r>
        <w:tab/>
      </w:r>
      <w:r>
        <w:tab/>
      </w:r>
      <w:r>
        <w:tab/>
        <w:t>"__ATTR_FULLDATA__" : {</w:t>
      </w:r>
    </w:p>
    <w:p w:rsidR="002714FD" w:rsidRDefault="00D9424A">
      <w:r>
        <w:tab/>
      </w:r>
      <w:r>
        <w:tab/>
      </w:r>
      <w:r>
        <w:tab/>
      </w:r>
      <w:r>
        <w:tab/>
        <w:t>"source" : "Andere",</w:t>
      </w:r>
    </w:p>
    <w:p w:rsidR="002714FD" w:rsidRDefault="00D9424A">
      <w:r>
        <w:tab/>
      </w:r>
      <w:r>
        <w:tab/>
      </w:r>
      <w:r>
        <w:tab/>
      </w:r>
      <w:r>
        <w:tab/>
        <w:t>"</w:t>
      </w:r>
      <w:r>
        <w:t>registrationDate" : 1461317026950,</w:t>
      </w:r>
    </w:p>
    <w:p w:rsidR="002714FD" w:rsidRDefault="00D9424A">
      <w:r>
        <w:tab/>
      </w:r>
      <w:r>
        <w:tab/>
      </w:r>
      <w:r>
        <w:tab/>
      </w:r>
      <w:r>
        <w:tab/>
        <w:t>"patientSSIN" : "73100906111",</w:t>
      </w:r>
    </w:p>
    <w:p w:rsidR="002714FD" w:rsidRDefault="00D9424A">
      <w:r>
        <w:tab/>
      </w:r>
      <w:r>
        <w:tab/>
      </w:r>
      <w:r>
        <w:tab/>
      </w:r>
      <w:r>
        <w:tab/>
        <w:t>"orgNIHII" : "71032209",</w:t>
      </w:r>
    </w:p>
    <w:p w:rsidR="002714FD" w:rsidRDefault="00D9424A">
      <w:r>
        <w:tab/>
      </w:r>
      <w:r>
        <w:tab/>
      </w:r>
      <w:r>
        <w:tab/>
      </w:r>
      <w:r>
        <w:tab/>
        <w:t>"intendedMedication" : {</w:t>
      </w:r>
    </w:p>
    <w:p w:rsidR="002714FD" w:rsidRDefault="00D9424A">
      <w:r>
        <w:tab/>
      </w:r>
      <w:r>
        <w:tab/>
      </w:r>
      <w:r>
        <w:tab/>
      </w:r>
      <w:r>
        <w:tab/>
      </w:r>
      <w:r>
        <w:tab/>
        <w:t>"medicationId" : "14068",</w:t>
      </w:r>
    </w:p>
    <w:p w:rsidR="002714FD" w:rsidRDefault="00D9424A">
      <w:r>
        <w:tab/>
      </w:r>
      <w:r>
        <w:tab/>
      </w:r>
      <w:r>
        <w:tab/>
      </w:r>
      <w:r>
        <w:tab/>
      </w:r>
      <w:r>
        <w:tab/>
        <w:t>"medicationIdType" : "AMP",</w:t>
      </w:r>
    </w:p>
    <w:p w:rsidR="002714FD" w:rsidRDefault="00D9424A">
      <w:r>
        <w:tab/>
      </w:r>
      <w:r>
        <w:tab/>
      </w:r>
      <w:r>
        <w:tab/>
      </w:r>
      <w:r>
        <w:tab/>
      </w:r>
      <w:r>
        <w:tab/>
        <w:t xml:space="preserve">"medicationDescription" : "Lormetazepam EG compr. (deelb.) </w:t>
      </w:r>
      <w:r>
        <w:t>1 mg"</w:t>
      </w:r>
    </w:p>
    <w:p w:rsidR="002714FD" w:rsidRDefault="00D9424A">
      <w:r>
        <w:tab/>
      </w:r>
      <w:r>
        <w:tab/>
      </w:r>
      <w:r>
        <w:tab/>
      </w:r>
      <w:r>
        <w:tab/>
        <w:t>},</w:t>
      </w:r>
    </w:p>
    <w:p w:rsidR="002714FD" w:rsidRDefault="00D9424A">
      <w:r>
        <w:tab/>
      </w:r>
      <w:r>
        <w:tab/>
      </w:r>
      <w:r>
        <w:tab/>
      </w:r>
      <w:r>
        <w:tab/>
        <w:t>"drugRoute" : "OR",</w:t>
      </w:r>
    </w:p>
    <w:p w:rsidR="002714FD" w:rsidRDefault="00D9424A">
      <w:r>
        <w:tab/>
      </w:r>
      <w:r>
        <w:tab/>
      </w:r>
      <w:r>
        <w:tab/>
      </w:r>
      <w:r>
        <w:tab/>
        <w:t>"startDate" : -2208992400000,</w:t>
      </w:r>
    </w:p>
    <w:p w:rsidR="002714FD" w:rsidRDefault="00D9424A">
      <w:r>
        <w:tab/>
      </w:r>
      <w:r>
        <w:tab/>
      </w:r>
      <w:r>
        <w:tab/>
      </w:r>
      <w:r>
        <w:tab/>
        <w:t>"periodicity" : "D",</w:t>
      </w:r>
    </w:p>
    <w:p w:rsidR="002714FD" w:rsidRDefault="00D9424A">
      <w:r>
        <w:tab/>
      </w:r>
      <w:r>
        <w:tab/>
      </w:r>
      <w:r>
        <w:tab/>
      </w:r>
      <w:r>
        <w:tab/>
        <w:t>"regimenItems" : [{</w:t>
      </w:r>
    </w:p>
    <w:p w:rsidR="002714FD" w:rsidRDefault="00D9424A">
      <w:r>
        <w:tab/>
      </w:r>
      <w:r>
        <w:tab/>
      </w:r>
      <w:r>
        <w:tab/>
      </w:r>
      <w:r>
        <w:tab/>
      </w:r>
      <w:r>
        <w:tab/>
      </w:r>
      <w:r>
        <w:tab/>
        <w:t>"time" : 75600000,</w:t>
      </w:r>
    </w:p>
    <w:p w:rsidR="002714FD" w:rsidRDefault="00D9424A">
      <w:r>
        <w:tab/>
      </w:r>
      <w:r>
        <w:tab/>
      </w:r>
      <w:r>
        <w:tab/>
      </w:r>
      <w:r>
        <w:tab/>
      </w:r>
      <w:r>
        <w:tab/>
      </w:r>
      <w:r>
        <w:tab/>
        <w:t>"quantity" : 1.0,</w:t>
      </w:r>
    </w:p>
    <w:p w:rsidR="002714FD" w:rsidRDefault="00D9424A">
      <w:r>
        <w:tab/>
      </w:r>
      <w:r>
        <w:tab/>
      </w:r>
      <w:r>
        <w:tab/>
      </w:r>
      <w:r>
        <w:tab/>
      </w:r>
      <w:r>
        <w:tab/>
      </w:r>
      <w:r>
        <w:tab/>
        <w:t>"administrationUnit" : "COMPR"</w:t>
      </w:r>
    </w:p>
    <w:p w:rsidR="002714FD" w:rsidRDefault="00D9424A">
      <w:r>
        <w:tab/>
      </w:r>
      <w:r>
        <w:tab/>
      </w:r>
      <w:r>
        <w:tab/>
      </w:r>
      <w:r>
        <w:tab/>
      </w:r>
      <w:r>
        <w:tab/>
        <w:t>}</w:t>
      </w:r>
    </w:p>
    <w:p w:rsidR="002714FD" w:rsidRDefault="00D9424A">
      <w:r>
        <w:tab/>
      </w:r>
      <w:r>
        <w:tab/>
      </w:r>
      <w:r>
        <w:tab/>
      </w:r>
      <w:r>
        <w:tab/>
        <w:t>],</w:t>
      </w:r>
    </w:p>
    <w:p w:rsidR="002714FD" w:rsidRDefault="00D9424A">
      <w:r>
        <w:tab/>
      </w:r>
      <w:r>
        <w:tab/>
      </w:r>
      <w:r>
        <w:tab/>
      </w:r>
      <w:r>
        <w:tab/>
        <w:t>"instructionForPatient" : "</w:t>
      </w:r>
      <w:r>
        <w:t>Dosis werd afgebouwd.",</w:t>
      </w:r>
    </w:p>
    <w:p w:rsidR="002714FD" w:rsidRDefault="00D9424A">
      <w:r>
        <w:tab/>
      </w:r>
      <w:r>
        <w:tab/>
      </w:r>
      <w:r>
        <w:tab/>
      </w:r>
      <w:r>
        <w:tab/>
        <w:t>"patientOrigin" : true,</w:t>
      </w:r>
    </w:p>
    <w:p w:rsidR="002714FD" w:rsidRDefault="00D9424A">
      <w:r>
        <w:tab/>
      </w:r>
      <w:r>
        <w:tab/>
      </w:r>
      <w:r>
        <w:tab/>
      </w:r>
      <w:r>
        <w:tab/>
        <w:t>"active" : true,</w:t>
      </w:r>
    </w:p>
    <w:p w:rsidR="002714FD" w:rsidRDefault="00D9424A">
      <w:r>
        <w:tab/>
      </w:r>
      <w:r>
        <w:tab/>
      </w:r>
      <w:r>
        <w:tab/>
      </w:r>
      <w:r>
        <w:tab/>
        <w:t>"validated" : false,</w:t>
      </w:r>
    </w:p>
    <w:p w:rsidR="002714FD" w:rsidRDefault="00D9424A">
      <w:r>
        <w:tab/>
      </w:r>
      <w:r>
        <w:tab/>
      </w:r>
      <w:r>
        <w:tab/>
      </w:r>
      <w:r>
        <w:tab/>
        <w:t>"suspensions" : []</w:t>
      </w:r>
    </w:p>
    <w:p w:rsidR="002714FD" w:rsidRDefault="00D9424A">
      <w:r>
        <w:tab/>
      </w:r>
      <w:r>
        <w:tab/>
      </w:r>
      <w:r>
        <w:tab/>
        <w:t>}</w:t>
      </w:r>
    </w:p>
    <w:p w:rsidR="002714FD" w:rsidRDefault="00D9424A">
      <w:r>
        <w:tab/>
      </w:r>
      <w:r>
        <w:tab/>
        <w:t>},</w:t>
      </w:r>
    </w:p>
    <w:p w:rsidR="002714FD" w:rsidRDefault="00D9424A">
      <w:r>
        <w:tab/>
      </w:r>
      <w:r>
        <w:tab/>
        <w:t>6 : {</w:t>
      </w:r>
    </w:p>
    <w:p w:rsidR="002714FD" w:rsidRDefault="00D9424A">
      <w:r>
        <w:tab/>
      </w:r>
      <w:r>
        <w:tab/>
      </w:r>
      <w:r>
        <w:tab/>
        <w:t>"__ATTR_FULLDATA__" : {</w:t>
      </w:r>
    </w:p>
    <w:p w:rsidR="002714FD" w:rsidRDefault="00D9424A">
      <w:r>
        <w:tab/>
      </w:r>
      <w:r>
        <w:tab/>
      </w:r>
      <w:r>
        <w:tab/>
      </w:r>
      <w:r>
        <w:tab/>
        <w:t>"source" : "Andere",</w:t>
      </w:r>
    </w:p>
    <w:p w:rsidR="002714FD" w:rsidRDefault="00D9424A">
      <w:r>
        <w:tab/>
      </w:r>
      <w:r>
        <w:tab/>
      </w:r>
      <w:r>
        <w:tab/>
      </w:r>
      <w:r>
        <w:tab/>
        <w:t>"registrationDate" : 1462183284503,</w:t>
      </w:r>
    </w:p>
    <w:p w:rsidR="002714FD" w:rsidRDefault="00D9424A">
      <w:r>
        <w:tab/>
      </w:r>
      <w:r>
        <w:tab/>
      </w:r>
      <w:r>
        <w:tab/>
      </w:r>
      <w:r>
        <w:tab/>
        <w:t>"patientSSIN" : "7310</w:t>
      </w:r>
      <w:r>
        <w:t>0906111",</w:t>
      </w:r>
    </w:p>
    <w:p w:rsidR="002714FD" w:rsidRDefault="00D9424A">
      <w:r>
        <w:tab/>
      </w:r>
      <w:r>
        <w:tab/>
      </w:r>
      <w:r>
        <w:tab/>
      </w:r>
      <w:r>
        <w:tab/>
        <w:t>"orgNIHII" : "71032209",</w:t>
      </w:r>
    </w:p>
    <w:p w:rsidR="002714FD" w:rsidRDefault="00D9424A">
      <w:r>
        <w:tab/>
      </w:r>
      <w:r>
        <w:tab/>
      </w:r>
      <w:r>
        <w:tab/>
      </w:r>
      <w:r>
        <w:tab/>
        <w:t>"intendedMedication" : {</w:t>
      </w:r>
    </w:p>
    <w:p w:rsidR="002714FD" w:rsidRDefault="00D9424A">
      <w:r>
        <w:tab/>
      </w:r>
      <w:r>
        <w:tab/>
      </w:r>
      <w:r>
        <w:tab/>
      </w:r>
      <w:r>
        <w:tab/>
      </w:r>
      <w:r>
        <w:tab/>
        <w:t>"medicationId" : "15229",</w:t>
      </w:r>
    </w:p>
    <w:p w:rsidR="002714FD" w:rsidRDefault="00D9424A">
      <w:r>
        <w:tab/>
      </w:r>
      <w:r>
        <w:tab/>
      </w:r>
      <w:r>
        <w:tab/>
      </w:r>
      <w:r>
        <w:tab/>
      </w:r>
      <w:r>
        <w:tab/>
        <w:t>"medicationIdType" : "AMP",</w:t>
      </w:r>
    </w:p>
    <w:p w:rsidR="002714FD" w:rsidRDefault="00D9424A">
      <w:r>
        <w:tab/>
      </w:r>
      <w:r>
        <w:tab/>
      </w:r>
      <w:r>
        <w:tab/>
      </w:r>
      <w:r>
        <w:tab/>
      </w:r>
      <w:r>
        <w:tab/>
        <w:t>"medicationDescription" : "Norvir compr. 100 mg"</w:t>
      </w:r>
    </w:p>
    <w:p w:rsidR="002714FD" w:rsidRDefault="00D9424A">
      <w:r>
        <w:tab/>
      </w:r>
      <w:r>
        <w:tab/>
      </w:r>
      <w:r>
        <w:tab/>
      </w:r>
      <w:r>
        <w:tab/>
        <w:t>},</w:t>
      </w:r>
    </w:p>
    <w:p w:rsidR="002714FD" w:rsidRDefault="00D9424A">
      <w:r>
        <w:tab/>
      </w:r>
      <w:r>
        <w:tab/>
      </w:r>
      <w:r>
        <w:tab/>
      </w:r>
      <w:r>
        <w:tab/>
        <w:t>"drugRoute" : "OR",</w:t>
      </w:r>
    </w:p>
    <w:p w:rsidR="002714FD" w:rsidRDefault="00D9424A">
      <w:r>
        <w:tab/>
      </w:r>
      <w:r>
        <w:tab/>
      </w:r>
      <w:r>
        <w:tab/>
      </w:r>
      <w:r>
        <w:tab/>
        <w:t>"startDate" : -2208992400000,</w:t>
      </w:r>
    </w:p>
    <w:p w:rsidR="002714FD" w:rsidRDefault="00D9424A">
      <w:r>
        <w:tab/>
      </w:r>
      <w:r>
        <w:tab/>
      </w:r>
      <w:r>
        <w:tab/>
      </w:r>
      <w:r>
        <w:tab/>
        <w:t>"</w:t>
      </w:r>
      <w:r>
        <w:t>regimenItems" : [],</w:t>
      </w:r>
    </w:p>
    <w:p w:rsidR="002714FD" w:rsidRDefault="00D9424A">
      <w:r>
        <w:tab/>
      </w:r>
      <w:r>
        <w:tab/>
      </w:r>
      <w:r>
        <w:tab/>
      </w:r>
      <w:r>
        <w:tab/>
        <w:t>"posology" : "1  tabl ",</w:t>
      </w:r>
    </w:p>
    <w:p w:rsidR="002714FD" w:rsidRDefault="00D9424A">
      <w:r>
        <w:tab/>
      </w:r>
      <w:r>
        <w:tab/>
      </w:r>
      <w:r>
        <w:tab/>
      </w:r>
      <w:r>
        <w:tab/>
        <w:t>"patientOrigin" : true,</w:t>
      </w:r>
    </w:p>
    <w:p w:rsidR="002714FD" w:rsidRDefault="00D9424A">
      <w:r>
        <w:tab/>
      </w:r>
      <w:r>
        <w:tab/>
      </w:r>
      <w:r>
        <w:tab/>
      </w:r>
      <w:r>
        <w:tab/>
        <w:t>"active" : true,</w:t>
      </w:r>
    </w:p>
    <w:p w:rsidR="002714FD" w:rsidRDefault="00D9424A">
      <w:r>
        <w:tab/>
      </w:r>
      <w:r>
        <w:tab/>
      </w:r>
      <w:r>
        <w:tab/>
      </w:r>
      <w:r>
        <w:tab/>
        <w:t>"validated" : false,</w:t>
      </w:r>
    </w:p>
    <w:p w:rsidR="002714FD" w:rsidRDefault="00D9424A">
      <w:r>
        <w:tab/>
      </w:r>
      <w:r>
        <w:tab/>
      </w:r>
      <w:r>
        <w:tab/>
      </w:r>
      <w:r>
        <w:tab/>
        <w:t>"suspensions" : []</w:t>
      </w:r>
    </w:p>
    <w:p w:rsidR="002714FD" w:rsidRDefault="00D9424A">
      <w:r>
        <w:tab/>
      </w:r>
      <w:r>
        <w:tab/>
      </w:r>
      <w:r>
        <w:tab/>
        <w:t>}</w:t>
      </w:r>
    </w:p>
    <w:p w:rsidR="002714FD" w:rsidRDefault="00D9424A">
      <w:r>
        <w:tab/>
      </w:r>
      <w:r>
        <w:tab/>
        <w:t>},</w:t>
      </w:r>
    </w:p>
    <w:p w:rsidR="002714FD" w:rsidRDefault="00D9424A">
      <w:r>
        <w:tab/>
      </w:r>
      <w:r>
        <w:tab/>
        <w:t>7 : {</w:t>
      </w:r>
    </w:p>
    <w:p w:rsidR="002714FD" w:rsidRDefault="00D9424A">
      <w:r>
        <w:tab/>
      </w:r>
      <w:r>
        <w:tab/>
      </w:r>
      <w:r>
        <w:tab/>
        <w:t>"__ATTR_FULLDATA__" : {</w:t>
      </w:r>
    </w:p>
    <w:p w:rsidR="002714FD" w:rsidRDefault="00D9424A">
      <w:r>
        <w:tab/>
      </w:r>
      <w:r>
        <w:tab/>
      </w:r>
      <w:r>
        <w:tab/>
      </w:r>
      <w:r>
        <w:tab/>
        <w:t>"source" : "Andere",</w:t>
      </w:r>
    </w:p>
    <w:p w:rsidR="002714FD" w:rsidRDefault="00D9424A">
      <w:r>
        <w:tab/>
      </w:r>
      <w:r>
        <w:tab/>
      </w:r>
      <w:r>
        <w:tab/>
      </w:r>
      <w:r>
        <w:tab/>
        <w:t>"registrationDate" : 1462183295496,</w:t>
      </w:r>
    </w:p>
    <w:p w:rsidR="002714FD" w:rsidRDefault="00D9424A">
      <w:r>
        <w:tab/>
      </w:r>
      <w:r>
        <w:tab/>
      </w:r>
      <w:r>
        <w:tab/>
      </w:r>
      <w:r>
        <w:tab/>
        <w:t>"patientSSIN" : "73100906111",</w:t>
      </w:r>
    </w:p>
    <w:p w:rsidR="002714FD" w:rsidRDefault="00D9424A">
      <w:r>
        <w:tab/>
      </w:r>
      <w:r>
        <w:tab/>
      </w:r>
      <w:r>
        <w:tab/>
      </w:r>
      <w:r>
        <w:tab/>
        <w:t>"orgNIHII" : "71032209",</w:t>
      </w:r>
    </w:p>
    <w:p w:rsidR="002714FD" w:rsidRDefault="00D9424A">
      <w:r>
        <w:tab/>
      </w:r>
      <w:r>
        <w:tab/>
      </w:r>
      <w:r>
        <w:tab/>
      </w:r>
      <w:r>
        <w:tab/>
        <w:t>"intendedMedication" : {</w:t>
      </w:r>
    </w:p>
    <w:p w:rsidR="002714FD" w:rsidRDefault="00D9424A">
      <w:r>
        <w:tab/>
      </w:r>
      <w:r>
        <w:tab/>
      </w:r>
      <w:r>
        <w:tab/>
      </w:r>
      <w:r>
        <w:tab/>
      </w:r>
      <w:r>
        <w:tab/>
        <w:t>"medicationId" : "15343",</w:t>
      </w:r>
    </w:p>
    <w:p w:rsidR="002714FD" w:rsidRDefault="00D9424A">
      <w:r>
        <w:tab/>
      </w:r>
      <w:r>
        <w:tab/>
      </w:r>
      <w:r>
        <w:tab/>
      </w:r>
      <w:r>
        <w:tab/>
      </w:r>
      <w:r>
        <w:tab/>
        <w:t>"medicationIdType" : "AMP",</w:t>
      </w:r>
    </w:p>
    <w:p w:rsidR="002714FD" w:rsidRDefault="00D9424A">
      <w:r>
        <w:tab/>
      </w:r>
      <w:r>
        <w:tab/>
      </w:r>
      <w:r>
        <w:tab/>
      </w:r>
      <w:r>
        <w:tab/>
      </w:r>
      <w:r>
        <w:tab/>
        <w:t>"medicationDescription" : "Zocor compr. 40 mg"</w:t>
      </w:r>
    </w:p>
    <w:p w:rsidR="002714FD" w:rsidRDefault="00D9424A">
      <w:r>
        <w:tab/>
      </w:r>
      <w:r>
        <w:tab/>
      </w:r>
      <w:r>
        <w:tab/>
      </w:r>
      <w:r>
        <w:tab/>
        <w:t>},</w:t>
      </w:r>
    </w:p>
    <w:p w:rsidR="002714FD" w:rsidRDefault="00D9424A">
      <w:r>
        <w:tab/>
      </w:r>
      <w:r>
        <w:tab/>
      </w:r>
      <w:r>
        <w:tab/>
      </w:r>
      <w:r>
        <w:tab/>
        <w:t>"drugRoute" : "OR",</w:t>
      </w:r>
    </w:p>
    <w:p w:rsidR="002714FD" w:rsidRDefault="00D9424A">
      <w:r>
        <w:tab/>
      </w:r>
      <w:r>
        <w:tab/>
      </w:r>
      <w:r>
        <w:tab/>
      </w:r>
      <w:r>
        <w:tab/>
        <w:t xml:space="preserve">"startDate" </w:t>
      </w:r>
      <w:r>
        <w:t>: -2208992400000,</w:t>
      </w:r>
    </w:p>
    <w:p w:rsidR="002714FD" w:rsidRDefault="00D9424A">
      <w:r>
        <w:tab/>
      </w:r>
      <w:r>
        <w:tab/>
      </w:r>
      <w:r>
        <w:tab/>
      </w:r>
      <w:r>
        <w:tab/>
        <w:t>"regimenItems" : [],</w:t>
      </w:r>
    </w:p>
    <w:p w:rsidR="002714FD" w:rsidRDefault="00D9424A">
      <w:r>
        <w:tab/>
      </w:r>
      <w:r>
        <w:tab/>
      </w:r>
      <w:r>
        <w:tab/>
      </w:r>
      <w:r>
        <w:tab/>
        <w:t>"posology" : "1  tabl  om 20",</w:t>
      </w:r>
    </w:p>
    <w:p w:rsidR="002714FD" w:rsidRDefault="00D9424A">
      <w:r>
        <w:tab/>
      </w:r>
      <w:r>
        <w:tab/>
      </w:r>
      <w:r>
        <w:tab/>
      </w:r>
      <w:r>
        <w:tab/>
        <w:t>"patientOrigin" : true,</w:t>
      </w:r>
    </w:p>
    <w:p w:rsidR="002714FD" w:rsidRDefault="00D9424A">
      <w:r>
        <w:tab/>
      </w:r>
      <w:r>
        <w:tab/>
      </w:r>
      <w:r>
        <w:tab/>
      </w:r>
      <w:r>
        <w:tab/>
        <w:t>"active" : true,</w:t>
      </w:r>
    </w:p>
    <w:p w:rsidR="002714FD" w:rsidRDefault="00D9424A">
      <w:r>
        <w:tab/>
      </w:r>
      <w:r>
        <w:tab/>
      </w:r>
      <w:r>
        <w:tab/>
      </w:r>
      <w:r>
        <w:tab/>
        <w:t>"validated" : false,</w:t>
      </w:r>
    </w:p>
    <w:p w:rsidR="002714FD" w:rsidRDefault="00D9424A">
      <w:r>
        <w:tab/>
      </w:r>
      <w:r>
        <w:tab/>
      </w:r>
      <w:r>
        <w:tab/>
      </w:r>
      <w:r>
        <w:tab/>
        <w:t>"suspensions" : []</w:t>
      </w:r>
    </w:p>
    <w:p w:rsidR="002714FD" w:rsidRDefault="00D9424A">
      <w:r>
        <w:tab/>
      </w:r>
      <w:r>
        <w:tab/>
      </w:r>
      <w:r>
        <w:tab/>
        <w:t>}</w:t>
      </w:r>
    </w:p>
    <w:p w:rsidR="002714FD" w:rsidRDefault="00D9424A">
      <w:r>
        <w:tab/>
      </w:r>
      <w:r>
        <w:tab/>
        <w:t>},</w:t>
      </w:r>
    </w:p>
    <w:p w:rsidR="002714FD" w:rsidRDefault="00D9424A">
      <w:r>
        <w:tab/>
      </w:r>
      <w:r>
        <w:tab/>
        <w:t>8 : {</w:t>
      </w:r>
    </w:p>
    <w:p w:rsidR="002714FD" w:rsidRDefault="00D9424A">
      <w:r>
        <w:tab/>
      </w:r>
      <w:r>
        <w:tab/>
      </w:r>
      <w:r>
        <w:tab/>
        <w:t>"__ATTR_FULLDATA__" : {</w:t>
      </w:r>
    </w:p>
    <w:p w:rsidR="002714FD" w:rsidRDefault="00D9424A">
      <w:r>
        <w:tab/>
      </w:r>
      <w:r>
        <w:tab/>
      </w:r>
      <w:r>
        <w:tab/>
      </w:r>
      <w:r>
        <w:tab/>
        <w:t>"uri" : "</w:t>
      </w:r>
      <w:r>
        <w:t>/Vitalink/390/subject/73100906111/medication-scheme/98316/1",</w:t>
      </w:r>
    </w:p>
    <w:p w:rsidR="002714FD" w:rsidRDefault="00D9424A">
      <w:r>
        <w:tab/>
      </w:r>
      <w:r>
        <w:tab/>
      </w:r>
      <w:r>
        <w:tab/>
      </w:r>
      <w:r>
        <w:tab/>
        <w:t>"source" : "Vitalink",</w:t>
      </w:r>
    </w:p>
    <w:p w:rsidR="002714FD" w:rsidRDefault="00D9424A">
      <w:r>
        <w:tab/>
      </w:r>
      <w:r>
        <w:tab/>
      </w:r>
      <w:r>
        <w:tab/>
      </w:r>
      <w:r>
        <w:tab/>
        <w:t>"type" : "ONESHOT",</w:t>
      </w:r>
    </w:p>
    <w:p w:rsidR="002714FD" w:rsidRDefault="00D9424A">
      <w:r>
        <w:tab/>
      </w:r>
      <w:r>
        <w:tab/>
      </w:r>
      <w:r>
        <w:tab/>
      </w:r>
      <w:r>
        <w:tab/>
        <w:t>"registrationDate" : 1461927998000,</w:t>
      </w:r>
    </w:p>
    <w:p w:rsidR="002714FD" w:rsidRDefault="00D9424A">
      <w:r>
        <w:tab/>
      </w:r>
      <w:r>
        <w:tab/>
      </w:r>
      <w:r>
        <w:tab/>
      </w:r>
      <w:r>
        <w:tab/>
        <w:t>"patientSSIN" : "73100906111",</w:t>
      </w:r>
    </w:p>
    <w:p w:rsidR="002714FD" w:rsidRDefault="00D9424A">
      <w:r>
        <w:tab/>
      </w:r>
      <w:r>
        <w:tab/>
      </w:r>
      <w:r>
        <w:tab/>
      </w:r>
      <w:r>
        <w:tab/>
        <w:t>"medicSSIN" : "74091621351",</w:t>
      </w:r>
    </w:p>
    <w:p w:rsidR="002714FD" w:rsidRDefault="00D9424A">
      <w:r>
        <w:tab/>
      </w:r>
      <w:r>
        <w:tab/>
      </w:r>
      <w:r>
        <w:tab/>
      </w:r>
      <w:r>
        <w:tab/>
        <w:t>"orgNIHII" : "71032209",</w:t>
      </w:r>
    </w:p>
    <w:p w:rsidR="002714FD" w:rsidRDefault="00D9424A">
      <w:r>
        <w:tab/>
      </w:r>
      <w:r>
        <w:tab/>
      </w:r>
      <w:r>
        <w:tab/>
      </w:r>
      <w:r>
        <w:tab/>
        <w:t>"i</w:t>
      </w:r>
      <w:r>
        <w:t>ntendedMedication" : {</w:t>
      </w:r>
    </w:p>
    <w:p w:rsidR="002714FD" w:rsidRDefault="00D9424A">
      <w:r>
        <w:tab/>
      </w:r>
      <w:r>
        <w:tab/>
      </w:r>
      <w:r>
        <w:tab/>
      </w:r>
      <w:r>
        <w:tab/>
      </w:r>
      <w:r>
        <w:tab/>
        <w:t>"medicationIdType" : "MAG",</w:t>
      </w:r>
    </w:p>
    <w:p w:rsidR="002714FD" w:rsidRDefault="00D9424A">
      <w:r>
        <w:tab/>
      </w:r>
      <w:r>
        <w:tab/>
      </w:r>
      <w:r>
        <w:tab/>
      </w:r>
      <w:r>
        <w:tab/>
      </w:r>
      <w:r>
        <w:tab/>
        <w:t>"medicationDescription" : "ONDANSETRON (2 MG CAPS)",</w:t>
      </w:r>
    </w:p>
    <w:p w:rsidR="002714FD" w:rsidRDefault="00D9424A">
      <w:r>
        <w:tab/>
      </w:r>
      <w:r>
        <w:tab/>
      </w:r>
      <w:r>
        <w:tab/>
      </w:r>
      <w:r>
        <w:tab/>
      </w:r>
      <w:r>
        <w:tab/>
        <w:t>"magistralText" : "ONDANSETRON (2 MG CAPS)"</w:t>
      </w:r>
    </w:p>
    <w:p w:rsidR="002714FD" w:rsidRDefault="00D9424A">
      <w:r>
        <w:tab/>
      </w:r>
      <w:r>
        <w:tab/>
      </w:r>
      <w:r>
        <w:tab/>
      </w:r>
      <w:r>
        <w:tab/>
        <w:t>},</w:t>
      </w:r>
    </w:p>
    <w:p w:rsidR="002714FD" w:rsidRDefault="00D9424A">
      <w:r>
        <w:tab/>
      </w:r>
      <w:r>
        <w:tab/>
      </w:r>
      <w:r>
        <w:tab/>
      </w:r>
      <w:r>
        <w:tab/>
        <w:t>"drugRoute" : "OR",</w:t>
      </w:r>
    </w:p>
    <w:p w:rsidR="002714FD" w:rsidRDefault="00D9424A">
      <w:r>
        <w:tab/>
      </w:r>
      <w:r>
        <w:tab/>
      </w:r>
      <w:r>
        <w:tab/>
      </w:r>
      <w:r>
        <w:tab/>
        <w:t>"startDate" : 1409695200000,</w:t>
      </w:r>
    </w:p>
    <w:p w:rsidR="002714FD" w:rsidRDefault="00D9424A">
      <w:r>
        <w:tab/>
      </w:r>
      <w:r>
        <w:tab/>
      </w:r>
      <w:r>
        <w:tab/>
      </w:r>
      <w:r>
        <w:tab/>
        <w:t>"beginCondition" : "# bij</w:t>
      </w:r>
      <w:r>
        <w:t xml:space="preserve"> hevige misselijkheid",</w:t>
      </w:r>
    </w:p>
    <w:p w:rsidR="002714FD" w:rsidRDefault="00D9424A">
      <w:r>
        <w:tab/>
      </w:r>
      <w:r>
        <w:tab/>
      </w:r>
      <w:r>
        <w:tab/>
      </w:r>
      <w:r>
        <w:tab/>
        <w:t>"regimenItems" : [],</w:t>
      </w:r>
    </w:p>
    <w:p w:rsidR="002714FD" w:rsidRDefault="00D9424A">
      <w:r>
        <w:tab/>
      </w:r>
      <w:r>
        <w:tab/>
      </w:r>
      <w:r>
        <w:tab/>
      </w:r>
      <w:r>
        <w:tab/>
        <w:t>"posology" : "2  mg ",</w:t>
      </w:r>
    </w:p>
    <w:p w:rsidR="002714FD" w:rsidRDefault="00D9424A">
      <w:r>
        <w:tab/>
      </w:r>
      <w:r>
        <w:tab/>
      </w:r>
      <w:r>
        <w:tab/>
      </w:r>
      <w:r>
        <w:tab/>
        <w:t>"instructionForPatient" : "Bij voorkeur tot maximum 24 uur na einde chemo.",</w:t>
      </w:r>
    </w:p>
    <w:p w:rsidR="002714FD" w:rsidRDefault="00D9424A">
      <w:r>
        <w:tab/>
      </w:r>
      <w:r>
        <w:tab/>
      </w:r>
      <w:r>
        <w:tab/>
      </w:r>
      <w:r>
        <w:tab/>
        <w:t>"patientOrigin" : false,</w:t>
      </w:r>
    </w:p>
    <w:p w:rsidR="002714FD" w:rsidRDefault="00D9424A">
      <w:r>
        <w:tab/>
      </w:r>
      <w:r>
        <w:tab/>
      </w:r>
      <w:r>
        <w:tab/>
      </w:r>
      <w:r>
        <w:tab/>
        <w:t>"active" : false,</w:t>
      </w:r>
    </w:p>
    <w:p w:rsidR="002714FD" w:rsidRDefault="00D9424A">
      <w:r>
        <w:tab/>
      </w:r>
      <w:r>
        <w:tab/>
      </w:r>
      <w:r>
        <w:tab/>
      </w:r>
      <w:r>
        <w:tab/>
        <w:t>"validated" : true,</w:t>
      </w:r>
    </w:p>
    <w:p w:rsidR="002714FD" w:rsidRDefault="00D9424A">
      <w:r>
        <w:tab/>
      </w:r>
      <w:r>
        <w:tab/>
      </w:r>
      <w:r>
        <w:tab/>
      </w:r>
      <w:r>
        <w:tab/>
        <w:t>"suspensions" : []</w:t>
      </w:r>
    </w:p>
    <w:p w:rsidR="002714FD" w:rsidRDefault="00D9424A">
      <w:r>
        <w:tab/>
      </w:r>
      <w:r>
        <w:tab/>
      </w:r>
      <w:r>
        <w:tab/>
        <w:t>}</w:t>
      </w:r>
    </w:p>
    <w:p w:rsidR="002714FD" w:rsidRDefault="00D9424A">
      <w:r>
        <w:tab/>
      </w:r>
      <w:r>
        <w:tab/>
        <w:t>},</w:t>
      </w:r>
    </w:p>
    <w:p w:rsidR="002714FD" w:rsidRDefault="00D9424A">
      <w:r>
        <w:tab/>
      </w:r>
      <w:r>
        <w:tab/>
        <w:t>9 : {</w:t>
      </w:r>
    </w:p>
    <w:p w:rsidR="002714FD" w:rsidRDefault="00D9424A">
      <w:r>
        <w:tab/>
      </w:r>
      <w:r>
        <w:tab/>
      </w:r>
      <w:r>
        <w:tab/>
        <w:t>"__ATTR_FULLDATA__" : {</w:t>
      </w:r>
    </w:p>
    <w:p w:rsidR="002714FD" w:rsidRDefault="00D9424A">
      <w:r>
        <w:tab/>
      </w:r>
      <w:r>
        <w:tab/>
      </w:r>
      <w:r>
        <w:tab/>
      </w:r>
      <w:r>
        <w:tab/>
        <w:t>"uri" : "/Vitalink/390/subject/73100906111/medication-scheme/78949/1",</w:t>
      </w:r>
    </w:p>
    <w:p w:rsidR="002714FD" w:rsidRDefault="00D9424A">
      <w:r>
        <w:tab/>
      </w:r>
      <w:r>
        <w:tab/>
      </w:r>
      <w:r>
        <w:tab/>
      </w:r>
      <w:r>
        <w:tab/>
        <w:t>"source" : "Vitalink",</w:t>
      </w:r>
    </w:p>
    <w:p w:rsidR="002714FD" w:rsidRDefault="00D9424A">
      <w:r>
        <w:tab/>
      </w:r>
      <w:r>
        <w:tab/>
      </w:r>
      <w:r>
        <w:tab/>
      </w:r>
      <w:r>
        <w:tab/>
        <w:t>"type" : "ONESHOT",</w:t>
      </w:r>
    </w:p>
    <w:p w:rsidR="002714FD" w:rsidRDefault="00D9424A">
      <w:r>
        <w:tab/>
      </w:r>
      <w:r>
        <w:tab/>
      </w:r>
      <w:r>
        <w:tab/>
      </w:r>
      <w:r>
        <w:tab/>
        <w:t>"registrationDate" : 1461928001000,</w:t>
      </w:r>
    </w:p>
    <w:p w:rsidR="002714FD" w:rsidRDefault="00D9424A">
      <w:r>
        <w:tab/>
      </w:r>
      <w:r>
        <w:tab/>
      </w:r>
      <w:r>
        <w:tab/>
      </w:r>
      <w:r>
        <w:tab/>
        <w:t>"patientSSIN" : "73100906111",</w:t>
      </w:r>
    </w:p>
    <w:p w:rsidR="002714FD" w:rsidRDefault="00D9424A">
      <w:r>
        <w:tab/>
      </w:r>
      <w:r>
        <w:tab/>
      </w:r>
      <w:r>
        <w:tab/>
      </w:r>
      <w:r>
        <w:tab/>
        <w:t>"</w:t>
      </w:r>
      <w:r>
        <w:t>medicSSIN" : "74091621351",</w:t>
      </w:r>
    </w:p>
    <w:p w:rsidR="002714FD" w:rsidRDefault="00D9424A">
      <w:r>
        <w:tab/>
      </w:r>
      <w:r>
        <w:tab/>
      </w:r>
      <w:r>
        <w:tab/>
      </w:r>
      <w:r>
        <w:tab/>
        <w:t>"orgNIHII" : "71032209",</w:t>
      </w:r>
    </w:p>
    <w:p w:rsidR="002714FD" w:rsidRDefault="00D9424A">
      <w:r>
        <w:tab/>
      </w:r>
      <w:r>
        <w:tab/>
      </w:r>
      <w:r>
        <w:tab/>
      </w:r>
      <w:r>
        <w:tab/>
        <w:t>"intendedMedication" : {</w:t>
      </w:r>
    </w:p>
    <w:p w:rsidR="002714FD" w:rsidRDefault="00D9424A">
      <w:r>
        <w:tab/>
      </w:r>
      <w:r>
        <w:tab/>
      </w:r>
      <w:r>
        <w:tab/>
      </w:r>
      <w:r>
        <w:tab/>
      </w:r>
      <w:r>
        <w:tab/>
        <w:t>"medicationId" : "1571314",</w:t>
      </w:r>
    </w:p>
    <w:p w:rsidR="002714FD" w:rsidRDefault="00D9424A">
      <w:r>
        <w:tab/>
      </w:r>
      <w:r>
        <w:tab/>
      </w:r>
      <w:r>
        <w:tab/>
      </w:r>
      <w:r>
        <w:tab/>
      </w:r>
      <w:r>
        <w:tab/>
        <w:t>"medicationIdType" : "CNK",</w:t>
      </w:r>
    </w:p>
    <w:p w:rsidR="002714FD" w:rsidRDefault="00D9424A">
      <w:r>
        <w:tab/>
      </w:r>
      <w:r>
        <w:tab/>
      </w:r>
      <w:r>
        <w:tab/>
      </w:r>
      <w:r>
        <w:tab/>
      </w:r>
      <w:r>
        <w:tab/>
        <w:t>"medicationDescription" : "Dafalgan oploss Pediatrie 90ml 150mg/5ml"</w:t>
      </w:r>
    </w:p>
    <w:p w:rsidR="002714FD" w:rsidRDefault="00D9424A">
      <w:r>
        <w:tab/>
      </w:r>
      <w:r>
        <w:tab/>
      </w:r>
      <w:r>
        <w:tab/>
      </w:r>
      <w:r>
        <w:tab/>
        <w:t>},</w:t>
      </w:r>
    </w:p>
    <w:p w:rsidR="002714FD" w:rsidRDefault="00D9424A">
      <w:r>
        <w:tab/>
      </w:r>
      <w:r>
        <w:tab/>
      </w:r>
      <w:r>
        <w:tab/>
      </w:r>
      <w:r>
        <w:tab/>
        <w:t>"drugRoute" : "OR",</w:t>
      </w:r>
    </w:p>
    <w:p w:rsidR="002714FD" w:rsidRDefault="00D9424A">
      <w:r>
        <w:tab/>
      </w:r>
      <w:r>
        <w:tab/>
      </w:r>
      <w:r>
        <w:tab/>
      </w:r>
      <w:r>
        <w:tab/>
        <w:t>"startDate" : 1408917600000,</w:t>
      </w:r>
    </w:p>
    <w:p w:rsidR="002714FD" w:rsidRDefault="00D9424A">
      <w:r>
        <w:tab/>
      </w:r>
      <w:r>
        <w:tab/>
      </w:r>
      <w:r>
        <w:tab/>
      </w:r>
      <w:r>
        <w:tab/>
        <w:t>"beginCondition" : "# bij pijn om de 6 uur",</w:t>
      </w:r>
    </w:p>
    <w:p w:rsidR="002714FD" w:rsidRDefault="00D9424A">
      <w:r>
        <w:tab/>
      </w:r>
      <w:r>
        <w:tab/>
      </w:r>
      <w:r>
        <w:tab/>
      </w:r>
      <w:r>
        <w:tab/>
        <w:t>"regimenItems" : [],</w:t>
      </w:r>
    </w:p>
    <w:p w:rsidR="002714FD" w:rsidRDefault="00D9424A">
      <w:r>
        <w:tab/>
      </w:r>
      <w:r>
        <w:tab/>
      </w:r>
      <w:r>
        <w:tab/>
      </w:r>
      <w:r>
        <w:tab/>
        <w:t>"posology" : "180  mg ",</w:t>
      </w:r>
    </w:p>
    <w:p w:rsidR="002714FD" w:rsidRDefault="00D9424A">
      <w:r>
        <w:tab/>
      </w:r>
      <w:r>
        <w:tab/>
      </w:r>
      <w:r>
        <w:tab/>
      </w:r>
      <w:r>
        <w:tab/>
        <w:t>"instructionForPatient" : "180 mg = 6 ml\n",</w:t>
      </w:r>
    </w:p>
    <w:p w:rsidR="002714FD" w:rsidRDefault="00D9424A">
      <w:r>
        <w:tab/>
      </w:r>
      <w:r>
        <w:tab/>
      </w:r>
      <w:r>
        <w:tab/>
      </w:r>
      <w:r>
        <w:tab/>
        <w:t>"patientOrigin" : false,</w:t>
      </w:r>
    </w:p>
    <w:p w:rsidR="002714FD" w:rsidRDefault="00D9424A">
      <w:r>
        <w:tab/>
      </w:r>
      <w:r>
        <w:tab/>
      </w:r>
      <w:r>
        <w:tab/>
      </w:r>
      <w:r>
        <w:tab/>
        <w:t>"active" : false,</w:t>
      </w:r>
    </w:p>
    <w:p w:rsidR="002714FD" w:rsidRDefault="00D9424A">
      <w:r>
        <w:tab/>
      </w:r>
      <w:r>
        <w:tab/>
      </w:r>
      <w:r>
        <w:tab/>
      </w:r>
      <w:r>
        <w:tab/>
        <w:t>"validated" : t</w:t>
      </w:r>
      <w:r>
        <w:t>rue,</w:t>
      </w:r>
    </w:p>
    <w:p w:rsidR="002714FD" w:rsidRDefault="00D9424A">
      <w:r>
        <w:tab/>
      </w:r>
      <w:r>
        <w:tab/>
      </w:r>
      <w:r>
        <w:tab/>
      </w:r>
      <w:r>
        <w:tab/>
        <w:t>"suspensions" : []</w:t>
      </w:r>
    </w:p>
    <w:p w:rsidR="002714FD" w:rsidRDefault="00D9424A">
      <w:r>
        <w:tab/>
      </w:r>
      <w:r>
        <w:tab/>
      </w:r>
      <w:r>
        <w:tab/>
        <w:t>}</w:t>
      </w:r>
    </w:p>
    <w:p w:rsidR="002714FD" w:rsidRDefault="00D9424A">
      <w:r>
        <w:tab/>
      </w:r>
      <w:r>
        <w:tab/>
        <w:t>},</w:t>
      </w:r>
    </w:p>
    <w:p w:rsidR="002714FD" w:rsidRDefault="00D9424A">
      <w:r>
        <w:tab/>
      </w:r>
      <w:r>
        <w:tab/>
        <w:t>10 : {</w:t>
      </w:r>
    </w:p>
    <w:p w:rsidR="002714FD" w:rsidRDefault="00D9424A">
      <w:r>
        <w:tab/>
      </w:r>
      <w:r>
        <w:tab/>
      </w:r>
      <w:r>
        <w:tab/>
        <w:t>"__ATTR_FULLDATA__" : {</w:t>
      </w:r>
    </w:p>
    <w:p w:rsidR="002714FD" w:rsidRDefault="00D9424A">
      <w:r>
        <w:tab/>
      </w:r>
      <w:r>
        <w:tab/>
      </w:r>
      <w:r>
        <w:tab/>
      </w:r>
      <w:r>
        <w:tab/>
        <w:t>"uri" : "/Vitalink/390/subject/73100906111/medication-scheme/99310/1",</w:t>
      </w:r>
    </w:p>
    <w:p w:rsidR="002714FD" w:rsidRDefault="00D9424A">
      <w:r>
        <w:tab/>
      </w:r>
      <w:r>
        <w:tab/>
      </w:r>
      <w:r>
        <w:tab/>
      </w:r>
      <w:r>
        <w:tab/>
        <w:t>"source" : "Vitalink",</w:t>
      </w:r>
    </w:p>
    <w:p w:rsidR="002714FD" w:rsidRDefault="00D9424A">
      <w:r>
        <w:tab/>
      </w:r>
      <w:r>
        <w:tab/>
      </w:r>
      <w:r>
        <w:tab/>
      </w:r>
      <w:r>
        <w:tab/>
        <w:t>"type" : "ONESHOT",</w:t>
      </w:r>
    </w:p>
    <w:p w:rsidR="002714FD" w:rsidRDefault="00D9424A">
      <w:r>
        <w:tab/>
      </w:r>
      <w:r>
        <w:tab/>
      </w:r>
      <w:r>
        <w:tab/>
      </w:r>
      <w:r>
        <w:tab/>
        <w:t>"registrationDate" : 1461928003000,</w:t>
      </w:r>
    </w:p>
    <w:p w:rsidR="002714FD" w:rsidRDefault="00D9424A">
      <w:r>
        <w:tab/>
      </w:r>
      <w:r>
        <w:tab/>
      </w:r>
      <w:r>
        <w:tab/>
      </w:r>
      <w:r>
        <w:tab/>
        <w:t>"patientSSIN</w:t>
      </w:r>
      <w:r>
        <w:t>" : "73100906111",</w:t>
      </w:r>
    </w:p>
    <w:p w:rsidR="002714FD" w:rsidRDefault="00D9424A">
      <w:r>
        <w:tab/>
      </w:r>
      <w:r>
        <w:tab/>
      </w:r>
      <w:r>
        <w:tab/>
      </w:r>
      <w:r>
        <w:tab/>
        <w:t>"medicSSIN" : "74091621351",</w:t>
      </w:r>
    </w:p>
    <w:p w:rsidR="002714FD" w:rsidRDefault="00D9424A">
      <w:r>
        <w:tab/>
      </w:r>
      <w:r>
        <w:tab/>
      </w:r>
      <w:r>
        <w:tab/>
      </w:r>
      <w:r>
        <w:tab/>
        <w:t>"orgNIHII" : "71032209",</w:t>
      </w:r>
    </w:p>
    <w:p w:rsidR="002714FD" w:rsidRDefault="00D9424A">
      <w:r>
        <w:tab/>
      </w:r>
      <w:r>
        <w:tab/>
      </w:r>
      <w:r>
        <w:tab/>
      </w:r>
      <w:r>
        <w:tab/>
        <w:t>"intendedMedication" : {</w:t>
      </w:r>
    </w:p>
    <w:p w:rsidR="002714FD" w:rsidRDefault="00D9424A">
      <w:r>
        <w:tab/>
      </w:r>
      <w:r>
        <w:tab/>
      </w:r>
      <w:r>
        <w:tab/>
      </w:r>
      <w:r>
        <w:tab/>
      </w:r>
      <w:r>
        <w:tab/>
        <w:t>"medicationIdType" : "MAG",</w:t>
      </w:r>
    </w:p>
    <w:p w:rsidR="002714FD" w:rsidRDefault="00D9424A">
      <w:r>
        <w:tab/>
      </w:r>
      <w:r>
        <w:tab/>
      </w:r>
      <w:r>
        <w:tab/>
      </w:r>
      <w:r>
        <w:tab/>
      </w:r>
      <w:r>
        <w:tab/>
        <w:t>"medicationDescription" : "\"Alizapride (Litican) 15 mg\nper capsule\"",</w:t>
      </w:r>
    </w:p>
    <w:p w:rsidR="002714FD" w:rsidRDefault="00D9424A">
      <w:r>
        <w:tab/>
      </w:r>
      <w:r>
        <w:tab/>
      </w:r>
      <w:r>
        <w:tab/>
      </w:r>
      <w:r>
        <w:tab/>
      </w:r>
      <w:r>
        <w:tab/>
        <w:t>"magistralText" : "\"Alizaprid</w:t>
      </w:r>
      <w:r>
        <w:t>e (Litican) 15 mg\nper capsule\""</w:t>
      </w:r>
    </w:p>
    <w:p w:rsidR="002714FD" w:rsidRDefault="00D9424A">
      <w:r>
        <w:tab/>
      </w:r>
      <w:r>
        <w:tab/>
      </w:r>
      <w:r>
        <w:tab/>
      </w:r>
      <w:r>
        <w:tab/>
        <w:t>},</w:t>
      </w:r>
    </w:p>
    <w:p w:rsidR="002714FD" w:rsidRDefault="00D9424A">
      <w:r>
        <w:tab/>
      </w:r>
      <w:r>
        <w:tab/>
      </w:r>
      <w:r>
        <w:tab/>
      </w:r>
      <w:r>
        <w:tab/>
        <w:t>"drugRoute" : "OR",</w:t>
      </w:r>
    </w:p>
    <w:p w:rsidR="002714FD" w:rsidRDefault="00D9424A">
      <w:r>
        <w:tab/>
      </w:r>
      <w:r>
        <w:tab/>
      </w:r>
      <w:r>
        <w:tab/>
      </w:r>
      <w:r>
        <w:tab/>
        <w:t>"startDate" : 1409695200000,</w:t>
      </w:r>
    </w:p>
    <w:p w:rsidR="002714FD" w:rsidRDefault="00D9424A">
      <w:r>
        <w:tab/>
      </w:r>
      <w:r>
        <w:tab/>
      </w:r>
      <w:r>
        <w:tab/>
      </w:r>
      <w:r>
        <w:tab/>
        <w:t>"beginCondition" : "# bij misselijkheid",</w:t>
      </w:r>
    </w:p>
    <w:p w:rsidR="002714FD" w:rsidRDefault="00D9424A">
      <w:r>
        <w:tab/>
      </w:r>
      <w:r>
        <w:tab/>
      </w:r>
      <w:r>
        <w:tab/>
      </w:r>
      <w:r>
        <w:tab/>
        <w:t>"regimenItems" : [],</w:t>
      </w:r>
    </w:p>
    <w:p w:rsidR="002714FD" w:rsidRDefault="00D9424A">
      <w:r>
        <w:tab/>
      </w:r>
      <w:r>
        <w:tab/>
      </w:r>
      <w:r>
        <w:tab/>
      </w:r>
      <w:r>
        <w:tab/>
        <w:t>"posology" : "15  mg ",</w:t>
      </w:r>
    </w:p>
    <w:p w:rsidR="002714FD" w:rsidRDefault="00D9424A">
      <w:r>
        <w:tab/>
      </w:r>
      <w:r>
        <w:tab/>
      </w:r>
      <w:r>
        <w:tab/>
      </w:r>
      <w:r>
        <w:tab/>
        <w:t>"instructionForPatient" : "1 caps = 15 mg",</w:t>
      </w:r>
    </w:p>
    <w:p w:rsidR="002714FD" w:rsidRDefault="00D9424A">
      <w:r>
        <w:tab/>
      </w:r>
      <w:r>
        <w:tab/>
      </w:r>
      <w:r>
        <w:tab/>
      </w:r>
      <w:r>
        <w:tab/>
        <w:t>"patien</w:t>
      </w:r>
      <w:r>
        <w:t>tOrigin" : false,</w:t>
      </w:r>
    </w:p>
    <w:p w:rsidR="002714FD" w:rsidRDefault="00D9424A">
      <w:r>
        <w:tab/>
      </w:r>
      <w:r>
        <w:tab/>
      </w:r>
      <w:r>
        <w:tab/>
      </w:r>
      <w:r>
        <w:tab/>
        <w:t>"active" : false,</w:t>
      </w:r>
    </w:p>
    <w:p w:rsidR="002714FD" w:rsidRDefault="00D9424A">
      <w:r>
        <w:tab/>
      </w:r>
      <w:r>
        <w:tab/>
      </w:r>
      <w:r>
        <w:tab/>
      </w:r>
      <w:r>
        <w:tab/>
        <w:t>"validated" : true,</w:t>
      </w:r>
    </w:p>
    <w:p w:rsidR="002714FD" w:rsidRDefault="00D9424A">
      <w:r>
        <w:tab/>
      </w:r>
      <w:r>
        <w:tab/>
      </w:r>
      <w:r>
        <w:tab/>
      </w:r>
      <w:r>
        <w:tab/>
        <w:t>"suspensions" : []</w:t>
      </w:r>
    </w:p>
    <w:p w:rsidR="002714FD" w:rsidRDefault="00D9424A">
      <w:r>
        <w:tab/>
      </w:r>
      <w:r>
        <w:tab/>
      </w:r>
      <w:r>
        <w:tab/>
        <w:t>}</w:t>
      </w:r>
    </w:p>
    <w:p w:rsidR="002714FD" w:rsidRDefault="00D9424A">
      <w:r>
        <w:tab/>
      </w:r>
      <w:r>
        <w:tab/>
        <w:t>},</w:t>
      </w:r>
    </w:p>
    <w:p w:rsidR="002714FD" w:rsidRDefault="00D9424A">
      <w:r>
        <w:tab/>
      </w:r>
      <w:r>
        <w:tab/>
        <w:t>11 : {</w:t>
      </w:r>
    </w:p>
    <w:p w:rsidR="002714FD" w:rsidRDefault="00D9424A">
      <w:r>
        <w:tab/>
      </w:r>
      <w:r>
        <w:tab/>
      </w:r>
      <w:r>
        <w:tab/>
        <w:t>"__ATTR_FULLDATA__" : {</w:t>
      </w:r>
    </w:p>
    <w:p w:rsidR="002714FD" w:rsidRDefault="00D9424A">
      <w:r>
        <w:tab/>
      </w:r>
      <w:r>
        <w:tab/>
      </w:r>
      <w:r>
        <w:tab/>
      </w:r>
      <w:r>
        <w:tab/>
        <w:t>"uri" : "/Vitalink/390/subject/73100906111/medication-scheme/74158/1",</w:t>
      </w:r>
    </w:p>
    <w:p w:rsidR="002714FD" w:rsidRDefault="00D9424A">
      <w:r>
        <w:tab/>
      </w:r>
      <w:r>
        <w:tab/>
      </w:r>
      <w:r>
        <w:tab/>
      </w:r>
      <w:r>
        <w:tab/>
        <w:t>"source" : "Vitalink",</w:t>
      </w:r>
    </w:p>
    <w:p w:rsidR="002714FD" w:rsidRDefault="00D9424A">
      <w:r>
        <w:tab/>
      </w:r>
      <w:r>
        <w:tab/>
      </w:r>
      <w:r>
        <w:tab/>
      </w:r>
      <w:r>
        <w:tab/>
        <w:t>"registrationDate</w:t>
      </w:r>
      <w:r>
        <w:t>" : 1461928005000,</w:t>
      </w:r>
    </w:p>
    <w:p w:rsidR="002714FD" w:rsidRDefault="00D9424A">
      <w:r>
        <w:tab/>
      </w:r>
      <w:r>
        <w:tab/>
      </w:r>
      <w:r>
        <w:tab/>
      </w:r>
      <w:r>
        <w:tab/>
        <w:t>"patientSSIN" : "73100906111",</w:t>
      </w:r>
    </w:p>
    <w:p w:rsidR="002714FD" w:rsidRDefault="00D9424A">
      <w:r>
        <w:tab/>
      </w:r>
      <w:r>
        <w:tab/>
      </w:r>
      <w:r>
        <w:tab/>
      </w:r>
      <w:r>
        <w:tab/>
        <w:t>"medicSSIN" : "74091621351",</w:t>
      </w:r>
    </w:p>
    <w:p w:rsidR="002714FD" w:rsidRDefault="00D9424A">
      <w:r>
        <w:tab/>
      </w:r>
      <w:r>
        <w:tab/>
      </w:r>
      <w:r>
        <w:tab/>
      </w:r>
      <w:r>
        <w:tab/>
        <w:t>"orgNIHII" : "71032209",</w:t>
      </w:r>
    </w:p>
    <w:p w:rsidR="002714FD" w:rsidRDefault="00D9424A">
      <w:r>
        <w:tab/>
      </w:r>
      <w:r>
        <w:tab/>
      </w:r>
      <w:r>
        <w:tab/>
      </w:r>
      <w:r>
        <w:tab/>
        <w:t>"intendedMedication" : {</w:t>
      </w:r>
    </w:p>
    <w:p w:rsidR="002714FD" w:rsidRDefault="00D9424A">
      <w:r>
        <w:tab/>
      </w:r>
      <w:r>
        <w:tab/>
      </w:r>
      <w:r>
        <w:tab/>
      </w:r>
      <w:r>
        <w:tab/>
      </w:r>
      <w:r>
        <w:tab/>
        <w:t>"medicationIdType" : "MAG",</w:t>
      </w:r>
    </w:p>
    <w:p w:rsidR="002714FD" w:rsidRDefault="00D9424A">
      <w:r>
        <w:tab/>
      </w:r>
      <w:r>
        <w:tab/>
      </w:r>
      <w:r>
        <w:tab/>
      </w:r>
      <w:r>
        <w:tab/>
      </w:r>
      <w:r>
        <w:tab/>
        <w:t>"medicationDescription" : "\"</w:t>
      </w:r>
      <w:r>
        <w:t>Chloorhexidine banaan mondspoeling:\nChloorhexidinedigluconaat 20% 1.8 ml\nSorbitolsiroop 70% 150g\nBanaanextract kleurloos (Federa) 1500mg\nWater ad 300ml\"",</w:t>
      </w:r>
    </w:p>
    <w:p w:rsidR="002714FD" w:rsidRDefault="00D9424A">
      <w:r>
        <w:tab/>
      </w:r>
      <w:r>
        <w:tab/>
      </w:r>
      <w:r>
        <w:tab/>
      </w:r>
      <w:r>
        <w:tab/>
      </w:r>
      <w:r>
        <w:tab/>
        <w:t>"magistralText" : "\"Chloorhexidine banaan mondspoeling:\nChloorhexidinedigluconaat 20% 1.8</w:t>
      </w:r>
      <w:r>
        <w:t xml:space="preserve"> ml\nSorbitolsiroop 70% 150g\nBanaanextract kleurloos (Federa) 1500mg\nWater ad 300ml\""</w:t>
      </w:r>
    </w:p>
    <w:p w:rsidR="002714FD" w:rsidRDefault="00D9424A">
      <w:r>
        <w:tab/>
      </w:r>
      <w:r>
        <w:tab/>
      </w:r>
      <w:r>
        <w:tab/>
      </w:r>
      <w:r>
        <w:tab/>
        <w:t>},</w:t>
      </w:r>
    </w:p>
    <w:p w:rsidR="002714FD" w:rsidRDefault="00D9424A">
      <w:r>
        <w:tab/>
      </w:r>
      <w:r>
        <w:tab/>
      </w:r>
      <w:r>
        <w:tab/>
      </w:r>
      <w:r>
        <w:tab/>
        <w:t>"startDate" : 1409522400000,</w:t>
      </w:r>
    </w:p>
    <w:p w:rsidR="002714FD" w:rsidRDefault="00D9424A">
      <w:r>
        <w:tab/>
      </w:r>
      <w:r>
        <w:tab/>
      </w:r>
      <w:r>
        <w:tab/>
      </w:r>
      <w:r>
        <w:tab/>
        <w:t>"periodicity" : "D",</w:t>
      </w:r>
    </w:p>
    <w:p w:rsidR="002714FD" w:rsidRDefault="00D9424A">
      <w:r>
        <w:tab/>
      </w:r>
      <w:r>
        <w:tab/>
      </w:r>
      <w:r>
        <w:tab/>
      </w:r>
      <w:r>
        <w:tab/>
        <w:t>"regimenItems" : [{</w:t>
      </w:r>
    </w:p>
    <w:p w:rsidR="002714FD" w:rsidRDefault="00D9424A">
      <w:r>
        <w:tab/>
      </w:r>
      <w:r>
        <w:tab/>
      </w:r>
      <w:r>
        <w:tab/>
      </w:r>
      <w:r>
        <w:tab/>
      </w:r>
      <w:r>
        <w:tab/>
      </w:r>
      <w:r>
        <w:tab/>
        <w:t>"time" : 25200000,</w:t>
      </w:r>
    </w:p>
    <w:p w:rsidR="002714FD" w:rsidRDefault="00D9424A">
      <w:r>
        <w:tab/>
      </w:r>
      <w:r>
        <w:tab/>
      </w:r>
      <w:r>
        <w:tab/>
      </w:r>
      <w:r>
        <w:tab/>
      </w:r>
      <w:r>
        <w:tab/>
      </w:r>
      <w:r>
        <w:tab/>
        <w:t>"quantity" : 5,</w:t>
      </w:r>
    </w:p>
    <w:p w:rsidR="002714FD" w:rsidRDefault="00D9424A">
      <w:r>
        <w:tab/>
      </w:r>
      <w:r>
        <w:tab/>
      </w:r>
      <w:r>
        <w:tab/>
      </w:r>
      <w:r>
        <w:tab/>
      </w:r>
      <w:r>
        <w:tab/>
      </w:r>
      <w:r>
        <w:tab/>
        <w:t>"administrationUnit" : "M</w:t>
      </w:r>
      <w:r>
        <w:t>L"</w:t>
      </w:r>
    </w:p>
    <w:p w:rsidR="002714FD" w:rsidRDefault="00D9424A">
      <w:r>
        <w:tab/>
      </w:r>
      <w:r>
        <w:tab/>
      </w:r>
      <w:r>
        <w:tab/>
      </w:r>
      <w:r>
        <w:tab/>
      </w:r>
      <w:r>
        <w:tab/>
        <w:t>}, {</w:t>
      </w:r>
    </w:p>
    <w:p w:rsidR="002714FD" w:rsidRDefault="00D9424A">
      <w:r>
        <w:tab/>
      </w:r>
      <w:r>
        <w:tab/>
      </w:r>
      <w:r>
        <w:tab/>
      </w:r>
      <w:r>
        <w:tab/>
      </w:r>
      <w:r>
        <w:tab/>
      </w:r>
      <w:r>
        <w:tab/>
        <w:t>"time" : 39600000,</w:t>
      </w:r>
    </w:p>
    <w:p w:rsidR="002714FD" w:rsidRDefault="00D9424A">
      <w:r>
        <w:tab/>
      </w:r>
      <w:r>
        <w:tab/>
      </w:r>
      <w:r>
        <w:tab/>
      </w:r>
      <w:r>
        <w:tab/>
      </w:r>
      <w:r>
        <w:tab/>
      </w:r>
      <w:r>
        <w:tab/>
        <w:t>"quantity" : 5,</w:t>
      </w:r>
    </w:p>
    <w:p w:rsidR="002714FD" w:rsidRDefault="00D9424A">
      <w:r>
        <w:tab/>
      </w:r>
      <w:r>
        <w:tab/>
      </w:r>
      <w:r>
        <w:tab/>
      </w:r>
      <w:r>
        <w:tab/>
      </w:r>
      <w:r>
        <w:tab/>
      </w:r>
      <w:r>
        <w:tab/>
        <w:t>"administrationUnit" : "ML"</w:t>
      </w:r>
    </w:p>
    <w:p w:rsidR="002714FD" w:rsidRDefault="00D9424A">
      <w:r>
        <w:tab/>
      </w:r>
      <w:r>
        <w:tab/>
      </w:r>
      <w:r>
        <w:tab/>
      </w:r>
      <w:r>
        <w:tab/>
      </w:r>
      <w:r>
        <w:tab/>
        <w:t>}, {</w:t>
      </w:r>
    </w:p>
    <w:p w:rsidR="002714FD" w:rsidRDefault="00D9424A">
      <w:r>
        <w:tab/>
      </w:r>
      <w:r>
        <w:tab/>
      </w:r>
      <w:r>
        <w:tab/>
      </w:r>
      <w:r>
        <w:tab/>
      </w:r>
      <w:r>
        <w:tab/>
      </w:r>
      <w:r>
        <w:tab/>
        <w:t>"time" : 68400000,</w:t>
      </w:r>
    </w:p>
    <w:p w:rsidR="002714FD" w:rsidRDefault="00D9424A">
      <w:r>
        <w:tab/>
      </w:r>
      <w:r>
        <w:tab/>
      </w:r>
      <w:r>
        <w:tab/>
      </w:r>
      <w:r>
        <w:tab/>
      </w:r>
      <w:r>
        <w:tab/>
      </w:r>
      <w:r>
        <w:tab/>
        <w:t>"quantity" : 5,</w:t>
      </w:r>
    </w:p>
    <w:p w:rsidR="002714FD" w:rsidRDefault="00D9424A">
      <w:r>
        <w:tab/>
      </w:r>
      <w:r>
        <w:tab/>
      </w:r>
      <w:r>
        <w:tab/>
      </w:r>
      <w:r>
        <w:tab/>
      </w:r>
      <w:r>
        <w:tab/>
      </w:r>
      <w:r>
        <w:tab/>
        <w:t>"administrationUnit" : "ML"</w:t>
      </w:r>
    </w:p>
    <w:p w:rsidR="002714FD" w:rsidRDefault="00D9424A">
      <w:r>
        <w:tab/>
      </w:r>
      <w:r>
        <w:tab/>
      </w:r>
      <w:r>
        <w:tab/>
      </w:r>
      <w:r>
        <w:tab/>
      </w:r>
      <w:r>
        <w:tab/>
        <w:t>}</w:t>
      </w:r>
    </w:p>
    <w:p w:rsidR="002714FD" w:rsidRDefault="00D9424A">
      <w:r>
        <w:tab/>
      </w:r>
      <w:r>
        <w:tab/>
      </w:r>
      <w:r>
        <w:tab/>
      </w:r>
      <w:r>
        <w:tab/>
        <w:t>],</w:t>
      </w:r>
    </w:p>
    <w:p w:rsidR="002714FD" w:rsidRDefault="00D9424A">
      <w:r>
        <w:tab/>
      </w:r>
      <w:r>
        <w:tab/>
      </w:r>
      <w:r>
        <w:tab/>
      </w:r>
      <w:r>
        <w:tab/>
        <w:t>"instructionForPatient" : "60 sec spoelen. Na het ete</w:t>
      </w:r>
      <w:r>
        <w:t>n en na het tandenpoetsen.\nIn koelkast bewaren.\n",</w:t>
      </w:r>
    </w:p>
    <w:p w:rsidR="002714FD" w:rsidRDefault="00D9424A">
      <w:r>
        <w:tab/>
      </w:r>
      <w:r>
        <w:tab/>
      </w:r>
      <w:r>
        <w:tab/>
      </w:r>
      <w:r>
        <w:tab/>
        <w:t>"patientOrigin" : false,</w:t>
      </w:r>
    </w:p>
    <w:p w:rsidR="002714FD" w:rsidRDefault="00D9424A">
      <w:r>
        <w:tab/>
      </w:r>
      <w:r>
        <w:tab/>
      </w:r>
      <w:r>
        <w:tab/>
      </w:r>
      <w:r>
        <w:tab/>
        <w:t>"active" : false,</w:t>
      </w:r>
    </w:p>
    <w:p w:rsidR="002714FD" w:rsidRDefault="00D9424A">
      <w:r>
        <w:tab/>
      </w:r>
      <w:r>
        <w:tab/>
      </w:r>
      <w:r>
        <w:tab/>
      </w:r>
      <w:r>
        <w:tab/>
        <w:t>"validated" : true,</w:t>
      </w:r>
    </w:p>
    <w:p w:rsidR="002714FD" w:rsidRDefault="00D9424A">
      <w:r>
        <w:tab/>
      </w:r>
      <w:r>
        <w:tab/>
      </w:r>
      <w:r>
        <w:tab/>
      </w:r>
      <w:r>
        <w:tab/>
        <w:t>"suspensions" : []</w:t>
      </w:r>
    </w:p>
    <w:p w:rsidR="002714FD" w:rsidRDefault="00D9424A">
      <w:r>
        <w:tab/>
      </w:r>
      <w:r>
        <w:tab/>
      </w:r>
      <w:r>
        <w:tab/>
        <w:t>}</w:t>
      </w:r>
    </w:p>
    <w:p w:rsidR="002714FD" w:rsidRDefault="00D9424A">
      <w:r>
        <w:tab/>
      </w:r>
      <w:r>
        <w:tab/>
        <w:t>},</w:t>
      </w:r>
    </w:p>
    <w:p w:rsidR="002714FD" w:rsidRDefault="00D9424A">
      <w:r>
        <w:tab/>
      </w:r>
      <w:r>
        <w:tab/>
        <w:t>12 : {</w:t>
      </w:r>
    </w:p>
    <w:p w:rsidR="002714FD" w:rsidRDefault="00D9424A">
      <w:r>
        <w:tab/>
      </w:r>
      <w:r>
        <w:tab/>
      </w:r>
      <w:r>
        <w:tab/>
        <w:t>"__ATTR_FULLDATA__" : {</w:t>
      </w:r>
    </w:p>
    <w:p w:rsidR="002714FD" w:rsidRDefault="00D9424A">
      <w:r>
        <w:tab/>
      </w:r>
      <w:r>
        <w:tab/>
      </w:r>
      <w:r>
        <w:tab/>
      </w:r>
      <w:r>
        <w:tab/>
        <w:t>"uri" : "</w:t>
      </w:r>
      <w:r>
        <w:t>/Vitalink/390/subject/73100906111/medication-scheme/72125/1",</w:t>
      </w:r>
    </w:p>
    <w:p w:rsidR="002714FD" w:rsidRDefault="00D9424A">
      <w:r>
        <w:tab/>
      </w:r>
      <w:r>
        <w:tab/>
      </w:r>
      <w:r>
        <w:tab/>
      </w:r>
      <w:r>
        <w:tab/>
        <w:t>"source" : "Vitalink",</w:t>
      </w:r>
    </w:p>
    <w:p w:rsidR="002714FD" w:rsidRDefault="00D9424A">
      <w:r>
        <w:tab/>
      </w:r>
      <w:r>
        <w:tab/>
      </w:r>
      <w:r>
        <w:tab/>
      </w:r>
      <w:r>
        <w:tab/>
        <w:t>"registrationDate" : 1461928007000,</w:t>
      </w:r>
    </w:p>
    <w:p w:rsidR="002714FD" w:rsidRDefault="00D9424A">
      <w:r>
        <w:tab/>
      </w:r>
      <w:r>
        <w:tab/>
      </w:r>
      <w:r>
        <w:tab/>
      </w:r>
      <w:r>
        <w:tab/>
        <w:t>"patientSSIN" : "73100906111",</w:t>
      </w:r>
    </w:p>
    <w:p w:rsidR="002714FD" w:rsidRDefault="00D9424A">
      <w:r>
        <w:tab/>
      </w:r>
      <w:r>
        <w:tab/>
      </w:r>
      <w:r>
        <w:tab/>
      </w:r>
      <w:r>
        <w:tab/>
        <w:t>"medicSSIN" : "74091621351",</w:t>
      </w:r>
    </w:p>
    <w:p w:rsidR="002714FD" w:rsidRDefault="00D9424A">
      <w:r>
        <w:tab/>
      </w:r>
      <w:r>
        <w:tab/>
      </w:r>
      <w:r>
        <w:tab/>
      </w:r>
      <w:r>
        <w:tab/>
        <w:t>"orgNIHII" : "71032209",</w:t>
      </w:r>
    </w:p>
    <w:p w:rsidR="002714FD" w:rsidRDefault="00D9424A">
      <w:r>
        <w:tab/>
      </w:r>
      <w:r>
        <w:tab/>
      </w:r>
      <w:r>
        <w:tab/>
      </w:r>
      <w:r>
        <w:tab/>
        <w:t>"intendedMedication" : {</w:t>
      </w:r>
    </w:p>
    <w:p w:rsidR="002714FD" w:rsidRDefault="00D9424A">
      <w:r>
        <w:tab/>
      </w:r>
      <w:r>
        <w:tab/>
      </w:r>
      <w:r>
        <w:tab/>
      </w:r>
      <w:r>
        <w:tab/>
      </w:r>
      <w:r>
        <w:tab/>
        <w:t>"medicationId" : "99895",</w:t>
      </w:r>
    </w:p>
    <w:p w:rsidR="002714FD" w:rsidRDefault="00D9424A">
      <w:r>
        <w:tab/>
      </w:r>
      <w:r>
        <w:tab/>
      </w:r>
      <w:r>
        <w:tab/>
      </w:r>
      <w:r>
        <w:tab/>
      </w:r>
      <w:r>
        <w:tab/>
        <w:t>"medicationIdType" : "CNK",</w:t>
      </w:r>
    </w:p>
    <w:p w:rsidR="002714FD" w:rsidRDefault="00D9424A">
      <w:r>
        <w:tab/>
      </w:r>
      <w:r>
        <w:tab/>
      </w:r>
      <w:r>
        <w:tab/>
      </w:r>
      <w:r>
        <w:tab/>
      </w:r>
      <w:r>
        <w:tab/>
        <w:t>"medicationDescription" : "Eusaprim 200/40 100ml sir"</w:t>
      </w:r>
    </w:p>
    <w:p w:rsidR="002714FD" w:rsidRDefault="00D9424A">
      <w:r>
        <w:tab/>
      </w:r>
      <w:r>
        <w:tab/>
      </w:r>
      <w:r>
        <w:tab/>
      </w:r>
      <w:r>
        <w:tab/>
        <w:t>},</w:t>
      </w:r>
    </w:p>
    <w:p w:rsidR="002714FD" w:rsidRDefault="00D9424A">
      <w:r>
        <w:tab/>
      </w:r>
      <w:r>
        <w:tab/>
      </w:r>
      <w:r>
        <w:tab/>
      </w:r>
      <w:r>
        <w:tab/>
        <w:t>"drugRoute" : "OR",</w:t>
      </w:r>
    </w:p>
    <w:p w:rsidR="002714FD" w:rsidRDefault="00D9424A">
      <w:r>
        <w:tab/>
      </w:r>
      <w:r>
        <w:tab/>
      </w:r>
      <w:r>
        <w:tab/>
      </w:r>
      <w:r>
        <w:tab/>
        <w:t>"startDate" : 1409522400000,</w:t>
      </w:r>
    </w:p>
    <w:p w:rsidR="002714FD" w:rsidRDefault="00D9424A">
      <w:r>
        <w:tab/>
      </w:r>
      <w:r>
        <w:tab/>
      </w:r>
      <w:r>
        <w:tab/>
      </w:r>
      <w:r>
        <w:tab/>
        <w:t>"periodicity" : "D",</w:t>
      </w:r>
    </w:p>
    <w:p w:rsidR="002714FD" w:rsidRDefault="00D9424A">
      <w:r>
        <w:tab/>
      </w:r>
      <w:r>
        <w:tab/>
      </w:r>
      <w:r>
        <w:tab/>
      </w:r>
      <w:r>
        <w:tab/>
        <w:t>"regimenItems" : [{</w:t>
      </w:r>
    </w:p>
    <w:p w:rsidR="002714FD" w:rsidRDefault="00D9424A">
      <w:r>
        <w:tab/>
      </w:r>
      <w:r>
        <w:tab/>
      </w:r>
      <w:r>
        <w:tab/>
      </w:r>
      <w:r>
        <w:tab/>
      </w:r>
      <w:r>
        <w:tab/>
      </w:r>
      <w:r>
        <w:tab/>
        <w:t>"time"</w:t>
      </w:r>
      <w:r>
        <w:t xml:space="preserve"> : 25200000,</w:t>
      </w:r>
    </w:p>
    <w:p w:rsidR="002714FD" w:rsidRDefault="00D9424A">
      <w:r>
        <w:tab/>
      </w:r>
      <w:r>
        <w:tab/>
      </w:r>
      <w:r>
        <w:tab/>
      </w:r>
      <w:r>
        <w:tab/>
      </w:r>
      <w:r>
        <w:tab/>
      </w:r>
      <w:r>
        <w:tab/>
        <w:t>"quantity" : 40,</w:t>
      </w:r>
    </w:p>
    <w:p w:rsidR="002714FD" w:rsidRDefault="00D9424A">
      <w:r>
        <w:tab/>
      </w:r>
      <w:r>
        <w:tab/>
      </w:r>
      <w:r>
        <w:tab/>
      </w:r>
      <w:r>
        <w:tab/>
      </w:r>
      <w:r>
        <w:tab/>
      </w:r>
      <w:r>
        <w:tab/>
        <w:t>"administrationUnit" : "MG"</w:t>
      </w:r>
    </w:p>
    <w:p w:rsidR="002714FD" w:rsidRDefault="00D9424A">
      <w:r>
        <w:tab/>
      </w:r>
      <w:r>
        <w:tab/>
      </w:r>
      <w:r>
        <w:tab/>
      </w:r>
      <w:r>
        <w:tab/>
      </w:r>
      <w:r>
        <w:tab/>
        <w:t>}, {</w:t>
      </w:r>
    </w:p>
    <w:p w:rsidR="002714FD" w:rsidRDefault="00D9424A">
      <w:r>
        <w:tab/>
      </w:r>
      <w:r>
        <w:tab/>
      </w:r>
      <w:r>
        <w:tab/>
      </w:r>
      <w:r>
        <w:tab/>
      </w:r>
      <w:r>
        <w:tab/>
      </w:r>
      <w:r>
        <w:tab/>
        <w:t>"time" : 68400000,</w:t>
      </w:r>
    </w:p>
    <w:p w:rsidR="002714FD" w:rsidRDefault="00D9424A">
      <w:r>
        <w:tab/>
      </w:r>
      <w:r>
        <w:tab/>
      </w:r>
      <w:r>
        <w:tab/>
      </w:r>
      <w:r>
        <w:tab/>
      </w:r>
      <w:r>
        <w:tab/>
      </w:r>
      <w:r>
        <w:tab/>
        <w:t>"quantity" : 40,</w:t>
      </w:r>
    </w:p>
    <w:p w:rsidR="002714FD" w:rsidRDefault="00D9424A">
      <w:r>
        <w:tab/>
      </w:r>
      <w:r>
        <w:tab/>
      </w:r>
      <w:r>
        <w:tab/>
      </w:r>
      <w:r>
        <w:tab/>
      </w:r>
      <w:r>
        <w:tab/>
      </w:r>
      <w:r>
        <w:tab/>
        <w:t>"administrationUnit" : "MG"</w:t>
      </w:r>
    </w:p>
    <w:p w:rsidR="002714FD" w:rsidRDefault="00D9424A">
      <w:r>
        <w:tab/>
      </w:r>
      <w:r>
        <w:tab/>
      </w:r>
      <w:r>
        <w:tab/>
      </w:r>
      <w:r>
        <w:tab/>
      </w:r>
      <w:r>
        <w:tab/>
        <w:t>}</w:t>
      </w:r>
    </w:p>
    <w:p w:rsidR="002714FD" w:rsidRDefault="00D9424A">
      <w:r>
        <w:tab/>
      </w:r>
      <w:r>
        <w:tab/>
      </w:r>
      <w:r>
        <w:tab/>
      </w:r>
      <w:r>
        <w:tab/>
        <w:t>],</w:t>
      </w:r>
    </w:p>
    <w:p w:rsidR="002714FD" w:rsidRDefault="00D9424A">
      <w:r>
        <w:tab/>
      </w:r>
      <w:r>
        <w:tab/>
      </w:r>
      <w:r>
        <w:tab/>
      </w:r>
      <w:r>
        <w:tab/>
        <w:t>"instructionForPatient" : "40 mg = 5 ml\nOp maandag - woendag - vrijdag.",</w:t>
      </w:r>
    </w:p>
    <w:p w:rsidR="002714FD" w:rsidRDefault="00D9424A">
      <w:r>
        <w:tab/>
      </w:r>
      <w:r>
        <w:tab/>
      </w:r>
      <w:r>
        <w:tab/>
      </w:r>
      <w:r>
        <w:tab/>
        <w:t>"patientOrigin" : false,</w:t>
      </w:r>
    </w:p>
    <w:p w:rsidR="002714FD" w:rsidRDefault="00D9424A">
      <w:r>
        <w:tab/>
      </w:r>
      <w:r>
        <w:tab/>
      </w:r>
      <w:r>
        <w:tab/>
      </w:r>
      <w:r>
        <w:tab/>
        <w:t>"active" : false,</w:t>
      </w:r>
    </w:p>
    <w:p w:rsidR="002714FD" w:rsidRDefault="00D9424A">
      <w:r>
        <w:tab/>
      </w:r>
      <w:r>
        <w:tab/>
      </w:r>
      <w:r>
        <w:tab/>
      </w:r>
      <w:r>
        <w:tab/>
        <w:t>"validated" : true,</w:t>
      </w:r>
    </w:p>
    <w:p w:rsidR="002714FD" w:rsidRDefault="00D9424A">
      <w:r>
        <w:tab/>
      </w:r>
      <w:r>
        <w:tab/>
      </w:r>
      <w:r>
        <w:tab/>
      </w:r>
      <w:r>
        <w:tab/>
        <w:t>"suspensions" : []</w:t>
      </w:r>
    </w:p>
    <w:p w:rsidR="002714FD" w:rsidRDefault="00D9424A">
      <w:r>
        <w:tab/>
      </w:r>
      <w:r>
        <w:tab/>
      </w:r>
      <w:r>
        <w:tab/>
        <w:t>}</w:t>
      </w:r>
    </w:p>
    <w:p w:rsidR="002714FD" w:rsidRDefault="00D9424A">
      <w:r>
        <w:tab/>
      </w:r>
      <w:r>
        <w:tab/>
        <w:t>},</w:t>
      </w:r>
    </w:p>
    <w:p w:rsidR="002714FD" w:rsidRDefault="00D9424A">
      <w:r>
        <w:tab/>
      </w:r>
      <w:r>
        <w:tab/>
        <w:t>13 : {</w:t>
      </w:r>
    </w:p>
    <w:p w:rsidR="002714FD" w:rsidRDefault="00D9424A">
      <w:r>
        <w:tab/>
      </w:r>
      <w:r>
        <w:tab/>
      </w:r>
      <w:r>
        <w:tab/>
        <w:t>"__ATTR_FULLDATA__" : {</w:t>
      </w:r>
    </w:p>
    <w:p w:rsidR="002714FD" w:rsidRDefault="00D9424A">
      <w:r>
        <w:tab/>
      </w:r>
      <w:r>
        <w:tab/>
      </w:r>
      <w:r>
        <w:tab/>
      </w:r>
      <w:r>
        <w:tab/>
        <w:t>"uri" : "/Vitalink/390/subject/73100906111/medication-scheme/14007/1",</w:t>
      </w:r>
    </w:p>
    <w:p w:rsidR="002714FD" w:rsidRDefault="00D9424A">
      <w:r>
        <w:tab/>
      </w:r>
      <w:r>
        <w:tab/>
      </w:r>
      <w:r>
        <w:tab/>
      </w:r>
      <w:r>
        <w:tab/>
        <w:t>"source" : "Vitalink",</w:t>
      </w:r>
    </w:p>
    <w:p w:rsidR="002714FD" w:rsidRDefault="00D9424A">
      <w:r>
        <w:tab/>
      </w:r>
      <w:r>
        <w:tab/>
      </w:r>
      <w:r>
        <w:tab/>
      </w:r>
      <w:r>
        <w:tab/>
        <w:t>"type"</w:t>
      </w:r>
      <w:r>
        <w:t xml:space="preserve"> : "ONESHOT",</w:t>
      </w:r>
    </w:p>
    <w:p w:rsidR="002714FD" w:rsidRDefault="00D9424A">
      <w:r>
        <w:tab/>
      </w:r>
      <w:r>
        <w:tab/>
      </w:r>
      <w:r>
        <w:tab/>
      </w:r>
      <w:r>
        <w:tab/>
        <w:t>"registrationDate" : 1461928009000,</w:t>
      </w:r>
    </w:p>
    <w:p w:rsidR="002714FD" w:rsidRDefault="00D9424A">
      <w:r>
        <w:tab/>
      </w:r>
      <w:r>
        <w:tab/>
      </w:r>
      <w:r>
        <w:tab/>
      </w:r>
      <w:r>
        <w:tab/>
        <w:t>"patientSSIN" : "73100906111",</w:t>
      </w:r>
    </w:p>
    <w:p w:rsidR="002714FD" w:rsidRDefault="00D9424A">
      <w:r>
        <w:tab/>
      </w:r>
      <w:r>
        <w:tab/>
      </w:r>
      <w:r>
        <w:tab/>
      </w:r>
      <w:r>
        <w:tab/>
        <w:t>"medicSSIN" : "74091621351",</w:t>
      </w:r>
    </w:p>
    <w:p w:rsidR="002714FD" w:rsidRDefault="00D9424A">
      <w:r>
        <w:tab/>
      </w:r>
      <w:r>
        <w:tab/>
      </w:r>
      <w:r>
        <w:tab/>
      </w:r>
      <w:r>
        <w:tab/>
        <w:t>"orgNIHII" : "71032209",</w:t>
      </w:r>
    </w:p>
    <w:p w:rsidR="002714FD" w:rsidRDefault="00D9424A">
      <w:r>
        <w:tab/>
      </w:r>
      <w:r>
        <w:tab/>
      </w:r>
      <w:r>
        <w:tab/>
      </w:r>
      <w:r>
        <w:tab/>
        <w:t>"intendedMedication" : {</w:t>
      </w:r>
    </w:p>
    <w:p w:rsidR="002714FD" w:rsidRDefault="00D9424A">
      <w:r>
        <w:tab/>
      </w:r>
      <w:r>
        <w:tab/>
      </w:r>
      <w:r>
        <w:tab/>
      </w:r>
      <w:r>
        <w:tab/>
      </w:r>
      <w:r>
        <w:tab/>
        <w:t>"medicationId" : "2072874",</w:t>
      </w:r>
    </w:p>
    <w:p w:rsidR="002714FD" w:rsidRDefault="00D9424A">
      <w:r>
        <w:tab/>
      </w:r>
      <w:r>
        <w:tab/>
      </w:r>
      <w:r>
        <w:tab/>
      </w:r>
      <w:r>
        <w:tab/>
      </w:r>
      <w:r>
        <w:tab/>
        <w:t>"medicationIdType" : "CNK",</w:t>
      </w:r>
    </w:p>
    <w:p w:rsidR="002714FD" w:rsidRDefault="00D9424A">
      <w:r>
        <w:tab/>
      </w:r>
      <w:r>
        <w:tab/>
      </w:r>
      <w:r>
        <w:tab/>
      </w:r>
      <w:r>
        <w:tab/>
      </w:r>
      <w:r>
        <w:tab/>
        <w:t>"medi</w:t>
      </w:r>
      <w:r>
        <w:t>cationDescription" : "Forlax poederzakjes Junior 20x 4 g"</w:t>
      </w:r>
    </w:p>
    <w:p w:rsidR="002714FD" w:rsidRDefault="00D9424A">
      <w:r>
        <w:tab/>
      </w:r>
      <w:r>
        <w:tab/>
      </w:r>
      <w:r>
        <w:tab/>
      </w:r>
      <w:r>
        <w:tab/>
        <w:t>},</w:t>
      </w:r>
    </w:p>
    <w:p w:rsidR="002714FD" w:rsidRDefault="00D9424A">
      <w:r>
        <w:tab/>
      </w:r>
      <w:r>
        <w:tab/>
      </w:r>
      <w:r>
        <w:tab/>
      </w:r>
      <w:r>
        <w:tab/>
        <w:t>"drugRoute" : "OR",</w:t>
      </w:r>
    </w:p>
    <w:p w:rsidR="002714FD" w:rsidRDefault="00D9424A">
      <w:r>
        <w:tab/>
      </w:r>
      <w:r>
        <w:tab/>
      </w:r>
      <w:r>
        <w:tab/>
      </w:r>
      <w:r>
        <w:tab/>
        <w:t>"startDate" : 1409263200000,</w:t>
      </w:r>
    </w:p>
    <w:p w:rsidR="002714FD" w:rsidRDefault="00D9424A">
      <w:r>
        <w:tab/>
      </w:r>
      <w:r>
        <w:tab/>
      </w:r>
      <w:r>
        <w:tab/>
      </w:r>
      <w:r>
        <w:tab/>
        <w:t>"beginCondition" : "# bij constipatie",</w:t>
      </w:r>
    </w:p>
    <w:p w:rsidR="002714FD" w:rsidRDefault="00D9424A">
      <w:r>
        <w:tab/>
      </w:r>
      <w:r>
        <w:tab/>
      </w:r>
      <w:r>
        <w:tab/>
      </w:r>
      <w:r>
        <w:tab/>
        <w:t>"regimenItems" : [],</w:t>
      </w:r>
    </w:p>
    <w:p w:rsidR="002714FD" w:rsidRDefault="00D9424A">
      <w:r>
        <w:tab/>
      </w:r>
      <w:r>
        <w:tab/>
      </w:r>
      <w:r>
        <w:tab/>
      </w:r>
      <w:r>
        <w:tab/>
        <w:t>"posology" : "1  zakje ",</w:t>
      </w:r>
    </w:p>
    <w:p w:rsidR="002714FD" w:rsidRDefault="00D9424A">
      <w:r>
        <w:tab/>
      </w:r>
      <w:r>
        <w:tab/>
      </w:r>
      <w:r>
        <w:tab/>
      </w:r>
      <w:r>
        <w:tab/>
        <w:t>"instructionForPatient" : "Zakj</w:t>
      </w:r>
      <w:r>
        <w:t>e oplossen in water. Voldoende drinken.",</w:t>
      </w:r>
    </w:p>
    <w:p w:rsidR="002714FD" w:rsidRDefault="00D9424A">
      <w:r>
        <w:tab/>
      </w:r>
      <w:r>
        <w:tab/>
      </w:r>
      <w:r>
        <w:tab/>
      </w:r>
      <w:r>
        <w:tab/>
        <w:t>"patientOrigin" : true,</w:t>
      </w:r>
    </w:p>
    <w:p w:rsidR="002714FD" w:rsidRDefault="00D9424A">
      <w:r>
        <w:tab/>
      </w:r>
      <w:r>
        <w:tab/>
      </w:r>
      <w:r>
        <w:tab/>
      </w:r>
      <w:r>
        <w:tab/>
        <w:t>"active" : false,</w:t>
      </w:r>
    </w:p>
    <w:p w:rsidR="002714FD" w:rsidRDefault="00D9424A">
      <w:r>
        <w:tab/>
      </w:r>
      <w:r>
        <w:tab/>
      </w:r>
      <w:r>
        <w:tab/>
      </w:r>
      <w:r>
        <w:tab/>
        <w:t>"validated" : true,</w:t>
      </w:r>
    </w:p>
    <w:p w:rsidR="002714FD" w:rsidRDefault="00D9424A">
      <w:r>
        <w:tab/>
      </w:r>
      <w:r>
        <w:tab/>
      </w:r>
      <w:r>
        <w:tab/>
      </w:r>
      <w:r>
        <w:tab/>
        <w:t>"suspensions" : []</w:t>
      </w:r>
    </w:p>
    <w:p w:rsidR="002714FD" w:rsidRDefault="00D9424A">
      <w:r>
        <w:tab/>
      </w:r>
      <w:r>
        <w:tab/>
      </w:r>
      <w:r>
        <w:tab/>
        <w:t>}</w:t>
      </w:r>
    </w:p>
    <w:p w:rsidR="002714FD" w:rsidRDefault="00D9424A">
      <w:r>
        <w:tab/>
      </w:r>
      <w:r>
        <w:tab/>
        <w:t>},</w:t>
      </w:r>
    </w:p>
    <w:p w:rsidR="002714FD" w:rsidRDefault="00D9424A">
      <w:r>
        <w:tab/>
      </w:r>
      <w:r>
        <w:tab/>
        <w:t>14 : {</w:t>
      </w:r>
    </w:p>
    <w:p w:rsidR="002714FD" w:rsidRDefault="00D9424A">
      <w:r>
        <w:tab/>
      </w:r>
      <w:r>
        <w:tab/>
      </w:r>
      <w:r>
        <w:tab/>
        <w:t>"__ATTR_FULLDATA__" : {</w:t>
      </w:r>
    </w:p>
    <w:p w:rsidR="002714FD" w:rsidRDefault="00D9424A">
      <w:r>
        <w:tab/>
      </w:r>
      <w:r>
        <w:tab/>
      </w:r>
      <w:r>
        <w:tab/>
      </w:r>
      <w:r>
        <w:tab/>
        <w:t>"uri" : "</w:t>
      </w:r>
      <w:r>
        <w:t>/Vitalink/390/subject/73100906111/medication-scheme/18179/1",</w:t>
      </w:r>
    </w:p>
    <w:p w:rsidR="002714FD" w:rsidRDefault="00D9424A">
      <w:r>
        <w:tab/>
      </w:r>
      <w:r>
        <w:tab/>
      </w:r>
      <w:r>
        <w:tab/>
      </w:r>
      <w:r>
        <w:tab/>
        <w:t>"source" : "Vitalink",</w:t>
      </w:r>
    </w:p>
    <w:p w:rsidR="002714FD" w:rsidRDefault="00D9424A">
      <w:r>
        <w:tab/>
      </w:r>
      <w:r>
        <w:tab/>
      </w:r>
      <w:r>
        <w:tab/>
      </w:r>
      <w:r>
        <w:tab/>
        <w:t>"registrationDate" : 1461928012000,</w:t>
      </w:r>
    </w:p>
    <w:p w:rsidR="002714FD" w:rsidRDefault="00D9424A">
      <w:r>
        <w:tab/>
      </w:r>
      <w:r>
        <w:tab/>
      </w:r>
      <w:r>
        <w:tab/>
      </w:r>
      <w:r>
        <w:tab/>
        <w:t>"patientSSIN" : "73100906111",</w:t>
      </w:r>
    </w:p>
    <w:p w:rsidR="002714FD" w:rsidRDefault="00D9424A">
      <w:r>
        <w:tab/>
      </w:r>
      <w:r>
        <w:tab/>
      </w:r>
      <w:r>
        <w:tab/>
      </w:r>
      <w:r>
        <w:tab/>
        <w:t>"medicSSIN" : "74091621351",</w:t>
      </w:r>
    </w:p>
    <w:p w:rsidR="002714FD" w:rsidRDefault="00D9424A">
      <w:r>
        <w:tab/>
      </w:r>
      <w:r>
        <w:tab/>
      </w:r>
      <w:r>
        <w:tab/>
      </w:r>
      <w:r>
        <w:tab/>
        <w:t>"orgNIHII" : "71032209",</w:t>
      </w:r>
    </w:p>
    <w:p w:rsidR="002714FD" w:rsidRDefault="00D9424A">
      <w:r>
        <w:tab/>
      </w:r>
      <w:r>
        <w:tab/>
      </w:r>
      <w:r>
        <w:tab/>
      </w:r>
      <w:r>
        <w:tab/>
        <w:t>"intendedMedication" : {</w:t>
      </w:r>
    </w:p>
    <w:p w:rsidR="002714FD" w:rsidRDefault="00D9424A">
      <w:r>
        <w:tab/>
      </w:r>
      <w:r>
        <w:tab/>
      </w:r>
      <w:r>
        <w:tab/>
      </w:r>
      <w:r>
        <w:tab/>
      </w:r>
      <w:r>
        <w:tab/>
        <w:t>"medicationId" : "2657658",</w:t>
      </w:r>
    </w:p>
    <w:p w:rsidR="002714FD" w:rsidRDefault="00D9424A">
      <w:r>
        <w:tab/>
      </w:r>
      <w:r>
        <w:tab/>
      </w:r>
      <w:r>
        <w:tab/>
      </w:r>
      <w:r>
        <w:tab/>
      </w:r>
      <w:r>
        <w:tab/>
        <w:t>"medicationIdType" : "CNK",</w:t>
      </w:r>
    </w:p>
    <w:p w:rsidR="002714FD" w:rsidRDefault="00D9424A">
      <w:r>
        <w:tab/>
      </w:r>
      <w:r>
        <w:tab/>
      </w:r>
      <w:r>
        <w:tab/>
      </w:r>
      <w:r>
        <w:tab/>
      </w:r>
      <w:r>
        <w:tab/>
        <w:t>"medicationDescription" : "Prograft caps 100x 5mg"</w:t>
      </w:r>
    </w:p>
    <w:p w:rsidR="002714FD" w:rsidRDefault="00D9424A">
      <w:r>
        <w:tab/>
      </w:r>
      <w:r>
        <w:tab/>
      </w:r>
      <w:r>
        <w:tab/>
      </w:r>
      <w:r>
        <w:tab/>
        <w:t>},</w:t>
      </w:r>
    </w:p>
    <w:p w:rsidR="002714FD" w:rsidRDefault="00D9424A">
      <w:r>
        <w:tab/>
      </w:r>
      <w:r>
        <w:tab/>
      </w:r>
      <w:r>
        <w:tab/>
      </w:r>
      <w:r>
        <w:tab/>
        <w:t>"drugRoute" : "OR",</w:t>
      </w:r>
    </w:p>
    <w:p w:rsidR="002714FD" w:rsidRDefault="00D9424A">
      <w:r>
        <w:tab/>
      </w:r>
      <w:r>
        <w:tab/>
      </w:r>
      <w:r>
        <w:tab/>
      </w:r>
      <w:r>
        <w:tab/>
        <w:t>"startDate" : -2208992400000,</w:t>
      </w:r>
    </w:p>
    <w:p w:rsidR="002714FD" w:rsidRDefault="00D9424A">
      <w:r>
        <w:tab/>
      </w:r>
      <w:r>
        <w:tab/>
      </w:r>
      <w:r>
        <w:tab/>
      </w:r>
      <w:r>
        <w:tab/>
        <w:t>"regimenItems" : [],</w:t>
      </w:r>
    </w:p>
    <w:p w:rsidR="002714FD" w:rsidRDefault="00D9424A">
      <w:r>
        <w:tab/>
      </w:r>
      <w:r>
        <w:tab/>
      </w:r>
      <w:r>
        <w:tab/>
      </w:r>
      <w:r>
        <w:tab/>
        <w:t xml:space="preserve">"posology" : "6  mg(totale dagdosis)  om </w:t>
      </w:r>
      <w:r>
        <w:t>08 17",</w:t>
      </w:r>
    </w:p>
    <w:p w:rsidR="002714FD" w:rsidRDefault="00D9424A">
      <w:r>
        <w:tab/>
      </w:r>
      <w:r>
        <w:tab/>
      </w:r>
      <w:r>
        <w:tab/>
      </w:r>
      <w:r>
        <w:tab/>
        <w:t>"instructionForPatient" : "6  mg is de totale dagdosis.",</w:t>
      </w:r>
    </w:p>
    <w:p w:rsidR="002714FD" w:rsidRDefault="00D9424A">
      <w:r>
        <w:tab/>
      </w:r>
      <w:r>
        <w:tab/>
      </w:r>
      <w:r>
        <w:tab/>
      </w:r>
      <w:r>
        <w:tab/>
        <w:t>"patientOrigin" : true,</w:t>
      </w:r>
    </w:p>
    <w:p w:rsidR="002714FD" w:rsidRDefault="00D9424A">
      <w:r>
        <w:tab/>
      </w:r>
      <w:r>
        <w:tab/>
      </w:r>
      <w:r>
        <w:tab/>
      </w:r>
      <w:r>
        <w:tab/>
        <w:t>"active" : false,</w:t>
      </w:r>
    </w:p>
    <w:p w:rsidR="002714FD" w:rsidRDefault="00D9424A">
      <w:r>
        <w:tab/>
      </w:r>
      <w:r>
        <w:tab/>
      </w:r>
      <w:r>
        <w:tab/>
      </w:r>
      <w:r>
        <w:tab/>
        <w:t>"validated" : true,</w:t>
      </w:r>
    </w:p>
    <w:p w:rsidR="002714FD" w:rsidRDefault="00D9424A">
      <w:r>
        <w:tab/>
      </w:r>
      <w:r>
        <w:tab/>
      </w:r>
      <w:r>
        <w:tab/>
      </w:r>
      <w:r>
        <w:tab/>
        <w:t>"suspensions" : []</w:t>
      </w:r>
    </w:p>
    <w:p w:rsidR="002714FD" w:rsidRDefault="00D9424A">
      <w:r>
        <w:tab/>
      </w:r>
      <w:r>
        <w:tab/>
      </w:r>
      <w:r>
        <w:tab/>
        <w:t>}</w:t>
      </w:r>
    </w:p>
    <w:p w:rsidR="002714FD" w:rsidRDefault="00D9424A">
      <w:r>
        <w:tab/>
      </w:r>
      <w:r>
        <w:tab/>
        <w:t>},</w:t>
      </w:r>
    </w:p>
    <w:p w:rsidR="002714FD" w:rsidRDefault="00D9424A">
      <w:r>
        <w:tab/>
      </w:r>
      <w:r>
        <w:tab/>
        <w:t>15 : {</w:t>
      </w:r>
    </w:p>
    <w:p w:rsidR="002714FD" w:rsidRDefault="00D9424A">
      <w:r>
        <w:tab/>
      </w:r>
      <w:r>
        <w:tab/>
      </w:r>
      <w:r>
        <w:tab/>
        <w:t>"__ATTR_FULLDATA__" : {</w:t>
      </w:r>
    </w:p>
    <w:p w:rsidR="002714FD" w:rsidRDefault="00D9424A">
      <w:r>
        <w:tab/>
      </w:r>
      <w:r>
        <w:tab/>
      </w:r>
      <w:r>
        <w:tab/>
      </w:r>
      <w:r>
        <w:tab/>
        <w:t>"uri" : "/Vitalink/390/subject/73100906</w:t>
      </w:r>
      <w:r>
        <w:t>111/medication-scheme/32883/1",</w:t>
      </w:r>
    </w:p>
    <w:p w:rsidR="002714FD" w:rsidRDefault="00D9424A">
      <w:r>
        <w:tab/>
      </w:r>
      <w:r>
        <w:tab/>
      </w:r>
      <w:r>
        <w:tab/>
      </w:r>
      <w:r>
        <w:tab/>
        <w:t>"source" : "Vitalink",</w:t>
      </w:r>
    </w:p>
    <w:p w:rsidR="002714FD" w:rsidRDefault="00D9424A">
      <w:r>
        <w:tab/>
      </w:r>
      <w:r>
        <w:tab/>
      </w:r>
      <w:r>
        <w:tab/>
      </w:r>
      <w:r>
        <w:tab/>
        <w:t>"registrationDate" : 1461928017000,</w:t>
      </w:r>
    </w:p>
    <w:p w:rsidR="002714FD" w:rsidRDefault="00D9424A">
      <w:r>
        <w:tab/>
      </w:r>
      <w:r>
        <w:tab/>
      </w:r>
      <w:r>
        <w:tab/>
      </w:r>
      <w:r>
        <w:tab/>
        <w:t>"patientSSIN" : "73100906111",</w:t>
      </w:r>
    </w:p>
    <w:p w:rsidR="002714FD" w:rsidRDefault="00D9424A">
      <w:r>
        <w:tab/>
      </w:r>
      <w:r>
        <w:tab/>
      </w:r>
      <w:r>
        <w:tab/>
      </w:r>
      <w:r>
        <w:tab/>
        <w:t>"medicSSIN" : "74091621351",</w:t>
      </w:r>
    </w:p>
    <w:p w:rsidR="002714FD" w:rsidRDefault="00D9424A">
      <w:r>
        <w:tab/>
      </w:r>
      <w:r>
        <w:tab/>
      </w:r>
      <w:r>
        <w:tab/>
      </w:r>
      <w:r>
        <w:tab/>
        <w:t>"orgNIHII" : "71032209",</w:t>
      </w:r>
    </w:p>
    <w:p w:rsidR="002714FD" w:rsidRDefault="00D9424A">
      <w:r>
        <w:tab/>
      </w:r>
      <w:r>
        <w:tab/>
      </w:r>
      <w:r>
        <w:tab/>
      </w:r>
      <w:r>
        <w:tab/>
        <w:t>"intendedMedication" : {</w:t>
      </w:r>
    </w:p>
    <w:p w:rsidR="002714FD" w:rsidRDefault="00D9424A">
      <w:r>
        <w:tab/>
      </w:r>
      <w:r>
        <w:tab/>
      </w:r>
      <w:r>
        <w:tab/>
      </w:r>
      <w:r>
        <w:tab/>
      </w:r>
      <w:r>
        <w:tab/>
        <w:t>"medicationId" : "48942",</w:t>
      </w:r>
    </w:p>
    <w:p w:rsidR="002714FD" w:rsidRDefault="00D9424A">
      <w:r>
        <w:tab/>
      </w:r>
      <w:r>
        <w:tab/>
      </w:r>
      <w:r>
        <w:tab/>
      </w:r>
      <w:r>
        <w:tab/>
      </w:r>
      <w:r>
        <w:tab/>
        <w:t>"medicationIdType" : "CNK",</w:t>
      </w:r>
    </w:p>
    <w:p w:rsidR="002714FD" w:rsidRDefault="00D9424A">
      <w:r>
        <w:tab/>
      </w:r>
      <w:r>
        <w:tab/>
      </w:r>
      <w:r>
        <w:tab/>
      </w:r>
      <w:r>
        <w:tab/>
      </w:r>
      <w:r>
        <w:tab/>
        <w:t>"medicationDescription" : "Inderal tab 100x 40mg"</w:t>
      </w:r>
    </w:p>
    <w:p w:rsidR="002714FD" w:rsidRDefault="00D9424A">
      <w:r>
        <w:tab/>
      </w:r>
      <w:r>
        <w:tab/>
      </w:r>
      <w:r>
        <w:tab/>
      </w:r>
      <w:r>
        <w:tab/>
        <w:t>},</w:t>
      </w:r>
    </w:p>
    <w:p w:rsidR="002714FD" w:rsidRDefault="00D9424A">
      <w:r>
        <w:tab/>
      </w:r>
      <w:r>
        <w:tab/>
      </w:r>
      <w:r>
        <w:tab/>
      </w:r>
      <w:r>
        <w:tab/>
        <w:t>"drugRoute" : "OR",</w:t>
      </w:r>
    </w:p>
    <w:p w:rsidR="002714FD" w:rsidRDefault="00D9424A">
      <w:r>
        <w:tab/>
      </w:r>
      <w:r>
        <w:tab/>
      </w:r>
      <w:r>
        <w:tab/>
      </w:r>
      <w:r>
        <w:tab/>
        <w:t>"startDate" : -2208992400000,</w:t>
      </w:r>
    </w:p>
    <w:p w:rsidR="002714FD" w:rsidRDefault="00D9424A">
      <w:r>
        <w:tab/>
      </w:r>
      <w:r>
        <w:tab/>
      </w:r>
      <w:r>
        <w:tab/>
      </w:r>
      <w:r>
        <w:tab/>
        <w:t>"regimenItems" : [],</w:t>
      </w:r>
    </w:p>
    <w:p w:rsidR="002714FD" w:rsidRDefault="00D9424A">
      <w:r>
        <w:tab/>
      </w:r>
      <w:r>
        <w:tab/>
      </w:r>
      <w:r>
        <w:tab/>
      </w:r>
      <w:r>
        <w:tab/>
        <w:t>"posology" : "1  tabl  om 20",</w:t>
      </w:r>
    </w:p>
    <w:p w:rsidR="002714FD" w:rsidRDefault="00D9424A">
      <w:r>
        <w:tab/>
      </w:r>
      <w:r>
        <w:tab/>
      </w:r>
      <w:r>
        <w:tab/>
      </w:r>
      <w:r>
        <w:tab/>
        <w:t>"patientOrigin" : true,</w:t>
      </w:r>
    </w:p>
    <w:p w:rsidR="002714FD" w:rsidRDefault="00D9424A">
      <w:r>
        <w:tab/>
      </w:r>
      <w:r>
        <w:tab/>
      </w:r>
      <w:r>
        <w:tab/>
      </w:r>
      <w:r>
        <w:tab/>
        <w:t xml:space="preserve">"active" : </w:t>
      </w:r>
      <w:r>
        <w:t>false,</w:t>
      </w:r>
    </w:p>
    <w:p w:rsidR="002714FD" w:rsidRDefault="00D9424A">
      <w:r>
        <w:tab/>
      </w:r>
      <w:r>
        <w:tab/>
      </w:r>
      <w:r>
        <w:tab/>
      </w:r>
      <w:r>
        <w:tab/>
        <w:t>"validated" : true,</w:t>
      </w:r>
    </w:p>
    <w:p w:rsidR="002714FD" w:rsidRDefault="00D9424A">
      <w:r>
        <w:tab/>
      </w:r>
      <w:r>
        <w:tab/>
      </w:r>
      <w:r>
        <w:tab/>
      </w:r>
      <w:r>
        <w:tab/>
        <w:t>"suspensions" : []</w:t>
      </w:r>
    </w:p>
    <w:p w:rsidR="002714FD" w:rsidRDefault="00D9424A">
      <w:r>
        <w:tab/>
      </w:r>
      <w:r>
        <w:tab/>
      </w:r>
      <w:r>
        <w:tab/>
        <w:t>}</w:t>
      </w:r>
    </w:p>
    <w:p w:rsidR="002714FD" w:rsidRDefault="00D9424A">
      <w:r>
        <w:tab/>
      </w:r>
      <w:r>
        <w:tab/>
        <w:t>},</w:t>
      </w:r>
    </w:p>
    <w:p w:rsidR="002714FD" w:rsidRDefault="00D9424A">
      <w:r>
        <w:tab/>
      </w:r>
      <w:r>
        <w:tab/>
        <w:t>16 : {</w:t>
      </w:r>
    </w:p>
    <w:p w:rsidR="002714FD" w:rsidRDefault="00D9424A">
      <w:r>
        <w:tab/>
      </w:r>
      <w:r>
        <w:tab/>
      </w:r>
      <w:r>
        <w:tab/>
        <w:t>"__ATTR_FULLDATA__" : {</w:t>
      </w:r>
    </w:p>
    <w:p w:rsidR="002714FD" w:rsidRDefault="00D9424A">
      <w:r>
        <w:tab/>
      </w:r>
      <w:r>
        <w:tab/>
      </w:r>
      <w:r>
        <w:tab/>
      </w:r>
      <w:r>
        <w:tab/>
        <w:t>"uri" : "/Vitalink/390/subject/73100906111/medication-scheme/34596/1",</w:t>
      </w:r>
    </w:p>
    <w:p w:rsidR="002714FD" w:rsidRDefault="00D9424A">
      <w:r>
        <w:tab/>
      </w:r>
      <w:r>
        <w:tab/>
      </w:r>
      <w:r>
        <w:tab/>
      </w:r>
      <w:r>
        <w:tab/>
        <w:t>"source" : "Vitalink",</w:t>
      </w:r>
    </w:p>
    <w:p w:rsidR="002714FD" w:rsidRDefault="00D9424A">
      <w:r>
        <w:tab/>
      </w:r>
      <w:r>
        <w:tab/>
      </w:r>
      <w:r>
        <w:tab/>
      </w:r>
      <w:r>
        <w:tab/>
        <w:t>"registrationDate" : 1461928020000,</w:t>
      </w:r>
    </w:p>
    <w:p w:rsidR="002714FD" w:rsidRDefault="00D9424A">
      <w:r>
        <w:tab/>
      </w:r>
      <w:r>
        <w:tab/>
      </w:r>
      <w:r>
        <w:tab/>
      </w:r>
      <w:r>
        <w:tab/>
        <w:t>"</w:t>
      </w:r>
      <w:r>
        <w:t>patientSSIN" : "73100906111",</w:t>
      </w:r>
    </w:p>
    <w:p w:rsidR="002714FD" w:rsidRDefault="00D9424A">
      <w:r>
        <w:tab/>
      </w:r>
      <w:r>
        <w:tab/>
      </w:r>
      <w:r>
        <w:tab/>
      </w:r>
      <w:r>
        <w:tab/>
        <w:t>"medicSSIN" : "74091621351",</w:t>
      </w:r>
    </w:p>
    <w:p w:rsidR="002714FD" w:rsidRDefault="00D9424A">
      <w:r>
        <w:tab/>
      </w:r>
      <w:r>
        <w:tab/>
      </w:r>
      <w:r>
        <w:tab/>
      </w:r>
      <w:r>
        <w:tab/>
        <w:t>"orgNIHII" : "71032209",</w:t>
      </w:r>
    </w:p>
    <w:p w:rsidR="002714FD" w:rsidRDefault="00D9424A">
      <w:r>
        <w:tab/>
      </w:r>
      <w:r>
        <w:tab/>
      </w:r>
      <w:r>
        <w:tab/>
      </w:r>
      <w:r>
        <w:tab/>
        <w:t>"intendedMedication" : {</w:t>
      </w:r>
    </w:p>
    <w:p w:rsidR="002714FD" w:rsidRDefault="00D9424A">
      <w:r>
        <w:tab/>
      </w:r>
      <w:r>
        <w:tab/>
      </w:r>
      <w:r>
        <w:tab/>
      </w:r>
      <w:r>
        <w:tab/>
      </w:r>
      <w:r>
        <w:tab/>
        <w:t>"medicationIdType" : "MAG",</w:t>
      </w:r>
    </w:p>
    <w:p w:rsidR="002714FD" w:rsidRDefault="00D9424A">
      <w:r>
        <w:tab/>
      </w:r>
      <w:r>
        <w:tab/>
      </w:r>
      <w:r>
        <w:tab/>
      </w:r>
      <w:r>
        <w:tab/>
      </w:r>
      <w:r>
        <w:tab/>
        <w:t>"medicationDescription" : "\"Ravicti\"",</w:t>
      </w:r>
    </w:p>
    <w:p w:rsidR="002714FD" w:rsidRDefault="00D9424A">
      <w:r>
        <w:tab/>
      </w:r>
      <w:r>
        <w:tab/>
      </w:r>
      <w:r>
        <w:tab/>
      </w:r>
      <w:r>
        <w:tab/>
      </w:r>
      <w:r>
        <w:tab/>
        <w:t>"magistralText" : "\"Ravicti\""</w:t>
      </w:r>
    </w:p>
    <w:p w:rsidR="002714FD" w:rsidRDefault="00D9424A">
      <w:r>
        <w:tab/>
      </w:r>
      <w:r>
        <w:tab/>
      </w:r>
      <w:r>
        <w:tab/>
      </w:r>
      <w:r>
        <w:tab/>
        <w:t>},</w:t>
      </w:r>
    </w:p>
    <w:p w:rsidR="002714FD" w:rsidRDefault="00D9424A">
      <w:r>
        <w:tab/>
      </w:r>
      <w:r>
        <w:tab/>
      </w:r>
      <w:r>
        <w:tab/>
      </w:r>
      <w:r>
        <w:tab/>
        <w:t>"</w:t>
      </w:r>
      <w:r>
        <w:t>drugRoute" : "OR",</w:t>
      </w:r>
    </w:p>
    <w:p w:rsidR="002714FD" w:rsidRDefault="00D9424A">
      <w:r>
        <w:tab/>
      </w:r>
      <w:r>
        <w:tab/>
      </w:r>
      <w:r>
        <w:tab/>
      </w:r>
      <w:r>
        <w:tab/>
        <w:t>"startDate" : -2208992400000,</w:t>
      </w:r>
    </w:p>
    <w:p w:rsidR="002714FD" w:rsidRDefault="00D9424A">
      <w:r>
        <w:tab/>
      </w:r>
      <w:r>
        <w:tab/>
      </w:r>
      <w:r>
        <w:tab/>
      </w:r>
      <w:r>
        <w:tab/>
        <w:t>"periodicity" : "D",</w:t>
      </w:r>
    </w:p>
    <w:p w:rsidR="002714FD" w:rsidRDefault="00D9424A">
      <w:r>
        <w:tab/>
      </w:r>
      <w:r>
        <w:tab/>
      </w:r>
      <w:r>
        <w:tab/>
      </w:r>
      <w:r>
        <w:tab/>
        <w:t>"regimenItems" : [{</w:t>
      </w:r>
    </w:p>
    <w:p w:rsidR="002714FD" w:rsidRDefault="00D9424A">
      <w:r>
        <w:tab/>
      </w:r>
      <w:r>
        <w:tab/>
      </w:r>
      <w:r>
        <w:tab/>
      </w:r>
      <w:r>
        <w:tab/>
      </w:r>
      <w:r>
        <w:tab/>
      </w:r>
      <w:r>
        <w:tab/>
        <w:t>"time" : 25200000,</w:t>
      </w:r>
    </w:p>
    <w:p w:rsidR="002714FD" w:rsidRDefault="00D9424A">
      <w:r>
        <w:tab/>
      </w:r>
      <w:r>
        <w:tab/>
      </w:r>
      <w:r>
        <w:tab/>
      </w:r>
      <w:r>
        <w:tab/>
      </w:r>
      <w:r>
        <w:tab/>
      </w:r>
      <w:r>
        <w:tab/>
        <w:t>"quantity" : 1,</w:t>
      </w:r>
    </w:p>
    <w:p w:rsidR="002714FD" w:rsidRDefault="00D9424A">
      <w:r>
        <w:tab/>
      </w:r>
      <w:r>
        <w:tab/>
      </w:r>
      <w:r>
        <w:tab/>
      </w:r>
      <w:r>
        <w:tab/>
      </w:r>
      <w:r>
        <w:tab/>
      </w:r>
      <w:r>
        <w:tab/>
        <w:t>"administrationUnit" : "ML"</w:t>
      </w:r>
    </w:p>
    <w:p w:rsidR="002714FD" w:rsidRDefault="00D9424A">
      <w:r>
        <w:tab/>
      </w:r>
      <w:r>
        <w:tab/>
      </w:r>
      <w:r>
        <w:tab/>
      </w:r>
      <w:r>
        <w:tab/>
      </w:r>
      <w:r>
        <w:tab/>
        <w:t>}, {</w:t>
      </w:r>
    </w:p>
    <w:p w:rsidR="002714FD" w:rsidRDefault="00D9424A">
      <w:r>
        <w:tab/>
      </w:r>
      <w:r>
        <w:tab/>
      </w:r>
      <w:r>
        <w:tab/>
      </w:r>
      <w:r>
        <w:tab/>
      </w:r>
      <w:r>
        <w:tab/>
      </w:r>
      <w:r>
        <w:tab/>
        <w:t>"time" : 46800000,</w:t>
      </w:r>
    </w:p>
    <w:p w:rsidR="002714FD" w:rsidRDefault="00D9424A">
      <w:r>
        <w:tab/>
      </w:r>
      <w:r>
        <w:tab/>
      </w:r>
      <w:r>
        <w:tab/>
      </w:r>
      <w:r>
        <w:tab/>
      </w:r>
      <w:r>
        <w:tab/>
      </w:r>
      <w:r>
        <w:tab/>
        <w:t>"quantity" : 1,</w:t>
      </w:r>
    </w:p>
    <w:p w:rsidR="002714FD" w:rsidRDefault="00D9424A">
      <w:r>
        <w:tab/>
      </w:r>
      <w:r>
        <w:tab/>
      </w:r>
      <w:r>
        <w:tab/>
      </w:r>
      <w:r>
        <w:tab/>
      </w:r>
      <w:r>
        <w:tab/>
      </w:r>
      <w:r>
        <w:tab/>
        <w:t>"administr</w:t>
      </w:r>
      <w:r>
        <w:t>ationUnit" : "ML"</w:t>
      </w:r>
    </w:p>
    <w:p w:rsidR="002714FD" w:rsidRDefault="00D9424A">
      <w:r>
        <w:tab/>
      </w:r>
      <w:r>
        <w:tab/>
      </w:r>
      <w:r>
        <w:tab/>
      </w:r>
      <w:r>
        <w:tab/>
      </w:r>
      <w:r>
        <w:tab/>
        <w:t>}, {</w:t>
      </w:r>
    </w:p>
    <w:p w:rsidR="002714FD" w:rsidRDefault="00D9424A">
      <w:r>
        <w:tab/>
      </w:r>
      <w:r>
        <w:tab/>
      </w:r>
      <w:r>
        <w:tab/>
      </w:r>
      <w:r>
        <w:tab/>
      </w:r>
      <w:r>
        <w:tab/>
      </w:r>
      <w:r>
        <w:tab/>
        <w:t>"time" : 68400000,</w:t>
      </w:r>
    </w:p>
    <w:p w:rsidR="002714FD" w:rsidRDefault="00D9424A">
      <w:r>
        <w:tab/>
      </w:r>
      <w:r>
        <w:tab/>
      </w:r>
      <w:r>
        <w:tab/>
      </w:r>
      <w:r>
        <w:tab/>
      </w:r>
      <w:r>
        <w:tab/>
      </w:r>
      <w:r>
        <w:tab/>
        <w:t>"quantity" : 1,</w:t>
      </w:r>
    </w:p>
    <w:p w:rsidR="002714FD" w:rsidRDefault="00D9424A">
      <w:r>
        <w:tab/>
      </w:r>
      <w:r>
        <w:tab/>
      </w:r>
      <w:r>
        <w:tab/>
      </w:r>
      <w:r>
        <w:tab/>
      </w:r>
      <w:r>
        <w:tab/>
      </w:r>
      <w:r>
        <w:tab/>
        <w:t>"administrationUnit" : "ML"</w:t>
      </w:r>
    </w:p>
    <w:p w:rsidR="002714FD" w:rsidRDefault="00D9424A">
      <w:r>
        <w:tab/>
      </w:r>
      <w:r>
        <w:tab/>
      </w:r>
      <w:r>
        <w:tab/>
      </w:r>
      <w:r>
        <w:tab/>
      </w:r>
      <w:r>
        <w:tab/>
        <w:t>}</w:t>
      </w:r>
    </w:p>
    <w:p w:rsidR="002714FD" w:rsidRDefault="00D9424A">
      <w:r>
        <w:tab/>
      </w:r>
      <w:r>
        <w:tab/>
      </w:r>
      <w:r>
        <w:tab/>
      </w:r>
      <w:r>
        <w:tab/>
        <w:t>],</w:t>
      </w:r>
    </w:p>
    <w:p w:rsidR="002714FD" w:rsidRDefault="00D9424A">
      <w:r>
        <w:tab/>
      </w:r>
      <w:r>
        <w:tab/>
      </w:r>
      <w:r>
        <w:tab/>
      </w:r>
      <w:r>
        <w:tab/>
        <w:t>"patientOrigin" : true,</w:t>
      </w:r>
    </w:p>
    <w:p w:rsidR="002714FD" w:rsidRDefault="00D9424A">
      <w:r>
        <w:tab/>
      </w:r>
      <w:r>
        <w:tab/>
      </w:r>
      <w:r>
        <w:tab/>
      </w:r>
      <w:r>
        <w:tab/>
        <w:t>"active" : false,</w:t>
      </w:r>
    </w:p>
    <w:p w:rsidR="002714FD" w:rsidRDefault="00D9424A">
      <w:r>
        <w:tab/>
      </w:r>
      <w:r>
        <w:tab/>
      </w:r>
      <w:r>
        <w:tab/>
      </w:r>
      <w:r>
        <w:tab/>
        <w:t>"validated" : true,</w:t>
      </w:r>
    </w:p>
    <w:p w:rsidR="002714FD" w:rsidRDefault="00D9424A">
      <w:r>
        <w:tab/>
      </w:r>
      <w:r>
        <w:tab/>
      </w:r>
      <w:r>
        <w:tab/>
      </w:r>
      <w:r>
        <w:tab/>
        <w:t>"suspensions" : []</w:t>
      </w:r>
    </w:p>
    <w:p w:rsidR="002714FD" w:rsidRDefault="00D9424A">
      <w:r>
        <w:tab/>
      </w:r>
      <w:r>
        <w:tab/>
      </w:r>
      <w:r>
        <w:tab/>
        <w:t>}</w:t>
      </w:r>
    </w:p>
    <w:p w:rsidR="002714FD" w:rsidRDefault="00D9424A">
      <w:r>
        <w:tab/>
      </w:r>
      <w:r>
        <w:tab/>
        <w:t>},</w:t>
      </w:r>
    </w:p>
    <w:p w:rsidR="002714FD" w:rsidRDefault="00D9424A">
      <w:r>
        <w:tab/>
      </w:r>
      <w:r>
        <w:tab/>
        <w:t>17 : {</w:t>
      </w:r>
    </w:p>
    <w:p w:rsidR="002714FD" w:rsidRDefault="00D9424A">
      <w:r>
        <w:tab/>
      </w:r>
      <w:r>
        <w:tab/>
      </w:r>
      <w:r>
        <w:tab/>
        <w:t>"__ATTR_FULLDA</w:t>
      </w:r>
      <w:r>
        <w:t>TA__" : {</w:t>
      </w:r>
    </w:p>
    <w:p w:rsidR="002714FD" w:rsidRDefault="00D9424A">
      <w:r>
        <w:tab/>
      </w:r>
      <w:r>
        <w:tab/>
      </w:r>
      <w:r>
        <w:tab/>
      </w:r>
      <w:r>
        <w:tab/>
        <w:t>"uri" : "/Vitalink/390/subject/73100906111/medication-scheme/65341/1",</w:t>
      </w:r>
    </w:p>
    <w:p w:rsidR="002714FD" w:rsidRDefault="00D9424A">
      <w:r>
        <w:tab/>
      </w:r>
      <w:r>
        <w:tab/>
      </w:r>
      <w:r>
        <w:tab/>
      </w:r>
      <w:r>
        <w:tab/>
        <w:t>"source" : "Vitalink",</w:t>
      </w:r>
    </w:p>
    <w:p w:rsidR="002714FD" w:rsidRDefault="00D9424A">
      <w:r>
        <w:tab/>
      </w:r>
      <w:r>
        <w:tab/>
      </w:r>
      <w:r>
        <w:tab/>
      </w:r>
      <w:r>
        <w:tab/>
        <w:t>"registrationDate" : 1461928022000,</w:t>
      </w:r>
    </w:p>
    <w:p w:rsidR="002714FD" w:rsidRDefault="00D9424A">
      <w:r>
        <w:tab/>
      </w:r>
      <w:r>
        <w:tab/>
      </w:r>
      <w:r>
        <w:tab/>
      </w:r>
      <w:r>
        <w:tab/>
        <w:t>"patientSSIN" : "73100906111",</w:t>
      </w:r>
    </w:p>
    <w:p w:rsidR="002714FD" w:rsidRDefault="00D9424A">
      <w:r>
        <w:tab/>
      </w:r>
      <w:r>
        <w:tab/>
      </w:r>
      <w:r>
        <w:tab/>
      </w:r>
      <w:r>
        <w:tab/>
        <w:t>"medicSSIN" : "74091621351",</w:t>
      </w:r>
    </w:p>
    <w:p w:rsidR="002714FD" w:rsidRDefault="00D9424A">
      <w:r>
        <w:tab/>
      </w:r>
      <w:r>
        <w:tab/>
      </w:r>
      <w:r>
        <w:tab/>
      </w:r>
      <w:r>
        <w:tab/>
        <w:t>"orgNIHII" : "71032209",</w:t>
      </w:r>
    </w:p>
    <w:p w:rsidR="002714FD" w:rsidRDefault="00D9424A">
      <w:r>
        <w:tab/>
      </w:r>
      <w:r>
        <w:tab/>
      </w:r>
      <w:r>
        <w:tab/>
      </w:r>
      <w:r>
        <w:tab/>
        <w:t>"</w:t>
      </w:r>
      <w:r>
        <w:t>intendedMedication" : {</w:t>
      </w:r>
    </w:p>
    <w:p w:rsidR="002714FD" w:rsidRDefault="00D9424A">
      <w:r>
        <w:tab/>
      </w:r>
      <w:r>
        <w:tab/>
      </w:r>
      <w:r>
        <w:tab/>
      </w:r>
      <w:r>
        <w:tab/>
      </w:r>
      <w:r>
        <w:tab/>
        <w:t>"medicationId" : "2367449",</w:t>
      </w:r>
    </w:p>
    <w:p w:rsidR="002714FD" w:rsidRDefault="00D9424A">
      <w:r>
        <w:tab/>
      </w:r>
      <w:r>
        <w:tab/>
      </w:r>
      <w:r>
        <w:tab/>
      </w:r>
      <w:r>
        <w:tab/>
      </w:r>
      <w:r>
        <w:tab/>
        <w:t>"medicationIdType" : "CNK",</w:t>
      </w:r>
    </w:p>
    <w:p w:rsidR="002714FD" w:rsidRDefault="00D9424A">
      <w:r>
        <w:tab/>
      </w:r>
      <w:r>
        <w:tab/>
      </w:r>
      <w:r>
        <w:tab/>
      </w:r>
      <w:r>
        <w:tab/>
      </w:r>
      <w:r>
        <w:tab/>
        <w:t>"medicationDescription" : "Amlodipine Apotex tab 100x 10mg"</w:t>
      </w:r>
    </w:p>
    <w:p w:rsidR="002714FD" w:rsidRDefault="00D9424A">
      <w:r>
        <w:tab/>
      </w:r>
      <w:r>
        <w:tab/>
      </w:r>
      <w:r>
        <w:tab/>
      </w:r>
      <w:r>
        <w:tab/>
        <w:t>},</w:t>
      </w:r>
    </w:p>
    <w:p w:rsidR="002714FD" w:rsidRDefault="00D9424A">
      <w:r>
        <w:tab/>
      </w:r>
      <w:r>
        <w:tab/>
      </w:r>
      <w:r>
        <w:tab/>
      </w:r>
      <w:r>
        <w:tab/>
        <w:t>"drugRoute" : "OR",</w:t>
      </w:r>
    </w:p>
    <w:p w:rsidR="002714FD" w:rsidRDefault="00D9424A">
      <w:r>
        <w:tab/>
      </w:r>
      <w:r>
        <w:tab/>
      </w:r>
      <w:r>
        <w:tab/>
      </w:r>
      <w:r>
        <w:tab/>
        <w:t>"startDate" : -2208992400000,</w:t>
      </w:r>
    </w:p>
    <w:p w:rsidR="002714FD" w:rsidRDefault="00D9424A">
      <w:r>
        <w:tab/>
      </w:r>
      <w:r>
        <w:tab/>
      </w:r>
      <w:r>
        <w:tab/>
      </w:r>
      <w:r>
        <w:tab/>
        <w:t>"regimenItems" : [],</w:t>
      </w:r>
    </w:p>
    <w:p w:rsidR="002714FD" w:rsidRDefault="00D9424A">
      <w:r>
        <w:tab/>
      </w:r>
      <w:r>
        <w:tab/>
      </w:r>
      <w:r>
        <w:tab/>
      </w:r>
      <w:r>
        <w:tab/>
        <w:t>"</w:t>
      </w:r>
      <w:r>
        <w:t>posology" : "1  tabl  om 20",</w:t>
      </w:r>
    </w:p>
    <w:p w:rsidR="002714FD" w:rsidRDefault="00D9424A">
      <w:r>
        <w:tab/>
      </w:r>
      <w:r>
        <w:tab/>
      </w:r>
      <w:r>
        <w:tab/>
      </w:r>
      <w:r>
        <w:tab/>
        <w:t>"patientOrigin" : true,</w:t>
      </w:r>
    </w:p>
    <w:p w:rsidR="002714FD" w:rsidRDefault="00D9424A">
      <w:r>
        <w:tab/>
      </w:r>
      <w:r>
        <w:tab/>
      </w:r>
      <w:r>
        <w:tab/>
      </w:r>
      <w:r>
        <w:tab/>
        <w:t>"active" : false,</w:t>
      </w:r>
    </w:p>
    <w:p w:rsidR="002714FD" w:rsidRDefault="00D9424A">
      <w:r>
        <w:tab/>
      </w:r>
      <w:r>
        <w:tab/>
      </w:r>
      <w:r>
        <w:tab/>
      </w:r>
      <w:r>
        <w:tab/>
        <w:t>"validated" : true,</w:t>
      </w:r>
    </w:p>
    <w:p w:rsidR="002714FD" w:rsidRDefault="00D9424A">
      <w:r>
        <w:tab/>
      </w:r>
      <w:r>
        <w:tab/>
      </w:r>
      <w:r>
        <w:tab/>
      </w:r>
      <w:r>
        <w:tab/>
        <w:t>"suspensions" : []</w:t>
      </w:r>
    </w:p>
    <w:p w:rsidR="002714FD" w:rsidRDefault="00D9424A">
      <w:r>
        <w:tab/>
      </w:r>
      <w:r>
        <w:tab/>
      </w:r>
      <w:r>
        <w:tab/>
        <w:t>}</w:t>
      </w:r>
    </w:p>
    <w:p w:rsidR="002714FD" w:rsidRDefault="00D9424A">
      <w:r>
        <w:tab/>
      </w:r>
      <w:r>
        <w:tab/>
        <w:t>},</w:t>
      </w:r>
    </w:p>
    <w:p w:rsidR="002714FD" w:rsidRDefault="00D9424A">
      <w:r>
        <w:tab/>
      </w:r>
      <w:r>
        <w:tab/>
        <w:t>18 : {</w:t>
      </w:r>
    </w:p>
    <w:p w:rsidR="002714FD" w:rsidRDefault="00D9424A">
      <w:r>
        <w:tab/>
      </w:r>
      <w:r>
        <w:tab/>
      </w:r>
      <w:r>
        <w:tab/>
        <w:t>"__ATTR_FULLDATA__" : {</w:t>
      </w:r>
    </w:p>
    <w:p w:rsidR="002714FD" w:rsidRDefault="00D9424A">
      <w:r>
        <w:tab/>
      </w:r>
      <w:r>
        <w:tab/>
      </w:r>
      <w:r>
        <w:tab/>
      </w:r>
      <w:r>
        <w:tab/>
        <w:t>"uri" : "/Vitalink/390/subject/73100906111/medication-scheme/42695/1",</w:t>
      </w:r>
    </w:p>
    <w:p w:rsidR="002714FD" w:rsidRDefault="00D9424A">
      <w:r>
        <w:tab/>
      </w:r>
      <w:r>
        <w:tab/>
      </w:r>
      <w:r>
        <w:tab/>
      </w:r>
      <w:r>
        <w:tab/>
        <w:t>"sou</w:t>
      </w:r>
      <w:r>
        <w:t>rce" : "Vitalink",</w:t>
      </w:r>
    </w:p>
    <w:p w:rsidR="002714FD" w:rsidRDefault="00D9424A">
      <w:r>
        <w:tab/>
      </w:r>
      <w:r>
        <w:tab/>
      </w:r>
      <w:r>
        <w:tab/>
      </w:r>
      <w:r>
        <w:tab/>
        <w:t>"type" : "ONESHOT",</w:t>
      </w:r>
    </w:p>
    <w:p w:rsidR="002714FD" w:rsidRDefault="00D9424A">
      <w:r>
        <w:tab/>
      </w:r>
      <w:r>
        <w:tab/>
      </w:r>
      <w:r>
        <w:tab/>
      </w:r>
      <w:r>
        <w:tab/>
        <w:t>"registrationDate" : 1463057374000,</w:t>
      </w:r>
    </w:p>
    <w:p w:rsidR="002714FD" w:rsidRDefault="00D9424A">
      <w:r>
        <w:tab/>
      </w:r>
      <w:r>
        <w:tab/>
      </w:r>
      <w:r>
        <w:tab/>
      </w:r>
      <w:r>
        <w:tab/>
        <w:t>"patientSSIN" : "73100906111",</w:t>
      </w:r>
    </w:p>
    <w:p w:rsidR="002714FD" w:rsidRDefault="00D9424A">
      <w:r>
        <w:tab/>
      </w:r>
      <w:r>
        <w:tab/>
      </w:r>
      <w:r>
        <w:tab/>
      </w:r>
      <w:r>
        <w:tab/>
        <w:t>"medicSSIN" : "74091621351",</w:t>
      </w:r>
    </w:p>
    <w:p w:rsidR="002714FD" w:rsidRDefault="00D9424A">
      <w:r>
        <w:tab/>
      </w:r>
      <w:r>
        <w:tab/>
      </w:r>
      <w:r>
        <w:tab/>
      </w:r>
      <w:r>
        <w:tab/>
        <w:t>"orgNIHII" : "71032209",</w:t>
      </w:r>
    </w:p>
    <w:p w:rsidR="002714FD" w:rsidRDefault="00D9424A">
      <w:r>
        <w:tab/>
      </w:r>
      <w:r>
        <w:tab/>
      </w:r>
      <w:r>
        <w:tab/>
      </w:r>
      <w:r>
        <w:tab/>
        <w:t>"intendedMedication" : {</w:t>
      </w:r>
    </w:p>
    <w:p w:rsidR="002714FD" w:rsidRDefault="00D9424A">
      <w:r>
        <w:tab/>
      </w:r>
      <w:r>
        <w:tab/>
      </w:r>
      <w:r>
        <w:tab/>
      </w:r>
      <w:r>
        <w:tab/>
      </w:r>
      <w:r>
        <w:tab/>
        <w:t>"medicationId" : "14258",</w:t>
      </w:r>
    </w:p>
    <w:p w:rsidR="002714FD" w:rsidRDefault="00D9424A">
      <w:r>
        <w:tab/>
      </w:r>
      <w:r>
        <w:tab/>
      </w:r>
      <w:r>
        <w:tab/>
      </w:r>
      <w:r>
        <w:tab/>
      </w:r>
      <w:r>
        <w:tab/>
        <w:t>"</w:t>
      </w:r>
      <w:r>
        <w:t>medicationIdType" : "CNK",</w:t>
      </w:r>
    </w:p>
    <w:p w:rsidR="002714FD" w:rsidRDefault="00D9424A">
      <w:r>
        <w:tab/>
      </w:r>
      <w:r>
        <w:tab/>
      </w:r>
      <w:r>
        <w:tab/>
      </w:r>
      <w:r>
        <w:tab/>
      </w:r>
      <w:r>
        <w:tab/>
        <w:t>"medicationDescription" : "Daktarin creme 30g 20mg/ g"</w:t>
      </w:r>
    </w:p>
    <w:p w:rsidR="002714FD" w:rsidRDefault="00D9424A">
      <w:r>
        <w:tab/>
      </w:r>
      <w:r>
        <w:tab/>
      </w:r>
      <w:r>
        <w:tab/>
      </w:r>
      <w:r>
        <w:tab/>
        <w:t>},</w:t>
      </w:r>
    </w:p>
    <w:p w:rsidR="002714FD" w:rsidRDefault="00D9424A">
      <w:r>
        <w:tab/>
      </w:r>
      <w:r>
        <w:tab/>
      </w:r>
      <w:r>
        <w:tab/>
      </w:r>
      <w:r>
        <w:tab/>
        <w:t>"drugRoute" : "DERM",</w:t>
      </w:r>
    </w:p>
    <w:p w:rsidR="002714FD" w:rsidRDefault="00D9424A">
      <w:r>
        <w:tab/>
      </w:r>
      <w:r>
        <w:tab/>
      </w:r>
      <w:r>
        <w:tab/>
      </w:r>
      <w:r>
        <w:tab/>
        <w:t>"startDate" : 1463004000000,</w:t>
      </w:r>
    </w:p>
    <w:p w:rsidR="002714FD" w:rsidRDefault="00D9424A">
      <w:r>
        <w:tab/>
      </w:r>
      <w:r>
        <w:tab/>
      </w:r>
      <w:r>
        <w:tab/>
      </w:r>
      <w:r>
        <w:tab/>
        <w:t>"stopDate" : 1466632800000,</w:t>
      </w:r>
    </w:p>
    <w:p w:rsidR="002714FD" w:rsidRDefault="00D9424A">
      <w:r>
        <w:tab/>
      </w:r>
      <w:r>
        <w:tab/>
      </w:r>
      <w:r>
        <w:tab/>
      </w:r>
      <w:r>
        <w:tab/>
        <w:t>"beginCondition" : "# bij jeuk",</w:t>
      </w:r>
    </w:p>
    <w:p w:rsidR="002714FD" w:rsidRDefault="00D9424A">
      <w:r>
        <w:tab/>
      </w:r>
      <w:r>
        <w:tab/>
      </w:r>
      <w:r>
        <w:tab/>
      </w:r>
      <w:r>
        <w:tab/>
        <w:t>"periodicity" : "W",</w:t>
      </w:r>
    </w:p>
    <w:p w:rsidR="002714FD" w:rsidRDefault="00D9424A">
      <w:r>
        <w:tab/>
      </w:r>
      <w:r>
        <w:tab/>
      </w:r>
      <w:r>
        <w:tab/>
      </w:r>
      <w:r>
        <w:tab/>
        <w:t>"regi</w:t>
      </w:r>
      <w:r>
        <w:t>menItems" : [{</w:t>
      </w:r>
    </w:p>
    <w:p w:rsidR="002714FD" w:rsidRDefault="00D9424A">
      <w:r>
        <w:tab/>
      </w:r>
      <w:r>
        <w:tab/>
      </w:r>
      <w:r>
        <w:tab/>
      </w:r>
      <w:r>
        <w:tab/>
      </w:r>
      <w:r>
        <w:tab/>
      </w:r>
      <w:r>
        <w:tab/>
        <w:t>"weekDay" : "MONDAY",</w:t>
      </w:r>
    </w:p>
    <w:p w:rsidR="002714FD" w:rsidRDefault="00D9424A">
      <w:r>
        <w:tab/>
      </w:r>
      <w:r>
        <w:tab/>
      </w:r>
      <w:r>
        <w:tab/>
      </w:r>
      <w:r>
        <w:tab/>
      </w:r>
      <w:r>
        <w:tab/>
      </w:r>
      <w:r>
        <w:tab/>
        <w:t>"time" : 25200000,</w:t>
      </w:r>
    </w:p>
    <w:p w:rsidR="002714FD" w:rsidRDefault="00D9424A">
      <w:r>
        <w:tab/>
      </w:r>
      <w:r>
        <w:tab/>
      </w:r>
      <w:r>
        <w:tab/>
      </w:r>
      <w:r>
        <w:tab/>
      </w:r>
      <w:r>
        <w:tab/>
      </w:r>
      <w:r>
        <w:tab/>
        <w:t>"quantity" : 50,</w:t>
      </w:r>
    </w:p>
    <w:p w:rsidR="002714FD" w:rsidRDefault="00D9424A">
      <w:r>
        <w:tab/>
      </w:r>
      <w:r>
        <w:tab/>
      </w:r>
      <w:r>
        <w:tab/>
      </w:r>
      <w:r>
        <w:tab/>
      </w:r>
      <w:r>
        <w:tab/>
      </w:r>
      <w:r>
        <w:tab/>
        <w:t>"administrationUnit" : "MG"</w:t>
      </w:r>
    </w:p>
    <w:p w:rsidR="002714FD" w:rsidRDefault="00D9424A">
      <w:r>
        <w:tab/>
      </w:r>
      <w:r>
        <w:tab/>
      </w:r>
      <w:r>
        <w:tab/>
      </w:r>
      <w:r>
        <w:tab/>
      </w:r>
      <w:r>
        <w:tab/>
        <w:t>}, {</w:t>
      </w:r>
    </w:p>
    <w:p w:rsidR="002714FD" w:rsidRDefault="00D9424A">
      <w:r>
        <w:tab/>
      </w:r>
      <w:r>
        <w:tab/>
      </w:r>
      <w:r>
        <w:tab/>
      </w:r>
      <w:r>
        <w:tab/>
      </w:r>
      <w:r>
        <w:tab/>
      </w:r>
      <w:r>
        <w:tab/>
        <w:t>"weekDay" : "MONDAY",</w:t>
      </w:r>
    </w:p>
    <w:p w:rsidR="002714FD" w:rsidRDefault="00D9424A">
      <w:r>
        <w:tab/>
      </w:r>
      <w:r>
        <w:tab/>
      </w:r>
      <w:r>
        <w:tab/>
      </w:r>
      <w:r>
        <w:tab/>
      </w:r>
      <w:r>
        <w:tab/>
      </w:r>
      <w:r>
        <w:tab/>
        <w:t>"time" : 68400000,</w:t>
      </w:r>
    </w:p>
    <w:p w:rsidR="002714FD" w:rsidRDefault="00D9424A">
      <w:r>
        <w:tab/>
      </w:r>
      <w:r>
        <w:tab/>
      </w:r>
      <w:r>
        <w:tab/>
      </w:r>
      <w:r>
        <w:tab/>
      </w:r>
      <w:r>
        <w:tab/>
      </w:r>
      <w:r>
        <w:tab/>
        <w:t>"quantity" : 50,</w:t>
      </w:r>
    </w:p>
    <w:p w:rsidR="002714FD" w:rsidRDefault="00D9424A">
      <w:r>
        <w:tab/>
      </w:r>
      <w:r>
        <w:tab/>
      </w:r>
      <w:r>
        <w:tab/>
      </w:r>
      <w:r>
        <w:tab/>
      </w:r>
      <w:r>
        <w:tab/>
      </w:r>
      <w:r>
        <w:tab/>
        <w:t>"administrationUnit" : "MG"</w:t>
      </w:r>
    </w:p>
    <w:p w:rsidR="002714FD" w:rsidRDefault="00D9424A">
      <w:r>
        <w:tab/>
      </w:r>
      <w:r>
        <w:tab/>
      </w:r>
      <w:r>
        <w:tab/>
      </w:r>
      <w:r>
        <w:tab/>
      </w:r>
      <w:r>
        <w:tab/>
        <w:t>}, {</w:t>
      </w:r>
    </w:p>
    <w:p w:rsidR="002714FD" w:rsidRDefault="00D9424A">
      <w:r>
        <w:tab/>
      </w:r>
      <w:r>
        <w:tab/>
      </w:r>
      <w:r>
        <w:tab/>
      </w:r>
      <w:r>
        <w:tab/>
      </w:r>
      <w:r>
        <w:tab/>
      </w:r>
      <w:r>
        <w:tab/>
        <w:t>"weekDay" : "TUESDAY",</w:t>
      </w:r>
    </w:p>
    <w:p w:rsidR="002714FD" w:rsidRDefault="00D9424A">
      <w:r>
        <w:tab/>
      </w:r>
      <w:r>
        <w:tab/>
      </w:r>
      <w:r>
        <w:tab/>
      </w:r>
      <w:r>
        <w:tab/>
      </w:r>
      <w:r>
        <w:tab/>
      </w:r>
      <w:r>
        <w:tab/>
        <w:t>"time" : 25200000,</w:t>
      </w:r>
    </w:p>
    <w:p w:rsidR="002714FD" w:rsidRDefault="00D9424A">
      <w:r>
        <w:tab/>
      </w:r>
      <w:r>
        <w:tab/>
      </w:r>
      <w:r>
        <w:tab/>
      </w:r>
      <w:r>
        <w:tab/>
      </w:r>
      <w:r>
        <w:tab/>
      </w:r>
      <w:r>
        <w:tab/>
        <w:t>"quantity" : 50,</w:t>
      </w:r>
    </w:p>
    <w:p w:rsidR="002714FD" w:rsidRDefault="00D9424A">
      <w:r>
        <w:tab/>
      </w:r>
      <w:r>
        <w:tab/>
      </w:r>
      <w:r>
        <w:tab/>
      </w:r>
      <w:r>
        <w:tab/>
      </w:r>
      <w:r>
        <w:tab/>
      </w:r>
      <w:r>
        <w:tab/>
        <w:t>"administrationUnit" : "MG"</w:t>
      </w:r>
    </w:p>
    <w:p w:rsidR="002714FD" w:rsidRDefault="00D9424A">
      <w:r>
        <w:tab/>
      </w:r>
      <w:r>
        <w:tab/>
      </w:r>
      <w:r>
        <w:tab/>
      </w:r>
      <w:r>
        <w:tab/>
      </w:r>
      <w:r>
        <w:tab/>
        <w:t>}, {</w:t>
      </w:r>
    </w:p>
    <w:p w:rsidR="002714FD" w:rsidRDefault="00D9424A">
      <w:r>
        <w:tab/>
      </w:r>
      <w:r>
        <w:tab/>
      </w:r>
      <w:r>
        <w:tab/>
      </w:r>
      <w:r>
        <w:tab/>
      </w:r>
      <w:r>
        <w:tab/>
      </w:r>
      <w:r>
        <w:tab/>
        <w:t>"weekDay" : "TUESDAY",</w:t>
      </w:r>
    </w:p>
    <w:p w:rsidR="002714FD" w:rsidRDefault="00D9424A">
      <w:r>
        <w:tab/>
      </w:r>
      <w:r>
        <w:tab/>
      </w:r>
      <w:r>
        <w:tab/>
      </w:r>
      <w:r>
        <w:tab/>
      </w:r>
      <w:r>
        <w:tab/>
      </w:r>
      <w:r>
        <w:tab/>
        <w:t>"time" : 68400000,</w:t>
      </w:r>
    </w:p>
    <w:p w:rsidR="002714FD" w:rsidRDefault="00D9424A">
      <w:r>
        <w:tab/>
      </w:r>
      <w:r>
        <w:tab/>
      </w:r>
      <w:r>
        <w:tab/>
      </w:r>
      <w:r>
        <w:tab/>
      </w:r>
      <w:r>
        <w:tab/>
      </w:r>
      <w:r>
        <w:tab/>
        <w:t>"quantity" : 50,</w:t>
      </w:r>
    </w:p>
    <w:p w:rsidR="002714FD" w:rsidRDefault="00D9424A">
      <w:r>
        <w:tab/>
      </w:r>
      <w:r>
        <w:tab/>
      </w:r>
      <w:r>
        <w:tab/>
      </w:r>
      <w:r>
        <w:tab/>
      </w:r>
      <w:r>
        <w:tab/>
      </w:r>
      <w:r>
        <w:tab/>
        <w:t>"administrationUnit" : "MG"</w:t>
      </w:r>
    </w:p>
    <w:p w:rsidR="002714FD" w:rsidRDefault="00D9424A">
      <w:r>
        <w:tab/>
      </w:r>
      <w:r>
        <w:tab/>
      </w:r>
      <w:r>
        <w:tab/>
      </w:r>
      <w:r>
        <w:tab/>
      </w:r>
      <w:r>
        <w:tab/>
        <w:t>}, {</w:t>
      </w:r>
    </w:p>
    <w:p w:rsidR="002714FD" w:rsidRDefault="00D9424A">
      <w:r>
        <w:tab/>
      </w:r>
      <w:r>
        <w:tab/>
      </w:r>
      <w:r>
        <w:tab/>
      </w:r>
      <w:r>
        <w:tab/>
      </w:r>
      <w:r>
        <w:tab/>
      </w:r>
      <w:r>
        <w:tab/>
        <w:t>"weekDay"</w:t>
      </w:r>
      <w:r>
        <w:t xml:space="preserve"> : "WEDNESDAY",</w:t>
      </w:r>
    </w:p>
    <w:p w:rsidR="002714FD" w:rsidRDefault="00D9424A">
      <w:r>
        <w:tab/>
      </w:r>
      <w:r>
        <w:tab/>
      </w:r>
      <w:r>
        <w:tab/>
      </w:r>
      <w:r>
        <w:tab/>
      </w:r>
      <w:r>
        <w:tab/>
      </w:r>
      <w:r>
        <w:tab/>
        <w:t>"time" : 25200000,</w:t>
      </w:r>
    </w:p>
    <w:p w:rsidR="002714FD" w:rsidRDefault="00D9424A">
      <w:r>
        <w:tab/>
      </w:r>
      <w:r>
        <w:tab/>
      </w:r>
      <w:r>
        <w:tab/>
      </w:r>
      <w:r>
        <w:tab/>
      </w:r>
      <w:r>
        <w:tab/>
      </w:r>
      <w:r>
        <w:tab/>
        <w:t>"quantity" : 50,</w:t>
      </w:r>
    </w:p>
    <w:p w:rsidR="002714FD" w:rsidRDefault="00D9424A">
      <w:r>
        <w:tab/>
      </w:r>
      <w:r>
        <w:tab/>
      </w:r>
      <w:r>
        <w:tab/>
      </w:r>
      <w:r>
        <w:tab/>
      </w:r>
      <w:r>
        <w:tab/>
      </w:r>
      <w:r>
        <w:tab/>
        <w:t>"administrationUnit" : "MG"</w:t>
      </w:r>
    </w:p>
    <w:p w:rsidR="002714FD" w:rsidRDefault="00D9424A">
      <w:r>
        <w:tab/>
      </w:r>
      <w:r>
        <w:tab/>
      </w:r>
      <w:r>
        <w:tab/>
      </w:r>
      <w:r>
        <w:tab/>
      </w:r>
      <w:r>
        <w:tab/>
        <w:t>}, {</w:t>
      </w:r>
    </w:p>
    <w:p w:rsidR="002714FD" w:rsidRDefault="00D9424A">
      <w:r>
        <w:tab/>
      </w:r>
      <w:r>
        <w:tab/>
      </w:r>
      <w:r>
        <w:tab/>
      </w:r>
      <w:r>
        <w:tab/>
      </w:r>
      <w:r>
        <w:tab/>
      </w:r>
      <w:r>
        <w:tab/>
        <w:t>"weekDay" : "WEDNESDAY",</w:t>
      </w:r>
    </w:p>
    <w:p w:rsidR="002714FD" w:rsidRDefault="00D9424A">
      <w:r>
        <w:tab/>
      </w:r>
      <w:r>
        <w:tab/>
      </w:r>
      <w:r>
        <w:tab/>
      </w:r>
      <w:r>
        <w:tab/>
      </w:r>
      <w:r>
        <w:tab/>
      </w:r>
      <w:r>
        <w:tab/>
        <w:t>"time" : 68400000,</w:t>
      </w:r>
    </w:p>
    <w:p w:rsidR="002714FD" w:rsidRDefault="00D9424A">
      <w:r>
        <w:tab/>
      </w:r>
      <w:r>
        <w:tab/>
      </w:r>
      <w:r>
        <w:tab/>
      </w:r>
      <w:r>
        <w:tab/>
      </w:r>
      <w:r>
        <w:tab/>
      </w:r>
      <w:r>
        <w:tab/>
        <w:t>"quantity" : 50,</w:t>
      </w:r>
    </w:p>
    <w:p w:rsidR="002714FD" w:rsidRDefault="00D9424A">
      <w:r>
        <w:tab/>
      </w:r>
      <w:r>
        <w:tab/>
      </w:r>
      <w:r>
        <w:tab/>
      </w:r>
      <w:r>
        <w:tab/>
      </w:r>
      <w:r>
        <w:tab/>
      </w:r>
      <w:r>
        <w:tab/>
        <w:t>"administrationUnit" : "MG"</w:t>
      </w:r>
    </w:p>
    <w:p w:rsidR="002714FD" w:rsidRDefault="00D9424A">
      <w:r>
        <w:tab/>
      </w:r>
      <w:r>
        <w:tab/>
      </w:r>
      <w:r>
        <w:tab/>
      </w:r>
      <w:r>
        <w:tab/>
      </w:r>
      <w:r>
        <w:tab/>
        <w:t>}, {</w:t>
      </w:r>
    </w:p>
    <w:p w:rsidR="002714FD" w:rsidRDefault="00D9424A">
      <w:r>
        <w:tab/>
      </w:r>
      <w:r>
        <w:tab/>
      </w:r>
      <w:r>
        <w:tab/>
      </w:r>
      <w:r>
        <w:tab/>
      </w:r>
      <w:r>
        <w:tab/>
      </w:r>
      <w:r>
        <w:tab/>
        <w:t>"weekDay" : "</w:t>
      </w:r>
      <w:r>
        <w:t>THURSDAY",</w:t>
      </w:r>
    </w:p>
    <w:p w:rsidR="002714FD" w:rsidRDefault="00D9424A">
      <w:r>
        <w:tab/>
      </w:r>
      <w:r>
        <w:tab/>
      </w:r>
      <w:r>
        <w:tab/>
      </w:r>
      <w:r>
        <w:tab/>
      </w:r>
      <w:r>
        <w:tab/>
      </w:r>
      <w:r>
        <w:tab/>
        <w:t>"time" : 25200000,</w:t>
      </w:r>
    </w:p>
    <w:p w:rsidR="002714FD" w:rsidRDefault="00D9424A">
      <w:r>
        <w:tab/>
      </w:r>
      <w:r>
        <w:tab/>
      </w:r>
      <w:r>
        <w:tab/>
      </w:r>
      <w:r>
        <w:tab/>
      </w:r>
      <w:r>
        <w:tab/>
      </w:r>
      <w:r>
        <w:tab/>
        <w:t>"quantity" : 50,</w:t>
      </w:r>
    </w:p>
    <w:p w:rsidR="002714FD" w:rsidRDefault="00D9424A">
      <w:r>
        <w:tab/>
      </w:r>
      <w:r>
        <w:tab/>
      </w:r>
      <w:r>
        <w:tab/>
      </w:r>
      <w:r>
        <w:tab/>
      </w:r>
      <w:r>
        <w:tab/>
      </w:r>
      <w:r>
        <w:tab/>
        <w:t>"administrationUnit" : "MG"</w:t>
      </w:r>
    </w:p>
    <w:p w:rsidR="002714FD" w:rsidRDefault="00D9424A">
      <w:r>
        <w:tab/>
      </w:r>
      <w:r>
        <w:tab/>
      </w:r>
      <w:r>
        <w:tab/>
      </w:r>
      <w:r>
        <w:tab/>
      </w:r>
      <w:r>
        <w:tab/>
        <w:t>}, {</w:t>
      </w:r>
    </w:p>
    <w:p w:rsidR="002714FD" w:rsidRDefault="00D9424A">
      <w:r>
        <w:tab/>
      </w:r>
      <w:r>
        <w:tab/>
      </w:r>
      <w:r>
        <w:tab/>
      </w:r>
      <w:r>
        <w:tab/>
      </w:r>
      <w:r>
        <w:tab/>
      </w:r>
      <w:r>
        <w:tab/>
        <w:t>"weekDay" : "THURSDAY",</w:t>
      </w:r>
    </w:p>
    <w:p w:rsidR="002714FD" w:rsidRDefault="00D9424A">
      <w:r>
        <w:tab/>
      </w:r>
      <w:r>
        <w:tab/>
      </w:r>
      <w:r>
        <w:tab/>
      </w:r>
      <w:r>
        <w:tab/>
      </w:r>
      <w:r>
        <w:tab/>
      </w:r>
      <w:r>
        <w:tab/>
        <w:t>"time" : 68400000,</w:t>
      </w:r>
    </w:p>
    <w:p w:rsidR="002714FD" w:rsidRDefault="00D9424A">
      <w:r>
        <w:tab/>
      </w:r>
      <w:r>
        <w:tab/>
      </w:r>
      <w:r>
        <w:tab/>
      </w:r>
      <w:r>
        <w:tab/>
      </w:r>
      <w:r>
        <w:tab/>
      </w:r>
      <w:r>
        <w:tab/>
        <w:t>"quantity" : 50,</w:t>
      </w:r>
    </w:p>
    <w:p w:rsidR="002714FD" w:rsidRDefault="00D9424A">
      <w:r>
        <w:tab/>
      </w:r>
      <w:r>
        <w:tab/>
      </w:r>
      <w:r>
        <w:tab/>
      </w:r>
      <w:r>
        <w:tab/>
      </w:r>
      <w:r>
        <w:tab/>
      </w:r>
      <w:r>
        <w:tab/>
        <w:t>"administrationUnit" : "MG"</w:t>
      </w:r>
    </w:p>
    <w:p w:rsidR="002714FD" w:rsidRDefault="00D9424A">
      <w:r>
        <w:tab/>
      </w:r>
      <w:r>
        <w:tab/>
      </w:r>
      <w:r>
        <w:tab/>
      </w:r>
      <w:r>
        <w:tab/>
      </w:r>
      <w:r>
        <w:tab/>
        <w:t>}, {</w:t>
      </w:r>
    </w:p>
    <w:p w:rsidR="002714FD" w:rsidRDefault="00D9424A">
      <w:r>
        <w:tab/>
      </w:r>
      <w:r>
        <w:tab/>
      </w:r>
      <w:r>
        <w:tab/>
      </w:r>
      <w:r>
        <w:tab/>
      </w:r>
      <w:r>
        <w:tab/>
      </w:r>
      <w:r>
        <w:tab/>
        <w:t>"weekDay" : "FRIDAY",</w:t>
      </w:r>
    </w:p>
    <w:p w:rsidR="002714FD" w:rsidRDefault="00D9424A">
      <w:r>
        <w:tab/>
      </w:r>
      <w:r>
        <w:tab/>
      </w:r>
      <w:r>
        <w:tab/>
      </w:r>
      <w:r>
        <w:tab/>
      </w:r>
      <w:r>
        <w:tab/>
      </w:r>
      <w:r>
        <w:tab/>
        <w:t>"time" : 25200000,</w:t>
      </w:r>
    </w:p>
    <w:p w:rsidR="002714FD" w:rsidRDefault="00D9424A">
      <w:r>
        <w:tab/>
      </w:r>
      <w:r>
        <w:tab/>
      </w:r>
      <w:r>
        <w:tab/>
      </w:r>
      <w:r>
        <w:tab/>
      </w:r>
      <w:r>
        <w:tab/>
      </w:r>
      <w:r>
        <w:tab/>
        <w:t>"quantity" : 50,</w:t>
      </w:r>
    </w:p>
    <w:p w:rsidR="002714FD" w:rsidRDefault="00D9424A">
      <w:r>
        <w:tab/>
      </w:r>
      <w:r>
        <w:tab/>
      </w:r>
      <w:r>
        <w:tab/>
      </w:r>
      <w:r>
        <w:tab/>
      </w:r>
      <w:r>
        <w:tab/>
      </w:r>
      <w:r>
        <w:tab/>
        <w:t>"administrationUnit" : "MG"</w:t>
      </w:r>
    </w:p>
    <w:p w:rsidR="002714FD" w:rsidRDefault="00D9424A">
      <w:r>
        <w:tab/>
      </w:r>
      <w:r>
        <w:tab/>
      </w:r>
      <w:r>
        <w:tab/>
      </w:r>
      <w:r>
        <w:tab/>
      </w:r>
      <w:r>
        <w:tab/>
        <w:t>}, {</w:t>
      </w:r>
    </w:p>
    <w:p w:rsidR="002714FD" w:rsidRDefault="00D9424A">
      <w:r>
        <w:tab/>
      </w:r>
      <w:r>
        <w:tab/>
      </w:r>
      <w:r>
        <w:tab/>
      </w:r>
      <w:r>
        <w:tab/>
      </w:r>
      <w:r>
        <w:tab/>
      </w:r>
      <w:r>
        <w:tab/>
        <w:t>"weekDay" : "FRIDAY",</w:t>
      </w:r>
    </w:p>
    <w:p w:rsidR="002714FD" w:rsidRDefault="00D9424A">
      <w:r>
        <w:tab/>
      </w:r>
      <w:r>
        <w:tab/>
      </w:r>
      <w:r>
        <w:tab/>
      </w:r>
      <w:r>
        <w:tab/>
      </w:r>
      <w:r>
        <w:tab/>
      </w:r>
      <w:r>
        <w:tab/>
        <w:t>"time" : 68400000,</w:t>
      </w:r>
    </w:p>
    <w:p w:rsidR="002714FD" w:rsidRDefault="00D9424A">
      <w:r>
        <w:tab/>
      </w:r>
      <w:r>
        <w:tab/>
      </w:r>
      <w:r>
        <w:tab/>
      </w:r>
      <w:r>
        <w:tab/>
      </w:r>
      <w:r>
        <w:tab/>
      </w:r>
      <w:r>
        <w:tab/>
        <w:t>"quantity" : 50,</w:t>
      </w:r>
    </w:p>
    <w:p w:rsidR="002714FD" w:rsidRDefault="00D9424A">
      <w:r>
        <w:tab/>
      </w:r>
      <w:r>
        <w:tab/>
      </w:r>
      <w:r>
        <w:tab/>
      </w:r>
      <w:r>
        <w:tab/>
      </w:r>
      <w:r>
        <w:tab/>
      </w:r>
      <w:r>
        <w:tab/>
        <w:t>"administrationUnit" : "MG"</w:t>
      </w:r>
    </w:p>
    <w:p w:rsidR="002714FD" w:rsidRDefault="00D9424A">
      <w:r>
        <w:tab/>
      </w:r>
      <w:r>
        <w:tab/>
      </w:r>
      <w:r>
        <w:tab/>
      </w:r>
      <w:r>
        <w:tab/>
      </w:r>
      <w:r>
        <w:tab/>
        <w:t>}</w:t>
      </w:r>
    </w:p>
    <w:p w:rsidR="002714FD" w:rsidRDefault="00D9424A">
      <w:r>
        <w:tab/>
      </w:r>
      <w:r>
        <w:tab/>
      </w:r>
      <w:r>
        <w:tab/>
      </w:r>
      <w:r>
        <w:tab/>
        <w:t>],</w:t>
      </w:r>
    </w:p>
    <w:p w:rsidR="002714FD" w:rsidRDefault="00D9424A">
      <w:r>
        <w:tab/>
      </w:r>
      <w:r>
        <w:tab/>
      </w:r>
      <w:r>
        <w:tab/>
      </w:r>
      <w:r>
        <w:tab/>
        <w:t>"patientOrigin" : false,</w:t>
      </w:r>
    </w:p>
    <w:p w:rsidR="002714FD" w:rsidRDefault="00D9424A">
      <w:r>
        <w:tab/>
      </w:r>
      <w:r>
        <w:tab/>
      </w:r>
      <w:r>
        <w:tab/>
      </w:r>
      <w:r>
        <w:tab/>
        <w:t>"active"</w:t>
      </w:r>
      <w:r>
        <w:t xml:space="preserve"> : false,</w:t>
      </w:r>
    </w:p>
    <w:p w:rsidR="002714FD" w:rsidRDefault="00D9424A">
      <w:r>
        <w:tab/>
      </w:r>
      <w:r>
        <w:tab/>
      </w:r>
      <w:r>
        <w:tab/>
      </w:r>
      <w:r>
        <w:tab/>
        <w:t>"validated" : false,</w:t>
      </w:r>
    </w:p>
    <w:p w:rsidR="002714FD" w:rsidRDefault="00D9424A">
      <w:r>
        <w:tab/>
      </w:r>
      <w:r>
        <w:tab/>
      </w:r>
      <w:r>
        <w:tab/>
      </w:r>
      <w:r>
        <w:tab/>
        <w:t>"suspensions" : []</w:t>
      </w:r>
    </w:p>
    <w:p w:rsidR="002714FD" w:rsidRDefault="00D9424A">
      <w:r>
        <w:tab/>
      </w:r>
      <w:r>
        <w:tab/>
      </w:r>
      <w:r>
        <w:tab/>
        <w:t>}</w:t>
      </w:r>
    </w:p>
    <w:p w:rsidR="002714FD" w:rsidRDefault="00D9424A">
      <w:r>
        <w:tab/>
      </w:r>
      <w:r>
        <w:tab/>
        <w:t>}</w:t>
      </w:r>
    </w:p>
    <w:p w:rsidR="002714FD" w:rsidRDefault="00D9424A">
      <w:r>
        <w:tab/>
        <w:t>}</w:t>
      </w:r>
    </w:p>
    <w:p w:rsidR="002714FD" w:rsidRDefault="00D9424A">
      <w:r>
        <w:t>}</w:t>
      </w:r>
    </w:p>
    <w:p w:rsidR="002714FD" w:rsidRDefault="002714FD"/>
    <w:p w:rsidR="002714FD" w:rsidRDefault="00D9424A">
      <w:pPr>
        <w:pStyle w:val="Kop2"/>
        <w:contextualSpacing w:val="0"/>
      </w:pPr>
      <w:bookmarkStart w:id="30" w:name="_x7flhbb6yxm2" w:colFirst="0" w:colLast="0"/>
      <w:bookmarkEnd w:id="30"/>
      <w:r>
        <w:t>Substitutieservice</w:t>
      </w:r>
    </w:p>
    <w:p w:rsidR="002714FD" w:rsidRDefault="00D9424A">
      <w:pPr>
        <w:pStyle w:val="Kop3"/>
        <w:contextualSpacing w:val="0"/>
      </w:pPr>
      <w:bookmarkStart w:id="31" w:name="_qb875089a0nk" w:colFirst="0" w:colLast="0"/>
      <w:bookmarkEnd w:id="31"/>
      <w:r>
        <w:t>Substitueer medicatie</w:t>
      </w:r>
    </w:p>
    <w:p w:rsidR="002714FD" w:rsidRDefault="00D9424A">
      <w:r>
        <w:t>Input:</w:t>
      </w:r>
    </w:p>
    <w:p w:rsidR="002714FD" w:rsidRDefault="00D9424A">
      <w:r>
        <w:t>http://localhost:8080/vitalinkwebservice/api/v1/substitute-medication/JSON/71032209</w:t>
      </w:r>
    </w:p>
    <w:p w:rsidR="002714FD" w:rsidRDefault="002714FD"/>
    <w:p w:rsidR="002714FD" w:rsidRDefault="00D9424A">
      <w:r>
        <w:t>{"medicationId":"14258","medicationIdType":"CNK","</w:t>
      </w:r>
      <w:r>
        <w:t>medicationDescription":"Daktarin creme 30g 20mg/ g"}</w:t>
      </w:r>
    </w:p>
    <w:p w:rsidR="002714FD" w:rsidRDefault="002714FD"/>
    <w:p w:rsidR="002714FD" w:rsidRDefault="00D9424A">
      <w:r>
        <w:t>Output:</w:t>
      </w:r>
    </w:p>
    <w:p w:rsidR="002714FD" w:rsidRDefault="00D9424A">
      <w:r>
        <w:t>{"medicationList":[{"medicationId":"14258","medicationIdType":"CNK","medicationDescription":"Daktarin creme 30g 20mg/ g"}]}</w:t>
      </w:r>
    </w:p>
    <w:p w:rsidR="002714FD" w:rsidRDefault="00D9424A">
      <w:pPr>
        <w:pStyle w:val="Kop2"/>
        <w:contextualSpacing w:val="0"/>
      </w:pPr>
      <w:bookmarkStart w:id="32" w:name="_gd3lizkoz0aq" w:colFirst="0" w:colLast="0"/>
      <w:bookmarkEnd w:id="32"/>
      <w:r>
        <w:t>Voorschrijfservice</w:t>
      </w:r>
    </w:p>
    <w:p w:rsidR="002714FD" w:rsidRDefault="002714FD"/>
    <w:p w:rsidR="002714FD" w:rsidRDefault="00D9424A">
      <w:r>
        <w:t>Input:</w:t>
      </w:r>
    </w:p>
    <w:p w:rsidR="002714FD" w:rsidRDefault="00D9424A">
      <w:r>
        <w:t xml:space="preserve"> http://playkws-jboss/recipewebservice/api/</w:t>
      </w:r>
      <w:r>
        <w:t>v1/prescription/JSON/71032209/Recipe/subject/73100906111/prescription</w:t>
      </w:r>
    </w:p>
    <w:p w:rsidR="002714FD" w:rsidRDefault="002714FD"/>
    <w:p w:rsidR="002714FD" w:rsidRDefault="00D9424A">
      <w:r>
        <w:t>{"items":[{"prescriptionDate":1463522400000,"prescriberSSIN":"73100906111","prescriberNihiiOrg":"71032209","prescriptionType":"P1","quantity":1,"medicatieSchemaItem":{"registrationDate"</w:t>
      </w:r>
      <w:r>
        <w:t>:1463522400000,"medicSSIN":"73100906111","orgNIHII":"71032209","intendedMedication":{"medicationId":"0278192","medicationIdType":"CNK","medicationDescription":"CLEXANE"},"regimenItems":[],"posology":"1  spuit 2 per dag ","patientOrigin":false,"active":true</w:t>
      </w:r>
      <w:r>
        <w:t>,"validated":true,"suspensions":[]},"source":"Recip-e"}]}</w:t>
      </w:r>
    </w:p>
    <w:p w:rsidR="002714FD" w:rsidRDefault="002714FD"/>
    <w:p w:rsidR="002714FD" w:rsidRDefault="00D9424A">
      <w:r>
        <w:t>Output:</w:t>
      </w:r>
    </w:p>
    <w:p w:rsidR="002714FD" w:rsidRDefault="002714FD"/>
    <w:p w:rsidR="002714FD" w:rsidRDefault="00D9424A">
      <w:r>
        <w:t>HTTP/1.1 201 Created}{Server: Apache-Coyote/1.1}{Content-Location: recipe:BEP1VFLNLGAP}{Content-Length: 0}{Date: Wed, 18 May 2016 14:36:08 GMT}</w:t>
      </w:r>
    </w:p>
    <w:p w:rsidR="002714FD" w:rsidRDefault="002714FD"/>
    <w:p w:rsidR="002714FD" w:rsidRDefault="002714FD"/>
    <w:p w:rsidR="002714FD" w:rsidRDefault="002714FD"/>
    <w:p w:rsidR="002714FD" w:rsidRDefault="002714FD"/>
    <w:p w:rsidR="002714FD" w:rsidRDefault="002714FD"/>
    <w:p w:rsidR="002714FD" w:rsidRDefault="002714FD"/>
    <w:sectPr w:rsidR="002714FD">
      <w:pgSz w:w="12240" w:h="15840"/>
      <w:pgMar w:top="1440" w:right="1440" w:bottom="1440" w:left="144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hyphenationZone w:val="425"/>
  <w:characterSpacingControl w:val="doNotCompress"/>
  <w:compat>
    <w:compatSetting w:name="compatibilityMode" w:uri="http://schemas.microsoft.com/office/word" w:val="14"/>
  </w:compat>
  <w:rsids>
    <w:rsidRoot w:val="002714FD"/>
    <w:rsid w:val="002714FD"/>
    <w:rsid w:val="00D9424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1D2559-4B77-4034-9523-CACF20EF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nl-BE" w:eastAsia="nl-B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90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vitalinkwebservice/api/v1/compare-medicatieschema/JSON" TargetMode="External"/><Relationship Id="rId3" Type="http://schemas.openxmlformats.org/officeDocument/2006/relationships/webSettings" Target="webSettings.xml"/><Relationship Id="rId7" Type="http://schemas.openxmlformats.org/officeDocument/2006/relationships/hyperlink" Target="http://localhost:8080/vitalinkwebservice/api/v1/medicatieschema/JSON/71032209/7310090611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8080/vitalinkwebservice/api/v1/medicatieschema/XML/71032209/73100906111" TargetMode="External"/><Relationship Id="rId11" Type="http://schemas.openxmlformats.org/officeDocument/2006/relationships/fontTable" Target="fontTable.xml"/><Relationship Id="rId5" Type="http://schemas.openxmlformats.org/officeDocument/2006/relationships/hyperlink" Target="https://www.ehealth.fgov.be/standards/kmehr/content/page/tables/198/healthcare-party-type" TargetMode="External"/><Relationship Id="rId10" Type="http://schemas.openxmlformats.org/officeDocument/2006/relationships/hyperlink" Target="http://localhost:8080/vitalinkwebservice/comparisonUI" TargetMode="External"/><Relationship Id="rId4" Type="http://schemas.openxmlformats.org/officeDocument/2006/relationships/hyperlink" Target="http://localhost:8080/vitalinkwebservice/api/v1/medicatieschema/XML/71032209/73100906111" TargetMode="External"/><Relationship Id="rId9" Type="http://schemas.openxmlformats.org/officeDocument/2006/relationships/hyperlink" Target="http://localhost:8080/vitalinkwebservice/api/v1/compare-medicatieschema/JSON/71032209/twinlist/subject/73100906111"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3971BDB0.dotm</Template>
  <TotalTime>0</TotalTime>
  <Pages>1</Pages>
  <Words>13437</Words>
  <Characters>73904</Characters>
  <Application>Microsoft Office Word</Application>
  <DocSecurity>0</DocSecurity>
  <Lines>615</Lines>
  <Paragraphs>174</Paragraphs>
  <ScaleCrop>false</ScaleCrop>
  <Company>UZL</Company>
  <LinksUpToDate>false</LinksUpToDate>
  <CharactersWithSpaces>87167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 Decuypere</cp:lastModifiedBy>
  <cp:revision>2</cp:revision>
  <dcterms:created xsi:type="dcterms:W3CDTF">2017-03-02T09:00:00Z</dcterms:created>
  <dcterms:modified xsi:type="dcterms:W3CDTF">2017-03-02T09:00:00Z</dcterms:modified>
</cp:coreProperties>
</file>
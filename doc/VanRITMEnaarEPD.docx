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A55" w:rsidRDefault="00255FC4">
      <w:pPr>
        <w:pStyle w:val="Titel"/>
        <w:contextualSpacing w:val="0"/>
      </w:pPr>
      <w:bookmarkStart w:id="0" w:name="_jsxto1x4c3fn" w:colFirst="0" w:colLast="0"/>
      <w:bookmarkEnd w:id="0"/>
      <w:r>
        <w:t>API: Van RITME naar EPD</w:t>
      </w:r>
    </w:p>
    <w:p w:rsidR="00255FC4" w:rsidRDefault="00255FC4" w:rsidP="00255FC4">
      <w:r>
        <w:t>Versie: 6-9-2016</w:t>
      </w:r>
    </w:p>
    <w:p w:rsidR="00255FC4" w:rsidRPr="00255FC4" w:rsidRDefault="00255FC4" w:rsidP="00255FC4">
      <w:bookmarkStart w:id="1" w:name="_GoBack"/>
      <w:bookmarkEnd w:id="1"/>
    </w:p>
    <w:p w:rsidR="00C90A55" w:rsidRPr="00255FC4" w:rsidRDefault="00255FC4">
      <w:pPr>
        <w:rPr>
          <w:lang w:val="en-US"/>
        </w:rPr>
      </w:pPr>
      <w:r>
        <w:t>Er is een basis versie van Basic-</w:t>
      </w:r>
      <w:proofErr w:type="spellStart"/>
      <w:r>
        <w:t>Authentication</w:t>
      </w:r>
      <w:proofErr w:type="spellEnd"/>
      <w:r>
        <w:t xml:space="preserve"> voorzien voor </w:t>
      </w:r>
      <w:proofErr w:type="spellStart"/>
      <w:r>
        <w:t>RestServiceClients</w:t>
      </w:r>
      <w:proofErr w:type="spellEnd"/>
      <w:r>
        <w:t xml:space="preserve">. </w:t>
      </w:r>
      <w:proofErr w:type="spellStart"/>
      <w:r w:rsidRPr="00255FC4">
        <w:rPr>
          <w:lang w:val="en-US"/>
        </w:rPr>
        <w:t>Deze</w:t>
      </w:r>
      <w:proofErr w:type="spellEnd"/>
      <w:r w:rsidRPr="00255FC4">
        <w:rPr>
          <w:lang w:val="en-US"/>
        </w:rPr>
        <w:t xml:space="preserve"> </w:t>
      </w:r>
      <w:proofErr w:type="spellStart"/>
      <w:r w:rsidRPr="00255FC4">
        <w:rPr>
          <w:lang w:val="en-US"/>
        </w:rPr>
        <w:t>kan</w:t>
      </w:r>
      <w:proofErr w:type="spellEnd"/>
      <w:r w:rsidRPr="00255FC4">
        <w:rPr>
          <w:lang w:val="en-US"/>
        </w:rPr>
        <w:t xml:space="preserve"> </w:t>
      </w:r>
      <w:proofErr w:type="spellStart"/>
      <w:r w:rsidRPr="00255FC4">
        <w:rPr>
          <w:lang w:val="en-US"/>
        </w:rPr>
        <w:t>geconfigureerd</w:t>
      </w:r>
      <w:proofErr w:type="spellEnd"/>
      <w:r w:rsidRPr="00255FC4">
        <w:rPr>
          <w:lang w:val="en-US"/>
        </w:rPr>
        <w:t xml:space="preserve"> </w:t>
      </w:r>
      <w:proofErr w:type="spellStart"/>
      <w:r w:rsidRPr="00255FC4">
        <w:rPr>
          <w:lang w:val="en-US"/>
        </w:rPr>
        <w:t>worden</w:t>
      </w:r>
      <w:proofErr w:type="spellEnd"/>
      <w:r w:rsidRPr="00255FC4">
        <w:rPr>
          <w:lang w:val="en-US"/>
        </w:rPr>
        <w:t xml:space="preserve"> in: </w:t>
      </w:r>
      <w:proofErr w:type="spellStart"/>
      <w:r w:rsidRPr="00255FC4">
        <w:rPr>
          <w:lang w:val="en-US"/>
        </w:rPr>
        <w:t>ritme.rest</w:t>
      </w:r>
      <w:proofErr w:type="spellEnd"/>
      <w:r w:rsidRPr="00255FC4">
        <w:rPr>
          <w:lang w:val="en-US"/>
        </w:rPr>
        <w:t xml:space="preserve">.&lt;service&gt;.authentication. </w:t>
      </w:r>
      <w:proofErr w:type="spellStart"/>
      <w:r w:rsidRPr="00255FC4">
        <w:rPr>
          <w:lang w:val="en-US"/>
        </w:rPr>
        <w:t>Classname</w:t>
      </w:r>
      <w:proofErr w:type="spellEnd"/>
      <w:r w:rsidRPr="00255FC4">
        <w:rPr>
          <w:lang w:val="en-US"/>
        </w:rPr>
        <w:t xml:space="preserve"> is </w:t>
      </w:r>
      <w:r w:rsidRPr="00255FC4">
        <w:rPr>
          <w:rFonts w:ascii="Courier New" w:eastAsia="Courier New" w:hAnsi="Courier New" w:cs="Courier New"/>
          <w:lang w:val="en-US"/>
        </w:rPr>
        <w:t>uz.ehealth.ritme.outbound.</w:t>
      </w:r>
      <w:r w:rsidRPr="00255FC4">
        <w:rPr>
          <w:rFonts w:ascii="Courier New" w:eastAsia="Courier New" w:hAnsi="Courier New" w:cs="Courier New"/>
          <w:lang w:val="en-US"/>
        </w:rPr>
        <w:t>internalauthentication.BasicAuthenticationRestService</w:t>
      </w:r>
    </w:p>
    <w:p w:rsidR="00C90A55" w:rsidRPr="00255FC4" w:rsidRDefault="00C90A55">
      <w:pPr>
        <w:rPr>
          <w:lang w:val="en-US"/>
        </w:rPr>
      </w:pPr>
    </w:p>
    <w:p w:rsidR="00C90A55" w:rsidRDefault="00255FC4">
      <w:r>
        <w:t>Java services draaien in hetzelfde proces en hebben dus geen aparte authenticatie nodig.</w:t>
      </w:r>
    </w:p>
    <w:p w:rsidR="00C90A55" w:rsidRDefault="00C90A55"/>
    <w:p w:rsidR="00C90A55" w:rsidRPr="00255FC4" w:rsidRDefault="00255FC4">
      <w:pPr>
        <w:pStyle w:val="Kop1"/>
        <w:contextualSpacing w:val="0"/>
        <w:rPr>
          <w:lang w:val="en-US"/>
        </w:rPr>
      </w:pPr>
      <w:bookmarkStart w:id="2" w:name="_wv5tjfwiulht" w:colFirst="0" w:colLast="0"/>
      <w:bookmarkEnd w:id="2"/>
      <w:proofErr w:type="spellStart"/>
      <w:r w:rsidRPr="00255FC4">
        <w:rPr>
          <w:lang w:val="en-US"/>
        </w:rPr>
        <w:t>Formularium</w:t>
      </w:r>
      <w:proofErr w:type="spellEnd"/>
      <w:r w:rsidRPr="00255FC4">
        <w:rPr>
          <w:lang w:val="en-US"/>
        </w:rPr>
        <w:t>-service</w:t>
      </w:r>
    </w:p>
    <w:p w:rsidR="00C90A55" w:rsidRPr="00255FC4" w:rsidRDefault="00255FC4">
      <w:pPr>
        <w:pStyle w:val="Kop2"/>
        <w:contextualSpacing w:val="0"/>
        <w:rPr>
          <w:lang w:val="en-US"/>
        </w:rPr>
      </w:pPr>
      <w:bookmarkStart w:id="3" w:name="_kpnrug9kohnz" w:colFirst="0" w:colLast="0"/>
      <w:bookmarkEnd w:id="3"/>
      <w:proofErr w:type="spellStart"/>
      <w:r w:rsidRPr="00255FC4">
        <w:rPr>
          <w:lang w:val="en-US"/>
        </w:rPr>
        <w:t>Formularium</w:t>
      </w:r>
      <w:proofErr w:type="spellEnd"/>
      <w:r w:rsidRPr="00255FC4">
        <w:rPr>
          <w:lang w:val="en-US"/>
        </w:rPr>
        <w:t xml:space="preserve"> code </w:t>
      </w:r>
      <w:proofErr w:type="spellStart"/>
      <w:r w:rsidRPr="00255FC4">
        <w:rPr>
          <w:lang w:val="en-US"/>
        </w:rPr>
        <w:t>voor</w:t>
      </w:r>
      <w:proofErr w:type="spellEnd"/>
      <w:r w:rsidRPr="00255FC4">
        <w:rPr>
          <w:lang w:val="en-US"/>
        </w:rPr>
        <w:t xml:space="preserve"> </w:t>
      </w:r>
      <w:proofErr w:type="spellStart"/>
      <w:r w:rsidRPr="00255FC4">
        <w:rPr>
          <w:lang w:val="en-US"/>
        </w:rPr>
        <w:t>cnk</w:t>
      </w:r>
      <w:proofErr w:type="spellEnd"/>
    </w:p>
    <w:p w:rsidR="00C90A55" w:rsidRPr="00255FC4" w:rsidRDefault="00C90A55">
      <w:pPr>
        <w:rPr>
          <w:lang w:val="en-US"/>
        </w:rPr>
      </w:pPr>
    </w:p>
    <w:p w:rsidR="00C90A55" w:rsidRDefault="00255FC4">
      <w:r>
        <w:t xml:space="preserve">Voor een bepaalde CNK code wordt </w:t>
      </w:r>
      <w:proofErr w:type="spellStart"/>
      <w:r>
        <w:t>nagegegaan</w:t>
      </w:r>
      <w:proofErr w:type="spellEnd"/>
      <w:r>
        <w:t xml:space="preserve"> of voor een bepaalde</w:t>
      </w:r>
      <w:r>
        <w:t xml:space="preserve"> gebruiker (</w:t>
      </w:r>
      <w:proofErr w:type="spellStart"/>
      <w:r>
        <w:t>userid</w:t>
      </w:r>
      <w:proofErr w:type="spellEnd"/>
      <w:r>
        <w:t>) afhankelijk van zijn functie, in een bepaald ziekenhuis (NIHII) deze medicatie binnen formularium is en of deze medicatie substitueerbaar is.</w:t>
      </w:r>
    </w:p>
    <w:p w:rsidR="00C90A55" w:rsidRDefault="00C90A55"/>
    <w:p w:rsidR="00C90A55" w:rsidRDefault="00255FC4">
      <w:r>
        <w:t>Input</w:t>
      </w:r>
    </w:p>
    <w:p w:rsidR="00C90A55" w:rsidRDefault="00C90A55"/>
    <w:p w:rsidR="00C90A55" w:rsidRDefault="00255FC4">
      <w:r>
        <w:t>CNK</w:t>
      </w:r>
    </w:p>
    <w:p w:rsidR="00C90A55" w:rsidRDefault="00255FC4">
      <w:r>
        <w:t>Gebruiker</w:t>
      </w:r>
    </w:p>
    <w:p w:rsidR="00C90A55" w:rsidRDefault="00255FC4">
      <w:r>
        <w:t>Ziekenhuis</w:t>
      </w:r>
    </w:p>
    <w:p w:rsidR="00C90A55" w:rsidRDefault="00C90A55"/>
    <w:p w:rsidR="00C90A55" w:rsidRDefault="00255FC4">
      <w:r>
        <w:t>Output</w:t>
      </w:r>
    </w:p>
    <w:p w:rsidR="00C90A55" w:rsidRDefault="00C90A55"/>
    <w:p w:rsidR="00C90A55" w:rsidRDefault="00255FC4">
      <w:r>
        <w:t xml:space="preserve">Formulariumcode </w:t>
      </w:r>
    </w:p>
    <w:p w:rsidR="00C90A55" w:rsidRDefault="00C90A55"/>
    <w:p w:rsidR="00C90A55" w:rsidRDefault="00255FC4">
      <w:r>
        <w:t>Implementatie</w:t>
      </w:r>
    </w:p>
    <w:p w:rsidR="00C90A55" w:rsidRDefault="00C90A55"/>
    <w:p w:rsidR="00C90A55" w:rsidRDefault="00255FC4">
      <w:r>
        <w:t>Java-interface</w:t>
      </w:r>
    </w:p>
    <w:p w:rsidR="00C90A55" w:rsidRDefault="00255FC4">
      <w:r>
        <w:t>REST</w:t>
      </w:r>
      <w:r>
        <w:t xml:space="preserve"> (te configureren op </w:t>
      </w:r>
      <w:r>
        <w:rPr>
          <w:highlight w:val="white"/>
        </w:rPr>
        <w:t xml:space="preserve">ritme.rest.formularium.url) met query parameters </w:t>
      </w:r>
      <w:proofErr w:type="spellStart"/>
      <w:r>
        <w:rPr>
          <w:highlight w:val="white"/>
        </w:rPr>
        <w:t>nihiiOrg</w:t>
      </w:r>
      <w:proofErr w:type="spellEnd"/>
      <w:r>
        <w:rPr>
          <w:highlight w:val="white"/>
        </w:rPr>
        <w:t xml:space="preserve">, </w:t>
      </w:r>
      <w:proofErr w:type="spellStart"/>
      <w:r>
        <w:rPr>
          <w:highlight w:val="white"/>
        </w:rPr>
        <w:t>cnk</w:t>
      </w:r>
      <w:proofErr w:type="spellEnd"/>
      <w:r>
        <w:rPr>
          <w:highlight w:val="white"/>
        </w:rPr>
        <w:t>: gebruiker via authenticatie.</w:t>
      </w:r>
    </w:p>
    <w:p w:rsidR="00C90A55" w:rsidRDefault="00C90A55"/>
    <w:p w:rsidR="00C90A55" w:rsidRDefault="00255FC4">
      <w:pPr>
        <w:pStyle w:val="Kop1"/>
        <w:contextualSpacing w:val="0"/>
      </w:pPr>
      <w:bookmarkStart w:id="4" w:name="_xl4a64sdm6rd" w:colFirst="0" w:colLast="0"/>
      <w:bookmarkEnd w:id="4"/>
      <w:r>
        <w:t>Ziekenhuis-service</w:t>
      </w:r>
    </w:p>
    <w:p w:rsidR="00C90A55" w:rsidRDefault="00C90A55"/>
    <w:p w:rsidR="00C90A55" w:rsidRDefault="00255FC4">
      <w:pPr>
        <w:pStyle w:val="Kop2"/>
        <w:contextualSpacing w:val="0"/>
      </w:pPr>
      <w:bookmarkStart w:id="5" w:name="_nvpdmcgo5qj1" w:colFirst="0" w:colLast="0"/>
      <w:bookmarkEnd w:id="5"/>
      <w:r>
        <w:t>Ziekenhuisgegevens</w:t>
      </w:r>
    </w:p>
    <w:p w:rsidR="00C90A55" w:rsidRDefault="00C90A55"/>
    <w:p w:rsidR="00C90A55" w:rsidRDefault="00255FC4">
      <w:r>
        <w:t>Voor een bepaald ziekenhuis (NIHII) wordt met de rechten van een bepaalde gebruiker (</w:t>
      </w:r>
      <w:proofErr w:type="spellStart"/>
      <w:r>
        <w:t>userid</w:t>
      </w:r>
      <w:proofErr w:type="spellEnd"/>
      <w:r>
        <w:t>) informatie over het ziekenhuis opgehaald.</w:t>
      </w:r>
    </w:p>
    <w:p w:rsidR="00C90A55" w:rsidRDefault="00C90A55"/>
    <w:p w:rsidR="00C90A55" w:rsidRDefault="00255FC4">
      <w:r>
        <w:t>Input</w:t>
      </w:r>
    </w:p>
    <w:p w:rsidR="00C90A55" w:rsidRDefault="00C90A55"/>
    <w:p w:rsidR="00C90A55" w:rsidRDefault="00255FC4">
      <w:r>
        <w:t>Gebruiker</w:t>
      </w:r>
    </w:p>
    <w:p w:rsidR="00C90A55" w:rsidRDefault="00255FC4">
      <w:r>
        <w:t>Ziekenhuis</w:t>
      </w:r>
    </w:p>
    <w:p w:rsidR="00C90A55" w:rsidRDefault="00C90A55"/>
    <w:p w:rsidR="00C90A55" w:rsidRDefault="00255FC4">
      <w:r>
        <w:t>Output</w:t>
      </w:r>
    </w:p>
    <w:p w:rsidR="00C90A55" w:rsidRDefault="00C90A55"/>
    <w:p w:rsidR="00C90A55" w:rsidRDefault="00255FC4">
      <w:r>
        <w:t>Ziekenhuisgegevens</w:t>
      </w:r>
    </w:p>
    <w:p w:rsidR="00C90A55" w:rsidRDefault="00C90A55"/>
    <w:p w:rsidR="00C90A55" w:rsidRDefault="00C90A55"/>
    <w:p w:rsidR="00C90A55" w:rsidRDefault="00255FC4">
      <w:r>
        <w:t>Implementatie</w:t>
      </w:r>
    </w:p>
    <w:p w:rsidR="00C90A55" w:rsidRDefault="00C90A55"/>
    <w:p w:rsidR="00C90A55" w:rsidRDefault="00255FC4">
      <w:r>
        <w:t>Java-interface</w:t>
      </w:r>
    </w:p>
    <w:p w:rsidR="00C90A55" w:rsidRDefault="00255FC4">
      <w:r>
        <w:t xml:space="preserve">REST (te configureren op </w:t>
      </w:r>
      <w:r>
        <w:rPr>
          <w:highlight w:val="white"/>
        </w:rPr>
        <w:t>ritme.r</w:t>
      </w:r>
      <w:r>
        <w:rPr>
          <w:highlight w:val="white"/>
        </w:rPr>
        <w:t xml:space="preserve">est.hospital.url) met query parameters </w:t>
      </w:r>
      <w:proofErr w:type="spellStart"/>
      <w:r>
        <w:rPr>
          <w:highlight w:val="white"/>
        </w:rPr>
        <w:t>nihiiOrg</w:t>
      </w:r>
      <w:proofErr w:type="spellEnd"/>
      <w:r>
        <w:rPr>
          <w:highlight w:val="white"/>
        </w:rPr>
        <w:t>: gebruiker via authenticatie.</w:t>
      </w:r>
    </w:p>
    <w:p w:rsidR="00C90A55" w:rsidRDefault="00C90A55"/>
    <w:p w:rsidR="00C90A55" w:rsidRDefault="00C90A55"/>
    <w:p w:rsidR="00C90A55" w:rsidRDefault="00255FC4">
      <w:pPr>
        <w:pStyle w:val="Kop1"/>
        <w:contextualSpacing w:val="0"/>
      </w:pPr>
      <w:bookmarkStart w:id="6" w:name="_okt249qzut38" w:colFirst="0" w:colLast="0"/>
      <w:bookmarkEnd w:id="6"/>
      <w:r>
        <w:t>Zorgverlener-service</w:t>
      </w:r>
    </w:p>
    <w:p w:rsidR="00C90A55" w:rsidRDefault="00C90A55"/>
    <w:p w:rsidR="00C90A55" w:rsidRDefault="00255FC4">
      <w:pPr>
        <w:pStyle w:val="Kop2"/>
        <w:contextualSpacing w:val="0"/>
      </w:pPr>
      <w:bookmarkStart w:id="7" w:name="_55gpbaawz49e" w:colFirst="0" w:colLast="0"/>
      <w:bookmarkEnd w:id="7"/>
      <w:proofErr w:type="spellStart"/>
      <w:r>
        <w:t>Zorgverlenergegevens</w:t>
      </w:r>
      <w:proofErr w:type="spellEnd"/>
    </w:p>
    <w:p w:rsidR="00C90A55" w:rsidRDefault="00C90A55"/>
    <w:p w:rsidR="00C90A55" w:rsidRDefault="00255FC4">
      <w:r>
        <w:t>Voor een bepaalde zorgverlener (ruim: elke ziekenhuismedewerker) (</w:t>
      </w:r>
      <w:proofErr w:type="spellStart"/>
      <w:r>
        <w:t>userid</w:t>
      </w:r>
      <w:proofErr w:type="spellEnd"/>
      <w:r>
        <w:t>) wordt met de rechten van een bepaalde gebruiker (</w:t>
      </w:r>
      <w:proofErr w:type="spellStart"/>
      <w:r>
        <w:t>userid</w:t>
      </w:r>
      <w:proofErr w:type="spellEnd"/>
      <w:r>
        <w:t>) i</w:t>
      </w:r>
      <w:r>
        <w:t>n een ziekenhuis de zorgverlener gegevens opgehaald.</w:t>
      </w:r>
    </w:p>
    <w:p w:rsidR="00C90A55" w:rsidRDefault="00C90A55"/>
    <w:p w:rsidR="00C90A55" w:rsidRDefault="00255FC4">
      <w:r>
        <w:t>Input</w:t>
      </w:r>
    </w:p>
    <w:p w:rsidR="00C90A55" w:rsidRDefault="00C90A55"/>
    <w:p w:rsidR="00C90A55" w:rsidRDefault="00255FC4">
      <w:r>
        <w:t>Gebruiker</w:t>
      </w:r>
    </w:p>
    <w:p w:rsidR="00C90A55" w:rsidRDefault="00255FC4">
      <w:r>
        <w:t>Zorgverlener (</w:t>
      </w:r>
      <w:proofErr w:type="spellStart"/>
      <w:r>
        <w:t>userid</w:t>
      </w:r>
      <w:proofErr w:type="spellEnd"/>
      <w:r>
        <w:t>)</w:t>
      </w:r>
    </w:p>
    <w:p w:rsidR="00C90A55" w:rsidRDefault="00255FC4">
      <w:r>
        <w:t>Ziekenhuis</w:t>
      </w:r>
    </w:p>
    <w:p w:rsidR="00C90A55" w:rsidRDefault="00C90A55"/>
    <w:p w:rsidR="00C90A55" w:rsidRDefault="00255FC4">
      <w:r>
        <w:t>Output</w:t>
      </w:r>
    </w:p>
    <w:p w:rsidR="00C90A55" w:rsidRDefault="00C90A55"/>
    <w:p w:rsidR="00C90A55" w:rsidRDefault="00255FC4">
      <w:r>
        <w:t>Zorgverlener-gegevens</w:t>
      </w:r>
    </w:p>
    <w:p w:rsidR="00C90A55" w:rsidRDefault="00C90A55"/>
    <w:p w:rsidR="00C90A55" w:rsidRDefault="00255FC4">
      <w:r>
        <w:t>Implementatie</w:t>
      </w:r>
    </w:p>
    <w:p w:rsidR="00C90A55" w:rsidRDefault="00C90A55"/>
    <w:p w:rsidR="00C90A55" w:rsidRDefault="00255FC4">
      <w:r>
        <w:t>Java-interface</w:t>
      </w:r>
    </w:p>
    <w:p w:rsidR="00C90A55" w:rsidRDefault="00255FC4">
      <w:r>
        <w:t xml:space="preserve">REST (te configureren op </w:t>
      </w:r>
      <w:r>
        <w:rPr>
          <w:highlight w:val="white"/>
        </w:rPr>
        <w:t xml:space="preserve">ritme.rest.medic.url) met query parameters </w:t>
      </w:r>
      <w:proofErr w:type="spellStart"/>
      <w:r>
        <w:rPr>
          <w:highlight w:val="white"/>
        </w:rPr>
        <w:t>userId</w:t>
      </w:r>
      <w:proofErr w:type="spellEnd"/>
      <w:r>
        <w:rPr>
          <w:highlight w:val="white"/>
        </w:rPr>
        <w:t xml:space="preserve">, </w:t>
      </w:r>
      <w:proofErr w:type="spellStart"/>
      <w:r>
        <w:rPr>
          <w:highlight w:val="white"/>
        </w:rPr>
        <w:t>nihiiOrg</w:t>
      </w:r>
      <w:proofErr w:type="spellEnd"/>
      <w:r>
        <w:rPr>
          <w:highlight w:val="white"/>
        </w:rPr>
        <w:t xml:space="preserve">, </w:t>
      </w:r>
      <w:proofErr w:type="spellStart"/>
      <w:r>
        <w:rPr>
          <w:highlight w:val="white"/>
        </w:rPr>
        <w:t>ssin</w:t>
      </w:r>
      <w:proofErr w:type="spellEnd"/>
      <w:r>
        <w:rPr>
          <w:highlight w:val="white"/>
        </w:rPr>
        <w:t xml:space="preserve">, name,  </w:t>
      </w:r>
      <w:proofErr w:type="spellStart"/>
      <w:r>
        <w:rPr>
          <w:highlight w:val="white"/>
        </w:rPr>
        <w:t>firstName</w:t>
      </w:r>
      <w:proofErr w:type="spellEnd"/>
      <w:r>
        <w:rPr>
          <w:highlight w:val="white"/>
        </w:rPr>
        <w:t xml:space="preserve">, </w:t>
      </w:r>
      <w:proofErr w:type="spellStart"/>
      <w:r>
        <w:rPr>
          <w:highlight w:val="white"/>
        </w:rPr>
        <w:t>zipCode</w:t>
      </w:r>
      <w:proofErr w:type="spellEnd"/>
      <w:r>
        <w:rPr>
          <w:highlight w:val="white"/>
        </w:rPr>
        <w:t xml:space="preserve">, </w:t>
      </w:r>
      <w:proofErr w:type="spellStart"/>
      <w:r>
        <w:rPr>
          <w:highlight w:val="white"/>
        </w:rPr>
        <w:t>city</w:t>
      </w:r>
      <w:proofErr w:type="spellEnd"/>
      <w:r>
        <w:rPr>
          <w:highlight w:val="white"/>
        </w:rPr>
        <w:t xml:space="preserve">, </w:t>
      </w:r>
      <w:proofErr w:type="spellStart"/>
      <w:r>
        <w:rPr>
          <w:highlight w:val="white"/>
        </w:rPr>
        <w:t>profession</w:t>
      </w:r>
      <w:proofErr w:type="spellEnd"/>
      <w:r>
        <w:rPr>
          <w:highlight w:val="white"/>
        </w:rPr>
        <w:t xml:space="preserve">, email, </w:t>
      </w:r>
      <w:proofErr w:type="spellStart"/>
      <w:r>
        <w:rPr>
          <w:highlight w:val="white"/>
        </w:rPr>
        <w:t>nihiiPers</w:t>
      </w:r>
      <w:proofErr w:type="spellEnd"/>
      <w:r>
        <w:rPr>
          <w:highlight w:val="white"/>
        </w:rPr>
        <w:t xml:space="preserve">, </w:t>
      </w:r>
      <w:proofErr w:type="spellStart"/>
      <w:r>
        <w:rPr>
          <w:highlight w:val="white"/>
        </w:rPr>
        <w:t>qualification</w:t>
      </w:r>
      <w:proofErr w:type="spellEnd"/>
      <w:r>
        <w:rPr>
          <w:highlight w:val="white"/>
        </w:rPr>
        <w:t>: gebruiker via authenticatie.</w:t>
      </w:r>
    </w:p>
    <w:p w:rsidR="00C90A55" w:rsidRDefault="00C90A55"/>
    <w:p w:rsidR="00C90A55" w:rsidRDefault="00255FC4">
      <w:pPr>
        <w:pStyle w:val="Kop1"/>
        <w:contextualSpacing w:val="0"/>
      </w:pPr>
      <w:bookmarkStart w:id="8" w:name="_nclxh4caasod" w:colFirst="0" w:colLast="0"/>
      <w:bookmarkEnd w:id="8"/>
      <w:proofErr w:type="spellStart"/>
      <w:r>
        <w:t>Patient</w:t>
      </w:r>
      <w:proofErr w:type="spellEnd"/>
      <w:r>
        <w:t>-service</w:t>
      </w:r>
    </w:p>
    <w:p w:rsidR="00C90A55" w:rsidRDefault="00C90A55"/>
    <w:p w:rsidR="00C90A55" w:rsidRDefault="00255FC4">
      <w:pPr>
        <w:pStyle w:val="Kop2"/>
        <w:contextualSpacing w:val="0"/>
      </w:pPr>
      <w:bookmarkStart w:id="9" w:name="_96q5i7369qkt" w:colFirst="0" w:colLast="0"/>
      <w:bookmarkEnd w:id="9"/>
      <w:proofErr w:type="spellStart"/>
      <w:r>
        <w:t>Patient</w:t>
      </w:r>
      <w:proofErr w:type="spellEnd"/>
      <w:r>
        <w:t>-gegevens</w:t>
      </w:r>
    </w:p>
    <w:p w:rsidR="00C90A55" w:rsidRDefault="00C90A55"/>
    <w:p w:rsidR="00C90A55" w:rsidRDefault="00255FC4">
      <w:r>
        <w:t xml:space="preserve">Voor een bepaalde </w:t>
      </w:r>
      <w:proofErr w:type="spellStart"/>
      <w:r>
        <w:t>patient</w:t>
      </w:r>
      <w:proofErr w:type="spellEnd"/>
      <w:r>
        <w:t xml:space="preserve"> (SSIN) wordt met de </w:t>
      </w:r>
      <w:r>
        <w:t xml:space="preserve">rechten van een bepaalde gebruiker in een ziekenhuis de </w:t>
      </w:r>
      <w:proofErr w:type="spellStart"/>
      <w:r>
        <w:t>patientgegevens</w:t>
      </w:r>
      <w:proofErr w:type="spellEnd"/>
      <w:r>
        <w:t xml:space="preserve"> opgehaald.</w:t>
      </w:r>
    </w:p>
    <w:p w:rsidR="00C90A55" w:rsidRDefault="00C90A55"/>
    <w:p w:rsidR="00C90A55" w:rsidRDefault="00255FC4">
      <w:r>
        <w:t>Input</w:t>
      </w:r>
    </w:p>
    <w:p w:rsidR="00C90A55" w:rsidRDefault="00C90A55"/>
    <w:p w:rsidR="00C90A55" w:rsidRDefault="00255FC4">
      <w:proofErr w:type="spellStart"/>
      <w:r>
        <w:t>Patient</w:t>
      </w:r>
      <w:proofErr w:type="spellEnd"/>
      <w:r>
        <w:t xml:space="preserve"> (SSIN)</w:t>
      </w:r>
    </w:p>
    <w:p w:rsidR="00C90A55" w:rsidRDefault="00255FC4">
      <w:r>
        <w:t>Gebruiker</w:t>
      </w:r>
    </w:p>
    <w:p w:rsidR="00C90A55" w:rsidRDefault="00255FC4">
      <w:r>
        <w:t>Ziekenhuis</w:t>
      </w:r>
    </w:p>
    <w:p w:rsidR="00C90A55" w:rsidRDefault="00C90A55"/>
    <w:p w:rsidR="00C90A55" w:rsidRDefault="00255FC4">
      <w:r>
        <w:t>Output</w:t>
      </w:r>
    </w:p>
    <w:p w:rsidR="00C90A55" w:rsidRDefault="00C90A55"/>
    <w:p w:rsidR="00C90A55" w:rsidRDefault="00255FC4">
      <w:proofErr w:type="spellStart"/>
      <w:r>
        <w:t>Patient</w:t>
      </w:r>
      <w:proofErr w:type="spellEnd"/>
      <w:r>
        <w:t>-gegevens</w:t>
      </w:r>
    </w:p>
    <w:p w:rsidR="00C90A55" w:rsidRDefault="00C90A55"/>
    <w:p w:rsidR="00C90A55" w:rsidRDefault="00255FC4">
      <w:r>
        <w:t>Implementatie</w:t>
      </w:r>
    </w:p>
    <w:p w:rsidR="00C90A55" w:rsidRDefault="00C90A55"/>
    <w:p w:rsidR="00C90A55" w:rsidRDefault="00255FC4">
      <w:r>
        <w:t>Java-interface</w:t>
      </w:r>
    </w:p>
    <w:p w:rsidR="00C90A55" w:rsidRDefault="00255FC4">
      <w:r>
        <w:t xml:space="preserve">REST (te configureren op </w:t>
      </w:r>
      <w:r>
        <w:rPr>
          <w:highlight w:val="white"/>
        </w:rPr>
        <w:t xml:space="preserve">ritme.rest.patient.url) met query parameters </w:t>
      </w:r>
      <w:proofErr w:type="spellStart"/>
      <w:r>
        <w:rPr>
          <w:highlight w:val="white"/>
        </w:rPr>
        <w:t>nihiiOrg</w:t>
      </w:r>
      <w:proofErr w:type="spellEnd"/>
      <w:r>
        <w:rPr>
          <w:highlight w:val="white"/>
        </w:rPr>
        <w:t xml:space="preserve">, </w:t>
      </w:r>
      <w:proofErr w:type="spellStart"/>
      <w:r>
        <w:rPr>
          <w:highlight w:val="white"/>
        </w:rPr>
        <w:t>ssin</w:t>
      </w:r>
      <w:proofErr w:type="spellEnd"/>
      <w:r>
        <w:rPr>
          <w:highlight w:val="white"/>
        </w:rPr>
        <w:t>: gebruiker via authenticatie.</w:t>
      </w:r>
    </w:p>
    <w:p w:rsidR="00C90A55" w:rsidRDefault="00C90A55"/>
    <w:p w:rsidR="00C90A55" w:rsidRDefault="00C90A55"/>
    <w:p w:rsidR="00C90A55" w:rsidRDefault="00255FC4">
      <w:pPr>
        <w:pStyle w:val="Kop1"/>
        <w:contextualSpacing w:val="0"/>
      </w:pPr>
      <w:bookmarkStart w:id="10" w:name="_8mz5ghthi71i" w:colFirst="0" w:colLast="0"/>
      <w:bookmarkEnd w:id="10"/>
      <w:r>
        <w:t>Sessie-service</w:t>
      </w:r>
    </w:p>
    <w:p w:rsidR="00C90A55" w:rsidRDefault="00C90A55"/>
    <w:p w:rsidR="00C90A55" w:rsidRDefault="00255FC4">
      <w:r>
        <w:t>Sessiemanager</w:t>
      </w:r>
    </w:p>
    <w:p w:rsidR="00C90A55" w:rsidRDefault="00C90A55"/>
    <w:p w:rsidR="00C90A55" w:rsidRDefault="00255FC4">
      <w:r>
        <w:t xml:space="preserve">Haalt een sessie-manager voor een bepaald ziekenhuis op. Deze sessie-manager bevat en onderhoudt een eHealth-sessie voor een bepaald </w:t>
      </w:r>
      <w:r>
        <w:t>ziekenhuis, op basis van het ziekenhuiscertificaat. Deze service is onafhankelijk van de gebruiker, en de toelating van de gebruiker om de sessie met het ziekenhuiscertificaat te gebruiken wordt apart gecontroleerd (indien nodig) door elke gebruikende serv</w:t>
      </w:r>
      <w:r>
        <w:t>ice op basis van de zorgverlener-gegevens.</w:t>
      </w:r>
    </w:p>
    <w:p w:rsidR="00C90A55" w:rsidRDefault="00C90A55"/>
    <w:p w:rsidR="00C90A55" w:rsidRDefault="00255FC4">
      <w:r>
        <w:t>Input</w:t>
      </w:r>
    </w:p>
    <w:p w:rsidR="00C90A55" w:rsidRDefault="00C90A55"/>
    <w:p w:rsidR="00C90A55" w:rsidRDefault="00255FC4">
      <w:r>
        <w:t>Ziekenhuis</w:t>
      </w:r>
    </w:p>
    <w:p w:rsidR="00C90A55" w:rsidRDefault="00C90A55"/>
    <w:p w:rsidR="00C90A55" w:rsidRDefault="00255FC4">
      <w:r>
        <w:t>Output</w:t>
      </w:r>
    </w:p>
    <w:p w:rsidR="00C90A55" w:rsidRDefault="00C90A55"/>
    <w:p w:rsidR="00C90A55" w:rsidRDefault="00255FC4">
      <w:r>
        <w:t>Sessie-manager</w:t>
      </w:r>
    </w:p>
    <w:p w:rsidR="00C90A55" w:rsidRDefault="00C90A55"/>
    <w:p w:rsidR="00C90A55" w:rsidRDefault="00255FC4">
      <w:r>
        <w:t>Implementatie</w:t>
      </w:r>
    </w:p>
    <w:p w:rsidR="00C90A55" w:rsidRDefault="00C90A55"/>
    <w:p w:rsidR="00C90A55" w:rsidRDefault="00255FC4">
      <w:r>
        <w:t>Java-interface</w:t>
      </w:r>
    </w:p>
    <w:p w:rsidR="00C90A55" w:rsidRDefault="00C90A55"/>
    <w:p w:rsidR="00C90A55" w:rsidRDefault="00255FC4">
      <w:r>
        <w:t>Hier is geen REST implementatie gemaakt omdat het vanuit security standpunt niet wijs is om certificaten via HTTP te versturen. De standaa</w:t>
      </w:r>
      <w:r>
        <w:t xml:space="preserve">rd Vitalink sessiemanager kan gebruikt worden in </w:t>
      </w:r>
      <w:proofErr w:type="spellStart"/>
      <w:r>
        <w:t>fallback</w:t>
      </w:r>
      <w:proofErr w:type="spellEnd"/>
      <w:r>
        <w:t xml:space="preserve"> modus.</w:t>
      </w:r>
    </w:p>
    <w:p w:rsidR="00C90A55" w:rsidRDefault="00C90A55"/>
    <w:sectPr w:rsidR="00C90A55">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hyphenationZone w:val="425"/>
  <w:characterSpacingControl w:val="doNotCompress"/>
  <w:compat>
    <w:compatSetting w:name="compatibilityMode" w:uri="http://schemas.microsoft.com/office/word" w:val="14"/>
  </w:compat>
  <w:rsids>
    <w:rsidRoot w:val="00C90A55"/>
    <w:rsid w:val="00255FC4"/>
    <w:rsid w:val="00C90A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0C511-9BBE-4A2E-8531-F96EFA9A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16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6845AB08.dotm</Template>
  <TotalTime>0</TotalTime>
  <Pages>1</Pages>
  <Words>446</Words>
  <Characters>2458</Characters>
  <Application>Microsoft Office Word</Application>
  <DocSecurity>0</DocSecurity>
  <Lines>20</Lines>
  <Paragraphs>5</Paragraphs>
  <ScaleCrop>false</ScaleCrop>
  <Company>UZL</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Decuypere</cp:lastModifiedBy>
  <cp:revision>2</cp:revision>
  <dcterms:created xsi:type="dcterms:W3CDTF">2017-03-02T09:00:00Z</dcterms:created>
  <dcterms:modified xsi:type="dcterms:W3CDTF">2017-03-02T09:00:00Z</dcterms:modified>
</cp:coreProperties>
</file>